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431FC0D" w14:textId="77777777" w:rsidR="00EB0213" w:rsidRDefault="00EB0213" w:rsidP="00EB0213">
      <w:pPr>
        <w:widowControl/>
        <w:wordWrap/>
        <w:jc w:val="center"/>
        <w:rPr>
          <w:rFonts w:ascii="맑은 고딕" w:eastAsia="맑은 고딕" w:hAnsi="맑은 고딕"/>
          <w:b/>
          <w:sz w:val="28"/>
          <w:szCs w:val="40"/>
        </w:rPr>
      </w:pPr>
      <w:bookmarkStart w:id="0" w:name="_Toc480799224"/>
    </w:p>
    <w:p w14:paraId="7C9F454D" w14:textId="77777777" w:rsidR="00EB0213" w:rsidRDefault="00EB0213" w:rsidP="00EB0213">
      <w:pPr>
        <w:widowControl/>
        <w:wordWrap/>
        <w:jc w:val="center"/>
        <w:rPr>
          <w:rFonts w:ascii="맑은 고딕" w:eastAsia="맑은 고딕" w:hAnsi="맑은 고딕"/>
          <w:b/>
          <w:sz w:val="28"/>
          <w:szCs w:val="40"/>
        </w:rPr>
      </w:pPr>
    </w:p>
    <w:p w14:paraId="05329F3A" w14:textId="77777777" w:rsidR="00173FC7" w:rsidRDefault="00FB6A51" w:rsidP="00EB0213">
      <w:pPr>
        <w:widowControl/>
        <w:wordWrap/>
        <w:jc w:val="center"/>
        <w:rPr>
          <w:rFonts w:ascii="맑은 고딕" w:eastAsia="맑은 고딕" w:hAnsi="맑은 고딕"/>
          <w:b/>
          <w:sz w:val="28"/>
          <w:szCs w:val="40"/>
        </w:rPr>
      </w:pPr>
      <w:r>
        <w:rPr>
          <w:rFonts w:ascii="맑은 고딕" w:eastAsia="맑은 고딕" w:hAnsi="맑은 고딕" w:hint="eastAsia"/>
          <w:b/>
          <w:sz w:val="28"/>
          <w:szCs w:val="40"/>
        </w:rPr>
        <w:t xml:space="preserve">[ </w:t>
      </w:r>
      <w:r w:rsidR="00173FC7" w:rsidRPr="00173FC7">
        <w:rPr>
          <w:rFonts w:ascii="맑은 고딕" w:eastAsia="맑은 고딕" w:hAnsi="맑은 고딕" w:hint="eastAsia"/>
          <w:b/>
          <w:sz w:val="28"/>
          <w:szCs w:val="40"/>
        </w:rPr>
        <w:t>최종 프로젝트</w:t>
      </w:r>
      <w:r>
        <w:rPr>
          <w:rFonts w:ascii="맑은 고딕" w:eastAsia="맑은 고딕" w:hAnsi="맑은 고딕" w:hint="eastAsia"/>
          <w:b/>
          <w:sz w:val="28"/>
          <w:szCs w:val="40"/>
        </w:rPr>
        <w:t xml:space="preserve"> ]</w:t>
      </w:r>
    </w:p>
    <w:p w14:paraId="0213181D" w14:textId="77777777" w:rsidR="00EB0213" w:rsidRPr="00173FC7" w:rsidRDefault="00EB0213" w:rsidP="00EB0213">
      <w:pPr>
        <w:widowControl/>
        <w:wordWrap/>
        <w:jc w:val="center"/>
        <w:rPr>
          <w:rFonts w:ascii="맑은 고딕" w:eastAsia="맑은 고딕" w:hAnsi="맑은 고딕"/>
          <w:b/>
          <w:sz w:val="28"/>
          <w:szCs w:val="40"/>
        </w:rPr>
      </w:pPr>
    </w:p>
    <w:tbl>
      <w:tblPr>
        <w:tblStyle w:val="ab"/>
        <w:tblW w:w="0" w:type="auto"/>
        <w:jc w:val="center"/>
        <w:tblCellMar>
          <w:top w:w="567" w:type="dxa"/>
          <w:bottom w:w="567" w:type="dxa"/>
        </w:tblCellMar>
        <w:tblLook w:val="04A0" w:firstRow="1" w:lastRow="0" w:firstColumn="1" w:lastColumn="0" w:noHBand="0" w:noVBand="1"/>
      </w:tblPr>
      <w:tblGrid>
        <w:gridCol w:w="8846"/>
      </w:tblGrid>
      <w:tr w:rsidR="003D6300" w14:paraId="586DEE91" w14:textId="77777777" w:rsidTr="00B25254">
        <w:trPr>
          <w:trHeight w:val="1530"/>
          <w:jc w:val="center"/>
        </w:trPr>
        <w:tc>
          <w:tcPr>
            <w:tcW w:w="8846" w:type="dxa"/>
            <w:tcBorders>
              <w:top w:val="double" w:sz="4" w:space="0" w:color="000000" w:themeColor="text1"/>
              <w:left w:val="nil"/>
              <w:bottom w:val="double" w:sz="4" w:space="0" w:color="000000" w:themeColor="text1"/>
              <w:right w:val="nil"/>
            </w:tcBorders>
          </w:tcPr>
          <w:p w14:paraId="3190D22C" w14:textId="77777777" w:rsidR="00173FC7" w:rsidRPr="003E237F" w:rsidRDefault="00173FC7" w:rsidP="00173FC7">
            <w:pPr>
              <w:widowControl/>
              <w:wordWrap/>
              <w:jc w:val="center"/>
              <w:rPr>
                <w:rFonts w:ascii="맑은 고딕" w:eastAsia="맑은 고딕" w:hAnsi="맑은 고딕"/>
                <w:b/>
                <w:sz w:val="28"/>
                <w:szCs w:val="40"/>
              </w:rPr>
            </w:pPr>
            <w:r w:rsidRPr="003E237F">
              <w:rPr>
                <w:rFonts w:ascii="맑은 고딕" w:eastAsia="맑은 고딕" w:hAnsi="맑은 고딕" w:hint="eastAsia"/>
                <w:b/>
                <w:sz w:val="48"/>
                <w:szCs w:val="40"/>
              </w:rPr>
              <w:t>요구사항 명세서</w:t>
            </w:r>
          </w:p>
          <w:p w14:paraId="08530B56" w14:textId="77777777" w:rsidR="003D6300" w:rsidRDefault="00294A8E" w:rsidP="00173FC7">
            <w:pPr>
              <w:widowControl/>
              <w:wordWrap/>
              <w:jc w:val="center"/>
              <w:rPr>
                <w:rFonts w:ascii="맑은 고딕" w:eastAsia="맑은 고딕" w:hAnsi="맑은 고딕"/>
                <w:b/>
                <w:sz w:val="32"/>
                <w:szCs w:val="40"/>
              </w:rPr>
            </w:pPr>
            <w:r>
              <w:rPr>
                <w:rFonts w:ascii="맑은 고딕" w:eastAsia="맑은 고딕" w:hAnsi="맑은 고딕" w:hint="eastAsia"/>
                <w:b/>
                <w:sz w:val="32"/>
                <w:szCs w:val="40"/>
              </w:rPr>
              <w:t>스포츠 매칭 시스템</w:t>
            </w:r>
          </w:p>
          <w:p w14:paraId="1BDBC053" w14:textId="21A04689" w:rsidR="00294A8E" w:rsidRPr="00173FC7" w:rsidRDefault="00294A8E" w:rsidP="00173FC7">
            <w:pPr>
              <w:widowControl/>
              <w:wordWrap/>
              <w:jc w:val="center"/>
              <w:rPr>
                <w:rFonts w:ascii="맑은 고딕" w:eastAsia="맑은 고딕" w:hAnsi="맑은 고딕"/>
                <w:b/>
                <w:sz w:val="32"/>
                <w:szCs w:val="40"/>
              </w:rPr>
            </w:pPr>
            <w:r>
              <w:rPr>
                <w:rFonts w:ascii="맑은 고딕" w:eastAsia="맑은 고딕" w:hAnsi="맑은 고딕" w:hint="eastAsia"/>
                <w:b/>
                <w:sz w:val="32"/>
                <w:szCs w:val="40"/>
              </w:rPr>
              <w:t>S</w:t>
            </w:r>
            <w:r>
              <w:rPr>
                <w:rFonts w:ascii="맑은 고딕" w:eastAsia="맑은 고딕" w:hAnsi="맑은 고딕"/>
                <w:b/>
                <w:sz w:val="32"/>
                <w:szCs w:val="40"/>
              </w:rPr>
              <w:t>ports-Matching</w:t>
            </w:r>
          </w:p>
        </w:tc>
      </w:tr>
    </w:tbl>
    <w:p w14:paraId="0C661648" w14:textId="77777777" w:rsidR="00EB0213" w:rsidRDefault="00EB0213">
      <w:pPr>
        <w:rPr>
          <w:rFonts w:ascii="맑은 고딕" w:eastAsia="맑은 고딕" w:hAnsi="맑은 고딕"/>
          <w:sz w:val="40"/>
          <w:szCs w:val="40"/>
        </w:rPr>
      </w:pPr>
    </w:p>
    <w:p w14:paraId="43718752" w14:textId="77777777" w:rsidR="00EB0213" w:rsidRDefault="00EB0213">
      <w:pPr>
        <w:rPr>
          <w:rFonts w:ascii="맑은 고딕" w:eastAsia="맑은 고딕" w:hAnsi="맑은 고딕"/>
          <w:sz w:val="40"/>
          <w:szCs w:val="40"/>
        </w:rPr>
      </w:pPr>
    </w:p>
    <w:p w14:paraId="75613358" w14:textId="77777777" w:rsidR="00EB0213" w:rsidRPr="00897A32" w:rsidRDefault="00EB0213">
      <w:pPr>
        <w:rPr>
          <w:rFonts w:ascii="맑은 고딕" w:eastAsia="맑은 고딕" w:hAnsi="맑은 고딕"/>
          <w:sz w:val="40"/>
          <w:szCs w:val="40"/>
        </w:rPr>
      </w:pPr>
    </w:p>
    <w:p w14:paraId="2CFBC004" w14:textId="77777777" w:rsidR="00EB0213" w:rsidRDefault="00EB0213">
      <w:pPr>
        <w:rPr>
          <w:rFonts w:ascii="맑은 고딕" w:eastAsia="맑은 고딕" w:hAnsi="맑은 고딕"/>
          <w:sz w:val="40"/>
          <w:szCs w:val="40"/>
        </w:rPr>
      </w:pPr>
    </w:p>
    <w:p w14:paraId="51021578" w14:textId="77777777" w:rsidR="00EB0213" w:rsidRDefault="00EB0213">
      <w:pPr>
        <w:rPr>
          <w:rFonts w:ascii="맑은 고딕" w:eastAsia="맑은 고딕" w:hAnsi="맑은 고딕"/>
          <w:sz w:val="40"/>
          <w:szCs w:val="40"/>
        </w:rPr>
      </w:pPr>
    </w:p>
    <w:p w14:paraId="57FE8963" w14:textId="77777777" w:rsidR="00EB0213" w:rsidRPr="00BE250A" w:rsidRDefault="00EB0213">
      <w:pPr>
        <w:rPr>
          <w:rFonts w:ascii="맑은 고딕" w:eastAsia="맑은 고딕" w:hAnsi="맑은 고딕"/>
          <w:sz w:val="40"/>
          <w:szCs w:val="40"/>
        </w:rPr>
      </w:pPr>
    </w:p>
    <w:p w14:paraId="5AE99146" w14:textId="77777777" w:rsidR="00173FC7" w:rsidRPr="00173FC7" w:rsidRDefault="00173FC7" w:rsidP="00EB0213">
      <w:pPr>
        <w:widowControl/>
        <w:wordWrap/>
        <w:jc w:val="right"/>
        <w:rPr>
          <w:rFonts w:ascii="맑은 고딕" w:eastAsia="맑은 고딕" w:hAnsi="맑은 고딕"/>
          <w:b/>
          <w:bCs/>
          <w:spacing w:val="-20"/>
          <w:sz w:val="24"/>
          <w:szCs w:val="40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8844"/>
      </w:tblGrid>
      <w:tr w:rsidR="00173FC7" w14:paraId="530E80AD" w14:textId="77777777" w:rsidTr="00EB0213">
        <w:trPr>
          <w:trHeight w:val="885"/>
          <w:jc w:val="center"/>
        </w:trPr>
        <w:tc>
          <w:tcPr>
            <w:tcW w:w="8844" w:type="dxa"/>
            <w:tcBorders>
              <w:top w:val="nil"/>
              <w:left w:val="nil"/>
              <w:bottom w:val="nil"/>
              <w:right w:val="nil"/>
            </w:tcBorders>
          </w:tcPr>
          <w:p w14:paraId="4D77235D" w14:textId="77777777" w:rsidR="00FB6A51" w:rsidRDefault="00FB6A51" w:rsidP="00FB6A51">
            <w:pPr>
              <w:widowControl/>
              <w:wordWrap/>
              <w:jc w:val="right"/>
              <w:rPr>
                <w:rFonts w:ascii="맑은 고딕" w:eastAsia="맑은 고딕" w:hAnsi="맑은 고딕" w:cs="Times New Roman"/>
                <w:b/>
                <w:sz w:val="24"/>
                <w:szCs w:val="40"/>
              </w:rPr>
            </w:pPr>
            <w:r w:rsidRPr="00294A8E">
              <w:rPr>
                <w:rFonts w:ascii="맑은 고딕" w:eastAsia="맑은 고딕" w:hAnsi="맑은 고딕" w:cs="Times New Roman" w:hint="eastAsia"/>
                <w:b/>
                <w:sz w:val="24"/>
                <w:szCs w:val="40"/>
              </w:rPr>
              <w:t xml:space="preserve">버전 </w:t>
            </w:r>
            <w:r w:rsidRPr="00294A8E">
              <w:rPr>
                <w:rFonts w:ascii="맑은 고딕" w:eastAsia="맑은 고딕" w:hAnsi="맑은 고딕" w:cs="Times New Roman"/>
                <w:b/>
                <w:sz w:val="24"/>
                <w:szCs w:val="40"/>
              </w:rPr>
              <w:t>: Ver. 1.0</w:t>
            </w:r>
          </w:p>
          <w:p w14:paraId="6E948711" w14:textId="55BB2E08" w:rsidR="00173FC7" w:rsidRPr="00294A8E" w:rsidRDefault="00173FC7" w:rsidP="00FB6A51">
            <w:pPr>
              <w:widowControl/>
              <w:wordWrap/>
              <w:jc w:val="right"/>
              <w:rPr>
                <w:rFonts w:ascii="맑은 고딕" w:eastAsia="맑은 고딕" w:hAnsi="맑은 고딕" w:cs="Times New Roman"/>
                <w:b/>
                <w:sz w:val="24"/>
                <w:szCs w:val="40"/>
              </w:rPr>
            </w:pPr>
            <w:r w:rsidRPr="00173FC7">
              <w:rPr>
                <w:rFonts w:ascii="맑은 고딕" w:eastAsia="맑은 고딕" w:hAnsi="맑은 고딕" w:cs="Times New Roman" w:hint="eastAsia"/>
                <w:b/>
                <w:sz w:val="24"/>
                <w:szCs w:val="40"/>
              </w:rPr>
              <w:t>팀명 :</w:t>
            </w:r>
            <w:r w:rsidR="00294A8E" w:rsidRPr="00294A8E">
              <w:rPr>
                <w:rFonts w:ascii="맑은 고딕" w:eastAsia="맑은 고딕" w:hAnsi="맑은 고딕" w:cs="Times New Roman" w:hint="eastAsia"/>
                <w:b/>
                <w:sz w:val="24"/>
                <w:szCs w:val="40"/>
              </w:rPr>
              <w:t xml:space="preserve"> S</w:t>
            </w:r>
            <w:r w:rsidR="00294A8E" w:rsidRPr="00294A8E">
              <w:rPr>
                <w:rFonts w:ascii="맑은 고딕" w:eastAsia="맑은 고딕" w:hAnsi="맑은 고딕" w:cs="Times New Roman"/>
                <w:b/>
                <w:sz w:val="24"/>
                <w:szCs w:val="40"/>
              </w:rPr>
              <w:t>ports-Matching</w:t>
            </w:r>
          </w:p>
        </w:tc>
      </w:tr>
    </w:tbl>
    <w:p w14:paraId="6E6B3D18" w14:textId="77777777" w:rsidR="00173FC7" w:rsidRPr="00173FC7" w:rsidRDefault="00173FC7" w:rsidP="00173FC7">
      <w:pPr>
        <w:widowControl/>
        <w:wordWrap/>
        <w:jc w:val="right"/>
        <w:rPr>
          <w:rFonts w:ascii="맑은 고딕" w:eastAsia="맑은 고딕" w:hAnsi="맑은 고딕"/>
          <w:b/>
          <w:bCs/>
          <w:spacing w:val="-20"/>
          <w:sz w:val="24"/>
          <w:szCs w:val="40"/>
        </w:rPr>
      </w:pPr>
    </w:p>
    <w:p w14:paraId="2313B02A" w14:textId="77777777" w:rsidR="00B62CAE" w:rsidRPr="00173FC7" w:rsidRDefault="00B62CAE" w:rsidP="00173FC7">
      <w:pPr>
        <w:rPr>
          <w:rFonts w:ascii="맑은 고딕" w:eastAsia="맑은 고딕" w:hAnsi="맑은 고딕"/>
          <w:sz w:val="40"/>
          <w:szCs w:val="40"/>
        </w:rPr>
        <w:sectPr w:rsidR="00B62CAE" w:rsidRPr="00173FC7" w:rsidSect="000B70D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720" w:right="720" w:bottom="720" w:left="720" w:header="737" w:footer="737" w:gutter="0"/>
          <w:pgNumType w:fmt="decimalFullWidth"/>
          <w:cols w:space="425"/>
          <w:docGrid w:linePitch="326"/>
        </w:sectPr>
      </w:pPr>
    </w:p>
    <w:bookmarkEnd w:id="0"/>
    <w:p w14:paraId="455A0B35" w14:textId="77777777" w:rsidR="00BD3440" w:rsidRPr="00BE250A" w:rsidRDefault="00BD3440" w:rsidP="00173FC7">
      <w:pPr>
        <w:pStyle w:val="a4"/>
        <w:rPr>
          <w:rFonts w:ascii="맑은 고딕" w:eastAsia="맑은 고딕" w:hAnsi="맑은 고딕"/>
        </w:rPr>
      </w:pPr>
      <w:r w:rsidRPr="00BE250A">
        <w:rPr>
          <w:rFonts w:ascii="맑은 고딕" w:eastAsia="맑은 고딕" w:hAnsi="맑은 고딕"/>
        </w:rPr>
        <w:lastRenderedPageBreak/>
        <w:t>Revision History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185"/>
        <w:gridCol w:w="1228"/>
        <w:gridCol w:w="3145"/>
        <w:gridCol w:w="2186"/>
        <w:gridCol w:w="1938"/>
      </w:tblGrid>
      <w:tr w:rsidR="00D31DC1" w:rsidRPr="00BE250A" w14:paraId="0E10332C" w14:textId="77777777" w:rsidTr="00962CAB">
        <w:trPr>
          <w:trHeight w:val="435"/>
        </w:trPr>
        <w:tc>
          <w:tcPr>
            <w:tcW w:w="1023" w:type="pct"/>
            <w:shd w:val="clear" w:color="auto" w:fill="D9E2F3" w:themeFill="accent5" w:themeFillTint="33"/>
          </w:tcPr>
          <w:p w14:paraId="2A6CC2D4" w14:textId="77777777" w:rsidR="00D31DC1" w:rsidRPr="00BE250A" w:rsidRDefault="00D31DC1" w:rsidP="003F5283">
            <w:pPr>
              <w:jc w:val="center"/>
              <w:rPr>
                <w:rFonts w:ascii="맑은 고딕" w:eastAsia="맑은 고딕" w:hAnsi="맑은 고딕"/>
              </w:rPr>
            </w:pPr>
            <w:r w:rsidRPr="00BE250A">
              <w:rPr>
                <w:rFonts w:ascii="맑은 고딕" w:eastAsia="맑은 고딕" w:hAnsi="맑은 고딕" w:hint="eastAsia"/>
              </w:rPr>
              <w:t>날짜</w:t>
            </w:r>
          </w:p>
        </w:tc>
        <w:tc>
          <w:tcPr>
            <w:tcW w:w="575" w:type="pct"/>
            <w:shd w:val="clear" w:color="auto" w:fill="D9E2F3" w:themeFill="accent5" w:themeFillTint="33"/>
          </w:tcPr>
          <w:p w14:paraId="297AF8F0" w14:textId="77777777" w:rsidR="00D31DC1" w:rsidRPr="00BE250A" w:rsidRDefault="00D31DC1" w:rsidP="003F5283">
            <w:pPr>
              <w:jc w:val="center"/>
              <w:rPr>
                <w:rFonts w:ascii="맑은 고딕" w:eastAsia="맑은 고딕" w:hAnsi="맑은 고딕"/>
              </w:rPr>
            </w:pPr>
            <w:r w:rsidRPr="00BE250A">
              <w:rPr>
                <w:rFonts w:ascii="맑은 고딕" w:eastAsia="맑은 고딕" w:hAnsi="맑은 고딕" w:hint="eastAsia"/>
              </w:rPr>
              <w:t>버전</w:t>
            </w:r>
          </w:p>
        </w:tc>
        <w:tc>
          <w:tcPr>
            <w:tcW w:w="1472" w:type="pct"/>
            <w:shd w:val="clear" w:color="auto" w:fill="D9E2F3" w:themeFill="accent5" w:themeFillTint="33"/>
          </w:tcPr>
          <w:p w14:paraId="6DACD252" w14:textId="77777777" w:rsidR="00D31DC1" w:rsidRPr="00BE250A" w:rsidRDefault="00D31DC1" w:rsidP="003F5283">
            <w:pPr>
              <w:jc w:val="center"/>
              <w:rPr>
                <w:rFonts w:ascii="맑은 고딕" w:eastAsia="맑은 고딕" w:hAnsi="맑은 고딕"/>
              </w:rPr>
            </w:pPr>
            <w:r w:rsidRPr="00BE250A">
              <w:rPr>
                <w:rFonts w:ascii="맑은 고딕" w:eastAsia="맑은 고딕" w:hAnsi="맑은 고딕" w:hint="eastAsia"/>
              </w:rPr>
              <w:t>작성 / 변경 / 추가 내역</w:t>
            </w:r>
          </w:p>
        </w:tc>
        <w:tc>
          <w:tcPr>
            <w:tcW w:w="1023" w:type="pct"/>
            <w:shd w:val="clear" w:color="auto" w:fill="D9E2F3" w:themeFill="accent5" w:themeFillTint="33"/>
          </w:tcPr>
          <w:p w14:paraId="1A0D8A67" w14:textId="77777777" w:rsidR="00D31DC1" w:rsidRPr="00BE250A" w:rsidRDefault="00D31DC1" w:rsidP="003F5283">
            <w:pPr>
              <w:jc w:val="center"/>
              <w:rPr>
                <w:rFonts w:ascii="맑은 고딕" w:eastAsia="맑은 고딕" w:hAnsi="맑은 고딕"/>
              </w:rPr>
            </w:pPr>
            <w:r w:rsidRPr="00BE250A">
              <w:rPr>
                <w:rFonts w:ascii="맑은 고딕" w:eastAsia="맑은 고딕" w:hAnsi="맑은 고딕" w:hint="eastAsia"/>
              </w:rPr>
              <w:t>변경 요청자</w:t>
            </w:r>
          </w:p>
        </w:tc>
        <w:tc>
          <w:tcPr>
            <w:tcW w:w="907" w:type="pct"/>
            <w:shd w:val="clear" w:color="auto" w:fill="D9E2F3" w:themeFill="accent5" w:themeFillTint="33"/>
          </w:tcPr>
          <w:p w14:paraId="14835994" w14:textId="77777777" w:rsidR="00D31DC1" w:rsidRPr="00BE250A" w:rsidRDefault="00D31DC1" w:rsidP="003F5283">
            <w:pPr>
              <w:jc w:val="center"/>
              <w:rPr>
                <w:rFonts w:ascii="맑은 고딕" w:eastAsia="맑은 고딕" w:hAnsi="맑은 고딕"/>
              </w:rPr>
            </w:pPr>
            <w:r w:rsidRPr="00BE250A">
              <w:rPr>
                <w:rFonts w:ascii="맑은 고딕" w:eastAsia="맑은 고딕" w:hAnsi="맑은 고딕" w:hint="eastAsia"/>
              </w:rPr>
              <w:t>승인자</w:t>
            </w:r>
          </w:p>
        </w:tc>
      </w:tr>
      <w:tr w:rsidR="00D31DC1" w:rsidRPr="00BE250A" w14:paraId="175DEDF8" w14:textId="77777777" w:rsidTr="00962CAB">
        <w:trPr>
          <w:trHeight w:val="435"/>
        </w:trPr>
        <w:tc>
          <w:tcPr>
            <w:tcW w:w="1023" w:type="pct"/>
            <w:shd w:val="clear" w:color="auto" w:fill="auto"/>
          </w:tcPr>
          <w:p w14:paraId="1E87DF80" w14:textId="36379520" w:rsidR="00D31DC1" w:rsidRPr="00BE250A" w:rsidRDefault="00D31DC1" w:rsidP="003F5283">
            <w:pPr>
              <w:jc w:val="center"/>
              <w:rPr>
                <w:rFonts w:ascii="맑은 고딕" w:eastAsia="맑은 고딕" w:hAnsi="맑은 고딕"/>
              </w:rPr>
            </w:pPr>
            <w:r w:rsidRPr="00BE250A">
              <w:rPr>
                <w:rFonts w:ascii="맑은 고딕" w:eastAsia="맑은 고딕" w:hAnsi="맑은 고딕"/>
              </w:rPr>
              <w:t>2019.</w:t>
            </w:r>
            <w:r w:rsidR="00A24C3E">
              <w:rPr>
                <w:rFonts w:ascii="맑은 고딕" w:eastAsia="맑은 고딕" w:hAnsi="맑은 고딕"/>
              </w:rPr>
              <w:t>11.14</w:t>
            </w:r>
            <w:r w:rsidRPr="00BE250A">
              <w:rPr>
                <w:rFonts w:ascii="맑은 고딕" w:eastAsia="맑은 고딕" w:hAnsi="맑은 고딕"/>
              </w:rPr>
              <w:t>.</w:t>
            </w:r>
          </w:p>
        </w:tc>
        <w:tc>
          <w:tcPr>
            <w:tcW w:w="575" w:type="pct"/>
          </w:tcPr>
          <w:p w14:paraId="5D95F409" w14:textId="77777777" w:rsidR="00D31DC1" w:rsidRPr="00BE250A" w:rsidRDefault="00D31DC1" w:rsidP="003F5283">
            <w:pPr>
              <w:jc w:val="center"/>
              <w:rPr>
                <w:rFonts w:ascii="맑은 고딕" w:eastAsia="맑은 고딕" w:hAnsi="맑은 고딕"/>
              </w:rPr>
            </w:pPr>
            <w:r w:rsidRPr="00BE250A">
              <w:rPr>
                <w:rFonts w:ascii="맑은 고딕" w:eastAsia="맑은 고딕" w:hAnsi="맑은 고딕" w:hint="eastAsia"/>
              </w:rPr>
              <w:t>1.0</w:t>
            </w:r>
          </w:p>
        </w:tc>
        <w:tc>
          <w:tcPr>
            <w:tcW w:w="1472" w:type="pct"/>
            <w:shd w:val="clear" w:color="auto" w:fill="auto"/>
          </w:tcPr>
          <w:p w14:paraId="5CBFE27F" w14:textId="77777777" w:rsidR="00D31DC1" w:rsidRPr="00BE250A" w:rsidRDefault="00D31DC1" w:rsidP="003F5283">
            <w:pPr>
              <w:jc w:val="center"/>
              <w:rPr>
                <w:rFonts w:ascii="맑은 고딕" w:eastAsia="맑은 고딕" w:hAnsi="맑은 고딕"/>
              </w:rPr>
            </w:pPr>
            <w:r w:rsidRPr="00BE250A">
              <w:rPr>
                <w:rFonts w:ascii="맑은 고딕" w:eastAsia="맑은 고딕" w:hAnsi="맑은 고딕" w:hint="eastAsia"/>
              </w:rPr>
              <w:t>문서 최초 작성</w:t>
            </w:r>
          </w:p>
        </w:tc>
        <w:tc>
          <w:tcPr>
            <w:tcW w:w="1023" w:type="pct"/>
            <w:shd w:val="clear" w:color="auto" w:fill="auto"/>
          </w:tcPr>
          <w:p w14:paraId="48610B30" w14:textId="0BBA2814" w:rsidR="00D31DC1" w:rsidRPr="00BE250A" w:rsidRDefault="00A24C3E" w:rsidP="003F528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</w:t>
            </w:r>
            <w:r>
              <w:rPr>
                <w:rFonts w:ascii="맑은 고딕" w:eastAsia="맑은 고딕" w:hAnsi="맑은 고딕"/>
              </w:rPr>
              <w:t>ports-Matching</w:t>
            </w:r>
          </w:p>
        </w:tc>
        <w:tc>
          <w:tcPr>
            <w:tcW w:w="907" w:type="pct"/>
            <w:shd w:val="clear" w:color="auto" w:fill="auto"/>
          </w:tcPr>
          <w:p w14:paraId="4DF6FD3D" w14:textId="14CD72B7" w:rsidR="00D31DC1" w:rsidRPr="00BE250A" w:rsidRDefault="00A24C3E" w:rsidP="003F528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김준</w:t>
            </w:r>
          </w:p>
        </w:tc>
      </w:tr>
      <w:tr w:rsidR="00962CAB" w:rsidRPr="00BE250A" w14:paraId="7938659B" w14:textId="77777777" w:rsidTr="00962CAB">
        <w:trPr>
          <w:trHeight w:val="435"/>
        </w:trPr>
        <w:tc>
          <w:tcPr>
            <w:tcW w:w="1023" w:type="pct"/>
            <w:shd w:val="clear" w:color="auto" w:fill="auto"/>
          </w:tcPr>
          <w:p w14:paraId="097F10A6" w14:textId="57556347" w:rsidR="00962CAB" w:rsidRPr="00BE250A" w:rsidRDefault="001900EF" w:rsidP="00962CA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019.11.16</w:t>
            </w:r>
          </w:p>
        </w:tc>
        <w:tc>
          <w:tcPr>
            <w:tcW w:w="575" w:type="pct"/>
          </w:tcPr>
          <w:p w14:paraId="6AAE63B4" w14:textId="01039025" w:rsidR="00962CAB" w:rsidRPr="00BE250A" w:rsidRDefault="001900EF" w:rsidP="00962CA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.1</w:t>
            </w:r>
          </w:p>
        </w:tc>
        <w:tc>
          <w:tcPr>
            <w:tcW w:w="1472" w:type="pct"/>
            <w:shd w:val="clear" w:color="auto" w:fill="auto"/>
          </w:tcPr>
          <w:p w14:paraId="3F33E175" w14:textId="19B87ED5" w:rsidR="00962CAB" w:rsidRPr="00BE250A" w:rsidRDefault="001900EF" w:rsidP="00962CA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회원관리,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예약관리 작성</w:t>
            </w:r>
          </w:p>
        </w:tc>
        <w:tc>
          <w:tcPr>
            <w:tcW w:w="1023" w:type="pct"/>
            <w:shd w:val="clear" w:color="auto" w:fill="auto"/>
          </w:tcPr>
          <w:p w14:paraId="445D2304" w14:textId="6647D9E7" w:rsidR="00962CAB" w:rsidRPr="00BE250A" w:rsidRDefault="001900EF" w:rsidP="00962CA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</w:t>
            </w:r>
            <w:r>
              <w:rPr>
                <w:rFonts w:ascii="맑은 고딕" w:eastAsia="맑은 고딕" w:hAnsi="맑은 고딕"/>
              </w:rPr>
              <w:t>ports-Matching</w:t>
            </w:r>
          </w:p>
        </w:tc>
        <w:tc>
          <w:tcPr>
            <w:tcW w:w="907" w:type="pct"/>
            <w:shd w:val="clear" w:color="auto" w:fill="auto"/>
          </w:tcPr>
          <w:p w14:paraId="44151E4E" w14:textId="240872B4" w:rsidR="00962CAB" w:rsidRPr="00BE250A" w:rsidRDefault="001900EF" w:rsidP="00962CAB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김준</w:t>
            </w:r>
          </w:p>
        </w:tc>
      </w:tr>
      <w:tr w:rsidR="00C727E8" w:rsidRPr="00BE250A" w14:paraId="3D0E8E3B" w14:textId="77777777" w:rsidTr="00962CAB">
        <w:trPr>
          <w:trHeight w:val="435"/>
        </w:trPr>
        <w:tc>
          <w:tcPr>
            <w:tcW w:w="1023" w:type="pct"/>
            <w:shd w:val="clear" w:color="auto" w:fill="auto"/>
          </w:tcPr>
          <w:p w14:paraId="039EF242" w14:textId="53D3F94F" w:rsidR="00C727E8" w:rsidRPr="00BE250A" w:rsidRDefault="001900EF" w:rsidP="00C727E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2019.11.18</w:t>
            </w:r>
          </w:p>
        </w:tc>
        <w:tc>
          <w:tcPr>
            <w:tcW w:w="575" w:type="pct"/>
          </w:tcPr>
          <w:p w14:paraId="03C086B4" w14:textId="6419CDC8" w:rsidR="00C727E8" w:rsidRPr="00BE250A" w:rsidRDefault="001900EF" w:rsidP="00C727E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1.2</w:t>
            </w:r>
          </w:p>
        </w:tc>
        <w:tc>
          <w:tcPr>
            <w:tcW w:w="1472" w:type="pct"/>
            <w:shd w:val="clear" w:color="auto" w:fill="auto"/>
          </w:tcPr>
          <w:p w14:paraId="0BFC47C3" w14:textId="65DBBA3A" w:rsidR="00C727E8" w:rsidRPr="00BE250A" w:rsidRDefault="001900EF" w:rsidP="00C727E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구장관리,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게시판 작성</w:t>
            </w:r>
          </w:p>
        </w:tc>
        <w:tc>
          <w:tcPr>
            <w:tcW w:w="1023" w:type="pct"/>
            <w:shd w:val="clear" w:color="auto" w:fill="auto"/>
          </w:tcPr>
          <w:p w14:paraId="6859C94C" w14:textId="7F6588F6" w:rsidR="00C727E8" w:rsidRPr="00BE250A" w:rsidRDefault="001900EF" w:rsidP="00C727E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</w:t>
            </w:r>
            <w:r>
              <w:rPr>
                <w:rFonts w:ascii="맑은 고딕" w:eastAsia="맑은 고딕" w:hAnsi="맑은 고딕"/>
              </w:rPr>
              <w:t>ports-Matching</w:t>
            </w:r>
          </w:p>
        </w:tc>
        <w:tc>
          <w:tcPr>
            <w:tcW w:w="907" w:type="pct"/>
            <w:shd w:val="clear" w:color="auto" w:fill="auto"/>
          </w:tcPr>
          <w:p w14:paraId="578C510F" w14:textId="4C846342" w:rsidR="00C727E8" w:rsidRPr="00BE250A" w:rsidRDefault="001900EF" w:rsidP="00C727E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김준</w:t>
            </w:r>
          </w:p>
        </w:tc>
      </w:tr>
      <w:tr w:rsidR="00C727E8" w:rsidRPr="00BE250A" w14:paraId="25B02620" w14:textId="77777777" w:rsidTr="00962CAB">
        <w:trPr>
          <w:trHeight w:val="435"/>
        </w:trPr>
        <w:tc>
          <w:tcPr>
            <w:tcW w:w="1023" w:type="pct"/>
            <w:shd w:val="clear" w:color="auto" w:fill="auto"/>
          </w:tcPr>
          <w:p w14:paraId="727348D8" w14:textId="61B4A020" w:rsidR="00C727E8" w:rsidRPr="00BE250A" w:rsidRDefault="00384E66" w:rsidP="00C727E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019.11.19</w:t>
            </w:r>
          </w:p>
        </w:tc>
        <w:tc>
          <w:tcPr>
            <w:tcW w:w="575" w:type="pct"/>
          </w:tcPr>
          <w:p w14:paraId="4BBE7763" w14:textId="4A28724F" w:rsidR="00C727E8" w:rsidRPr="00BE250A" w:rsidRDefault="00384E66" w:rsidP="00C727E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.3</w:t>
            </w:r>
          </w:p>
        </w:tc>
        <w:tc>
          <w:tcPr>
            <w:tcW w:w="1472" w:type="pct"/>
            <w:shd w:val="clear" w:color="auto" w:fill="auto"/>
          </w:tcPr>
          <w:p w14:paraId="64F6E09D" w14:textId="22857E2C" w:rsidR="00C727E8" w:rsidRPr="00BE250A" w:rsidRDefault="00E57481" w:rsidP="00C727E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1차 완료</w:t>
            </w:r>
          </w:p>
        </w:tc>
        <w:tc>
          <w:tcPr>
            <w:tcW w:w="1023" w:type="pct"/>
            <w:shd w:val="clear" w:color="auto" w:fill="auto"/>
          </w:tcPr>
          <w:p w14:paraId="6E13C418" w14:textId="24C253CB" w:rsidR="00C727E8" w:rsidRPr="00BE250A" w:rsidRDefault="00384E66" w:rsidP="00C727E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</w:t>
            </w:r>
            <w:r>
              <w:rPr>
                <w:rFonts w:ascii="맑은 고딕" w:eastAsia="맑은 고딕" w:hAnsi="맑은 고딕"/>
              </w:rPr>
              <w:t>ports-Matching</w:t>
            </w:r>
          </w:p>
        </w:tc>
        <w:tc>
          <w:tcPr>
            <w:tcW w:w="907" w:type="pct"/>
            <w:shd w:val="clear" w:color="auto" w:fill="auto"/>
          </w:tcPr>
          <w:p w14:paraId="0756BD7D" w14:textId="23E436A2" w:rsidR="00C727E8" w:rsidRPr="00BE250A" w:rsidRDefault="00384E66" w:rsidP="00C727E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김준</w:t>
            </w:r>
          </w:p>
        </w:tc>
      </w:tr>
      <w:tr w:rsidR="00A6160E" w:rsidRPr="00BE250A" w14:paraId="6A643968" w14:textId="77777777" w:rsidTr="00962CAB">
        <w:trPr>
          <w:trHeight w:val="435"/>
        </w:trPr>
        <w:tc>
          <w:tcPr>
            <w:tcW w:w="1023" w:type="pct"/>
            <w:shd w:val="clear" w:color="auto" w:fill="auto"/>
          </w:tcPr>
          <w:p w14:paraId="0016F070" w14:textId="3996C0AA" w:rsidR="00A6160E" w:rsidRDefault="00A6160E" w:rsidP="00C727E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019.11.20</w:t>
            </w:r>
          </w:p>
        </w:tc>
        <w:tc>
          <w:tcPr>
            <w:tcW w:w="575" w:type="pct"/>
          </w:tcPr>
          <w:p w14:paraId="0B12A487" w14:textId="02C7D018" w:rsidR="00A6160E" w:rsidRDefault="00A6160E" w:rsidP="00C727E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.4</w:t>
            </w:r>
          </w:p>
        </w:tc>
        <w:tc>
          <w:tcPr>
            <w:tcW w:w="1472" w:type="pct"/>
            <w:shd w:val="clear" w:color="auto" w:fill="auto"/>
          </w:tcPr>
          <w:p w14:paraId="653E7D1E" w14:textId="36D6894C" w:rsidR="00A6160E" w:rsidRDefault="00E57481" w:rsidP="00C727E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세부 </w:t>
            </w:r>
            <w:r w:rsidR="00A6160E">
              <w:rPr>
                <w:rFonts w:ascii="맑은 고딕" w:eastAsia="맑은 고딕" w:hAnsi="맑은 고딕" w:hint="eastAsia"/>
              </w:rPr>
              <w:t>수정사항 작성</w:t>
            </w:r>
          </w:p>
        </w:tc>
        <w:tc>
          <w:tcPr>
            <w:tcW w:w="1023" w:type="pct"/>
            <w:shd w:val="clear" w:color="auto" w:fill="auto"/>
          </w:tcPr>
          <w:p w14:paraId="2952CBF8" w14:textId="1A33E6F4" w:rsidR="00A6160E" w:rsidRDefault="00A6160E" w:rsidP="00C727E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</w:t>
            </w:r>
            <w:r>
              <w:rPr>
                <w:rFonts w:ascii="맑은 고딕" w:eastAsia="맑은 고딕" w:hAnsi="맑은 고딕"/>
              </w:rPr>
              <w:t>ports-Matching</w:t>
            </w:r>
          </w:p>
        </w:tc>
        <w:tc>
          <w:tcPr>
            <w:tcW w:w="907" w:type="pct"/>
            <w:shd w:val="clear" w:color="auto" w:fill="auto"/>
          </w:tcPr>
          <w:p w14:paraId="68679FA4" w14:textId="48161956" w:rsidR="00A6160E" w:rsidRDefault="00A6160E" w:rsidP="00C727E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김준</w:t>
            </w:r>
          </w:p>
        </w:tc>
      </w:tr>
      <w:tr w:rsidR="00E57481" w:rsidRPr="00BE250A" w14:paraId="020EACC2" w14:textId="77777777" w:rsidTr="00962CAB">
        <w:trPr>
          <w:trHeight w:val="435"/>
        </w:trPr>
        <w:tc>
          <w:tcPr>
            <w:tcW w:w="1023" w:type="pct"/>
            <w:shd w:val="clear" w:color="auto" w:fill="auto"/>
          </w:tcPr>
          <w:p w14:paraId="34D7AAD9" w14:textId="2A4EA6C3" w:rsidR="00E57481" w:rsidRDefault="00E57481" w:rsidP="00C727E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019.11.21</w:t>
            </w:r>
          </w:p>
        </w:tc>
        <w:tc>
          <w:tcPr>
            <w:tcW w:w="575" w:type="pct"/>
          </w:tcPr>
          <w:p w14:paraId="50C21A4D" w14:textId="0DBB1C73" w:rsidR="00E57481" w:rsidRDefault="00E57481" w:rsidP="00C727E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.5</w:t>
            </w:r>
          </w:p>
        </w:tc>
        <w:tc>
          <w:tcPr>
            <w:tcW w:w="1472" w:type="pct"/>
            <w:shd w:val="clear" w:color="auto" w:fill="auto"/>
          </w:tcPr>
          <w:p w14:paraId="4177E326" w14:textId="3429F4E4" w:rsidR="00E57481" w:rsidRDefault="00E57481" w:rsidP="00C727E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매칭기능 추가</w:t>
            </w:r>
          </w:p>
        </w:tc>
        <w:tc>
          <w:tcPr>
            <w:tcW w:w="1023" w:type="pct"/>
            <w:shd w:val="clear" w:color="auto" w:fill="auto"/>
          </w:tcPr>
          <w:p w14:paraId="2F520737" w14:textId="077B239C" w:rsidR="00E57481" w:rsidRDefault="00E57481" w:rsidP="00C727E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</w:t>
            </w:r>
            <w:r>
              <w:rPr>
                <w:rFonts w:ascii="맑은 고딕" w:eastAsia="맑은 고딕" w:hAnsi="맑은 고딕"/>
              </w:rPr>
              <w:t>ports-Matching</w:t>
            </w:r>
          </w:p>
        </w:tc>
        <w:tc>
          <w:tcPr>
            <w:tcW w:w="907" w:type="pct"/>
            <w:shd w:val="clear" w:color="auto" w:fill="auto"/>
          </w:tcPr>
          <w:p w14:paraId="78EB9DB9" w14:textId="0D208E22" w:rsidR="00E57481" w:rsidRDefault="00E57481" w:rsidP="00C727E8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김준</w:t>
            </w:r>
          </w:p>
        </w:tc>
      </w:tr>
    </w:tbl>
    <w:p w14:paraId="71B35890" w14:textId="77777777" w:rsidR="00B67447" w:rsidRDefault="00B67447">
      <w:pPr>
        <w:rPr>
          <w:rFonts w:ascii="맑은 고딕" w:eastAsia="맑은 고딕" w:hAnsi="맑은 고딕"/>
        </w:rPr>
        <w:sectPr w:rsidR="00B67447" w:rsidSect="000B70DD">
          <w:headerReference w:type="default" r:id="rId14"/>
          <w:footerReference w:type="default" r:id="rId15"/>
          <w:pgSz w:w="11906" w:h="16838" w:code="9"/>
          <w:pgMar w:top="720" w:right="720" w:bottom="720" w:left="720" w:header="737" w:footer="737" w:gutter="0"/>
          <w:pgNumType w:fmt="decimalFullWidth"/>
          <w:cols w:space="425"/>
          <w:docGrid w:linePitch="326"/>
        </w:sectPr>
      </w:pPr>
    </w:p>
    <w:p w14:paraId="08597C56" w14:textId="77777777" w:rsidR="00B67447" w:rsidRDefault="00B67447">
      <w:pPr>
        <w:rPr>
          <w:rFonts w:ascii="맑은 고딕" w:eastAsia="맑은 고딕" w:hAnsi="맑은 고딕"/>
        </w:rPr>
        <w:sectPr w:rsidR="00B67447" w:rsidSect="00B25254">
          <w:type w:val="continuous"/>
          <w:pgSz w:w="11906" w:h="16838" w:code="9"/>
          <w:pgMar w:top="720" w:right="720" w:bottom="720" w:left="720" w:header="964" w:footer="0" w:gutter="0"/>
          <w:pgNumType w:fmt="decimalFullWidth" w:start="1"/>
          <w:cols w:space="425"/>
          <w:docGrid w:linePitch="326"/>
        </w:sect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211"/>
        <w:gridCol w:w="2393"/>
        <w:gridCol w:w="1401"/>
        <w:gridCol w:w="622"/>
        <w:gridCol w:w="776"/>
        <w:gridCol w:w="1406"/>
        <w:gridCol w:w="2873"/>
      </w:tblGrid>
      <w:tr w:rsidR="002121CE" w:rsidRPr="00BE250A" w14:paraId="44C1F7BC" w14:textId="77777777" w:rsidTr="002121CE">
        <w:trPr>
          <w:trHeight w:val="20"/>
          <w:jc w:val="center"/>
        </w:trPr>
        <w:tc>
          <w:tcPr>
            <w:tcW w:w="567" w:type="pct"/>
            <w:shd w:val="clear" w:color="auto" w:fill="D9E2F3" w:themeFill="accent5" w:themeFillTint="33"/>
            <w:vAlign w:val="center"/>
          </w:tcPr>
          <w:p w14:paraId="6C0391A2" w14:textId="3AD5C309" w:rsidR="002121CE" w:rsidRPr="00D47449" w:rsidRDefault="002121CE" w:rsidP="002121C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D47449">
              <w:rPr>
                <w:rFonts w:ascii="맑은 고딕" w:eastAsia="맑은 고딕" w:hAnsi="맑은 고딕"/>
                <w:b/>
              </w:rPr>
              <w:lastRenderedPageBreak/>
              <w:br w:type="page"/>
            </w:r>
            <w:r w:rsidRPr="00D47449">
              <w:rPr>
                <w:rFonts w:ascii="맑은 고딕" w:eastAsia="맑은 고딕" w:hAnsi="맑은 고딕" w:hint="eastAsia"/>
                <w:b/>
              </w:rPr>
              <w:t xml:space="preserve">요구사항 </w:t>
            </w:r>
            <w:r w:rsidRPr="00D47449">
              <w:rPr>
                <w:rFonts w:ascii="맑은 고딕" w:eastAsia="맑은 고딕" w:hAnsi="맑은 고딕"/>
                <w:b/>
              </w:rPr>
              <w:t>ID</w:t>
            </w:r>
          </w:p>
        </w:tc>
        <w:tc>
          <w:tcPr>
            <w:tcW w:w="1120" w:type="pct"/>
            <w:shd w:val="clear" w:color="auto" w:fill="auto"/>
            <w:vAlign w:val="center"/>
          </w:tcPr>
          <w:p w14:paraId="5FF6DC00" w14:textId="0C0E5509" w:rsidR="002121CE" w:rsidRPr="00D47449" w:rsidRDefault="002121CE" w:rsidP="002121CE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S</w:t>
            </w:r>
            <w:r>
              <w:rPr>
                <w:rFonts w:ascii="맑은 고딕" w:eastAsia="맑은 고딕" w:hAnsi="맑은 고딕"/>
                <w:sz w:val="18"/>
              </w:rPr>
              <w:t>M-001</w:t>
            </w:r>
          </w:p>
        </w:tc>
        <w:tc>
          <w:tcPr>
            <w:tcW w:w="656" w:type="pct"/>
            <w:shd w:val="clear" w:color="auto" w:fill="D9E2F3" w:themeFill="accent5" w:themeFillTint="33"/>
            <w:vAlign w:val="center"/>
          </w:tcPr>
          <w:p w14:paraId="1C62D86C" w14:textId="635E78C3" w:rsidR="002121CE" w:rsidRPr="00D47449" w:rsidRDefault="002121CE" w:rsidP="002121C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D47449">
              <w:rPr>
                <w:rFonts w:ascii="맑은 고딕" w:eastAsia="맑은 고딕" w:hAnsi="맑은 고딕"/>
                <w:b/>
              </w:rPr>
              <w:br w:type="page"/>
            </w:r>
            <w:r w:rsidRPr="00D47449">
              <w:rPr>
                <w:rFonts w:ascii="맑은 고딕" w:eastAsia="맑은 고딕" w:hAnsi="맑은 고딕" w:hint="eastAsia"/>
                <w:b/>
              </w:rPr>
              <w:t xml:space="preserve">요구사항 </w:t>
            </w:r>
            <w:r w:rsidRPr="00D47449">
              <w:rPr>
                <w:rFonts w:ascii="맑은 고딕" w:eastAsia="맑은 고딕" w:hAnsi="맑은 고딕"/>
                <w:b/>
              </w:rPr>
              <w:t>ID</w:t>
            </w:r>
          </w:p>
        </w:tc>
        <w:tc>
          <w:tcPr>
            <w:tcW w:w="654" w:type="pct"/>
            <w:gridSpan w:val="2"/>
            <w:shd w:val="clear" w:color="auto" w:fill="auto"/>
            <w:vAlign w:val="center"/>
          </w:tcPr>
          <w:p w14:paraId="17157AB5" w14:textId="77777777" w:rsidR="002121CE" w:rsidRPr="00140342" w:rsidRDefault="002121CE" w:rsidP="002121CE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 w:rsidRPr="00D47449">
              <w:rPr>
                <w:rFonts w:ascii="맑은 고딕" w:eastAsia="맑은 고딕" w:hAnsi="맑은 고딕" w:hint="eastAsia"/>
                <w:sz w:val="18"/>
              </w:rPr>
              <w:t>기능</w:t>
            </w:r>
          </w:p>
        </w:tc>
        <w:tc>
          <w:tcPr>
            <w:tcW w:w="657" w:type="pct"/>
            <w:shd w:val="clear" w:color="auto" w:fill="D9E2F3" w:themeFill="accent5" w:themeFillTint="33"/>
            <w:vAlign w:val="center"/>
          </w:tcPr>
          <w:p w14:paraId="2E113291" w14:textId="77777777" w:rsidR="002121CE" w:rsidRPr="00D47449" w:rsidRDefault="002121CE" w:rsidP="002121C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D47449">
              <w:rPr>
                <w:rFonts w:ascii="맑은 고딕" w:eastAsia="맑은 고딕" w:hAnsi="맑은 고딕" w:hint="eastAsia"/>
                <w:b/>
              </w:rPr>
              <w:t>수용여부</w:t>
            </w:r>
          </w:p>
        </w:tc>
        <w:tc>
          <w:tcPr>
            <w:tcW w:w="1345" w:type="pct"/>
            <w:shd w:val="clear" w:color="auto" w:fill="auto"/>
            <w:vAlign w:val="center"/>
          </w:tcPr>
          <w:p w14:paraId="64CDC315" w14:textId="77777777" w:rsidR="002121CE" w:rsidRPr="00140342" w:rsidRDefault="002121CE" w:rsidP="002121CE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수용</w:t>
            </w:r>
          </w:p>
        </w:tc>
      </w:tr>
      <w:tr w:rsidR="002121CE" w:rsidRPr="00BE250A" w14:paraId="2D3BAC8F" w14:textId="77777777" w:rsidTr="002121CE">
        <w:trPr>
          <w:trHeight w:val="20"/>
          <w:jc w:val="center"/>
        </w:trPr>
        <w:tc>
          <w:tcPr>
            <w:tcW w:w="567" w:type="pct"/>
            <w:shd w:val="clear" w:color="auto" w:fill="D9E2F3" w:themeFill="accent5" w:themeFillTint="33"/>
            <w:vAlign w:val="center"/>
          </w:tcPr>
          <w:p w14:paraId="6049D1D8" w14:textId="7C300881" w:rsidR="002121CE" w:rsidRPr="00D47449" w:rsidRDefault="002121CE" w:rsidP="002121C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D47449">
              <w:rPr>
                <w:rFonts w:ascii="맑은 고딕" w:eastAsia="맑은 고딕" w:hAnsi="맑은 고딕" w:hint="eastAsia"/>
                <w:b/>
              </w:rPr>
              <w:t>구 분</w:t>
            </w:r>
          </w:p>
        </w:tc>
        <w:tc>
          <w:tcPr>
            <w:tcW w:w="2067" w:type="pct"/>
            <w:gridSpan w:val="3"/>
            <w:shd w:val="clear" w:color="auto" w:fill="auto"/>
            <w:vAlign w:val="center"/>
          </w:tcPr>
          <w:p w14:paraId="0B04308D" w14:textId="304FDAD7" w:rsidR="002121CE" w:rsidRPr="00140342" w:rsidRDefault="002121CE" w:rsidP="002121CE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회원</w:t>
            </w:r>
            <w:r w:rsidRPr="00D47449">
              <w:rPr>
                <w:rFonts w:ascii="맑은 고딕" w:eastAsia="맑은 고딕" w:hAnsi="맑은 고딕" w:hint="eastAsia"/>
                <w:sz w:val="18"/>
              </w:rPr>
              <w:t xml:space="preserve"> 관리</w:t>
            </w:r>
          </w:p>
        </w:tc>
        <w:tc>
          <w:tcPr>
            <w:tcW w:w="1021" w:type="pct"/>
            <w:gridSpan w:val="2"/>
            <w:shd w:val="clear" w:color="auto" w:fill="D9E2F3" w:themeFill="accent5" w:themeFillTint="33"/>
            <w:vAlign w:val="center"/>
          </w:tcPr>
          <w:p w14:paraId="3AC745F9" w14:textId="0472404B" w:rsidR="002121CE" w:rsidRPr="00D47449" w:rsidRDefault="002121CE" w:rsidP="002121C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D47449">
              <w:rPr>
                <w:rFonts w:ascii="맑은 고딕" w:eastAsia="맑은 고딕" w:hAnsi="맑은 고딕" w:hint="eastAsia"/>
                <w:b/>
              </w:rPr>
              <w:t>구 분</w:t>
            </w:r>
          </w:p>
        </w:tc>
        <w:tc>
          <w:tcPr>
            <w:tcW w:w="1345" w:type="pct"/>
            <w:shd w:val="clear" w:color="auto" w:fill="auto"/>
            <w:vAlign w:val="center"/>
          </w:tcPr>
          <w:p w14:paraId="09D43681" w14:textId="77777777" w:rsidR="002121CE" w:rsidRPr="00140342" w:rsidRDefault="002121CE" w:rsidP="002121CE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</w:p>
        </w:tc>
      </w:tr>
      <w:tr w:rsidR="002121CE" w:rsidRPr="00BE250A" w14:paraId="11BE7422" w14:textId="77777777" w:rsidTr="002121CE">
        <w:trPr>
          <w:trHeight w:val="20"/>
          <w:jc w:val="center"/>
        </w:trPr>
        <w:tc>
          <w:tcPr>
            <w:tcW w:w="567" w:type="pct"/>
            <w:shd w:val="clear" w:color="auto" w:fill="D9E2F3" w:themeFill="accent5" w:themeFillTint="33"/>
            <w:vAlign w:val="center"/>
          </w:tcPr>
          <w:p w14:paraId="6557BE8B" w14:textId="3213DF99" w:rsidR="002121CE" w:rsidRPr="00D47449" w:rsidRDefault="002121CE" w:rsidP="002121C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D47449">
              <w:rPr>
                <w:rFonts w:ascii="맑은 고딕" w:eastAsia="맑은 고딕" w:hAnsi="맑은 고딕" w:hint="eastAsia"/>
                <w:b/>
              </w:rPr>
              <w:t>요구사항</w:t>
            </w:r>
          </w:p>
        </w:tc>
        <w:tc>
          <w:tcPr>
            <w:tcW w:w="4433" w:type="pct"/>
            <w:gridSpan w:val="6"/>
            <w:shd w:val="clear" w:color="auto" w:fill="auto"/>
            <w:vAlign w:val="center"/>
          </w:tcPr>
          <w:p w14:paraId="7235B71B" w14:textId="239EA886" w:rsidR="002121CE" w:rsidRPr="00140342" w:rsidRDefault="002121CE" w:rsidP="002121CE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 w:rsidRPr="00D47449">
              <w:rPr>
                <w:rFonts w:ascii="맑은 고딕" w:eastAsia="맑은 고딕" w:hAnsi="맑은 고딕" w:hint="eastAsia"/>
                <w:sz w:val="18"/>
              </w:rPr>
              <w:t>회원 가입</w:t>
            </w:r>
            <w:r>
              <w:rPr>
                <w:rFonts w:ascii="맑은 고딕" w:eastAsia="맑은 고딕" w:hAnsi="맑은 고딕" w:hint="eastAsia"/>
                <w:sz w:val="18"/>
              </w:rPr>
              <w:t xml:space="preserve">, </w:t>
            </w:r>
            <w:r w:rsidRPr="00D47449">
              <w:rPr>
                <w:rFonts w:ascii="맑은 고딕" w:eastAsia="맑은 고딕" w:hAnsi="맑은 고딕" w:hint="eastAsia"/>
                <w:sz w:val="18"/>
              </w:rPr>
              <w:t>로그인/로그아웃</w:t>
            </w:r>
            <w:r w:rsidRPr="00D47449">
              <w:rPr>
                <w:rFonts w:ascii="맑은 고딕" w:eastAsia="맑은 고딕" w:hAnsi="맑은 고딕"/>
                <w:sz w:val="18"/>
              </w:rPr>
              <w:t>,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</w:rPr>
              <w:t>회원조회</w:t>
            </w:r>
            <w:r w:rsidRPr="00D47449">
              <w:rPr>
                <w:rFonts w:ascii="맑은 고딕" w:eastAsia="맑은 고딕" w:hAnsi="맑은 고딕" w:hint="eastAsia"/>
                <w:sz w:val="18"/>
              </w:rPr>
              <w:t>,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</w:rPr>
              <w:t>회원수정</w:t>
            </w:r>
            <w:r w:rsidRPr="00D47449">
              <w:rPr>
                <w:rFonts w:ascii="맑은 고딕" w:eastAsia="맑은 고딕" w:hAnsi="맑은 고딕" w:hint="eastAsia"/>
                <w:sz w:val="18"/>
              </w:rPr>
              <w:t>,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</w:rPr>
              <w:t>회원탈퇴</w:t>
            </w:r>
          </w:p>
        </w:tc>
      </w:tr>
      <w:tr w:rsidR="002121CE" w:rsidRPr="00BE250A" w14:paraId="2300AD74" w14:textId="77777777" w:rsidTr="002121CE">
        <w:trPr>
          <w:trHeight w:val="20"/>
          <w:jc w:val="center"/>
        </w:trPr>
        <w:tc>
          <w:tcPr>
            <w:tcW w:w="567" w:type="pct"/>
            <w:shd w:val="clear" w:color="auto" w:fill="D9E2F3" w:themeFill="accent5" w:themeFillTint="33"/>
            <w:vAlign w:val="center"/>
          </w:tcPr>
          <w:p w14:paraId="5279F06D" w14:textId="4A64253B" w:rsidR="002121CE" w:rsidRPr="00D47449" w:rsidRDefault="002121CE" w:rsidP="002121C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D47449">
              <w:rPr>
                <w:rFonts w:ascii="맑은 고딕" w:eastAsia="맑은 고딕" w:hAnsi="맑은 고딕" w:hint="eastAsia"/>
                <w:b/>
              </w:rPr>
              <w:t>요약</w:t>
            </w:r>
          </w:p>
        </w:tc>
        <w:tc>
          <w:tcPr>
            <w:tcW w:w="4433" w:type="pct"/>
            <w:gridSpan w:val="6"/>
            <w:shd w:val="clear" w:color="auto" w:fill="auto"/>
            <w:vAlign w:val="center"/>
          </w:tcPr>
          <w:p w14:paraId="2B0968A8" w14:textId="1D3668D8" w:rsidR="002121CE" w:rsidRPr="00140342" w:rsidRDefault="002121CE" w:rsidP="002121C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noProof/>
              </w:rPr>
              <w:drawing>
                <wp:inline distT="0" distB="0" distL="0" distR="0" wp14:anchorId="4B60F79E" wp14:editId="6208375F">
                  <wp:extent cx="4585957" cy="406146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최종회원관리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7138" cy="408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21CE" w:rsidRPr="00BE250A" w14:paraId="46E39E19" w14:textId="77777777" w:rsidTr="002121CE">
        <w:trPr>
          <w:trHeight w:val="20"/>
          <w:jc w:val="center"/>
        </w:trPr>
        <w:tc>
          <w:tcPr>
            <w:tcW w:w="567" w:type="pct"/>
            <w:shd w:val="clear" w:color="auto" w:fill="D9E2F3" w:themeFill="accent5" w:themeFillTint="33"/>
            <w:vAlign w:val="center"/>
          </w:tcPr>
          <w:p w14:paraId="0DD89DA0" w14:textId="77777777" w:rsidR="002121CE" w:rsidRPr="00D47449" w:rsidRDefault="002121CE" w:rsidP="002121C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D47449">
              <w:rPr>
                <w:rFonts w:ascii="맑은 고딕" w:eastAsia="맑은 고딕" w:hAnsi="맑은 고딕" w:hint="eastAsia"/>
                <w:b/>
              </w:rPr>
              <w:t>요구사항</w:t>
            </w:r>
          </w:p>
          <w:p w14:paraId="7EE621B9" w14:textId="4A23C164" w:rsidR="002121CE" w:rsidRPr="00D47449" w:rsidRDefault="002121CE" w:rsidP="002121CE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D47449"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  <w:tc>
          <w:tcPr>
            <w:tcW w:w="4433" w:type="pct"/>
            <w:gridSpan w:val="6"/>
            <w:shd w:val="clear" w:color="auto" w:fill="auto"/>
            <w:vAlign w:val="center"/>
          </w:tcPr>
          <w:p w14:paraId="30302E0B" w14:textId="77777777" w:rsidR="002121CE" w:rsidRPr="00705330" w:rsidRDefault="002121CE" w:rsidP="002121CE">
            <w:pPr>
              <w:pStyle w:val="1"/>
              <w:numPr>
                <w:ilvl w:val="0"/>
                <w:numId w:val="1"/>
              </w:numPr>
              <w:spacing w:before="120"/>
              <w:ind w:leftChars="24" w:left="288" w:hangingChars="120" w:hanging="240"/>
              <w:rPr>
                <w:rFonts w:ascii="맑은 고딕" w:eastAsia="맑은 고딕" w:hAnsi="맑은 고딕"/>
                <w:sz w:val="20"/>
              </w:rPr>
            </w:pPr>
            <w:r w:rsidRPr="00705330">
              <w:rPr>
                <w:rFonts w:ascii="맑은 고딕" w:eastAsia="맑은 고딕" w:hAnsi="맑은 고딕" w:hint="eastAsia"/>
                <w:sz w:val="20"/>
              </w:rPr>
              <w:t>회원가입</w:t>
            </w:r>
          </w:p>
          <w:p w14:paraId="436339CE" w14:textId="77777777" w:rsidR="002121CE" w:rsidRDefault="002121CE" w:rsidP="002121CE">
            <w:pPr>
              <w:pStyle w:val="2"/>
              <w:numPr>
                <w:ilvl w:val="1"/>
                <w:numId w:val="1"/>
              </w:numPr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일반 사용자,</w:t>
            </w:r>
            <w:r>
              <w:rPr>
                <w:rFonts w:ascii="맑은 고딕" w:eastAsia="맑은 고딕" w:hAnsi="맑은 고딕"/>
                <w:b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구장 관리자 구분</w:t>
            </w:r>
          </w:p>
          <w:p w14:paraId="50AD7D8F" w14:textId="77777777" w:rsidR="002121CE" w:rsidRDefault="002121CE" w:rsidP="002121CE">
            <w:pPr>
              <w:pStyle w:val="3"/>
              <w:numPr>
                <w:ilvl w:val="2"/>
                <w:numId w:val="1"/>
              </w:numPr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일반 사용자</w:t>
            </w:r>
          </w:p>
          <w:p w14:paraId="2AB6BC1B" w14:textId="77777777" w:rsidR="002121CE" w:rsidRDefault="002121CE" w:rsidP="002121CE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개인 회원과 팀 회원으로 다시 구분</w:t>
            </w:r>
          </w:p>
          <w:p w14:paraId="3F5B1387" w14:textId="77777777" w:rsidR="002121CE" w:rsidRPr="00567BF9" w:rsidRDefault="002121CE" w:rsidP="002121CE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개인 회원 :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네이버랑 카카오 계정으로만 이용가능</w:t>
            </w:r>
          </w:p>
          <w:p w14:paraId="2408F2F8" w14:textId="77777777" w:rsidR="002121CE" w:rsidRDefault="002121CE" w:rsidP="002121CE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팀 회원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: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개인회원으로 로그인 후 팀 창단</w:t>
            </w:r>
          </w:p>
          <w:p w14:paraId="065DCE2B" w14:textId="77777777" w:rsidR="002121CE" w:rsidRDefault="002121CE" w:rsidP="002121CE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팀 회원 :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팀 이름(아이디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)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비밀번호, 비밀번호 확인 질문,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비밀번호 확인 답변,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대표 아이디,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대표 연락처 입력</w:t>
            </w:r>
          </w:p>
          <w:p w14:paraId="57BAF254" w14:textId="77777777" w:rsidR="002121CE" w:rsidRPr="00D258B6" w:rsidRDefault="002121CE" w:rsidP="002121CE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데이터베이스 저장 시 비밀번호 암호화 적용</w:t>
            </w:r>
          </w:p>
          <w:p w14:paraId="39EF6EE3" w14:textId="77777777" w:rsidR="002121CE" w:rsidRDefault="002121CE" w:rsidP="002121CE">
            <w:pPr>
              <w:pStyle w:val="3"/>
              <w:numPr>
                <w:ilvl w:val="2"/>
                <w:numId w:val="1"/>
              </w:numPr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구장 관리자</w:t>
            </w:r>
          </w:p>
          <w:p w14:paraId="317DC34C" w14:textId="77777777" w:rsidR="002121CE" w:rsidRPr="0024135B" w:rsidRDefault="002121CE" w:rsidP="002121CE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운영자로부터 계정을 부여받아 사용</w:t>
            </w:r>
          </w:p>
          <w:p w14:paraId="40BA035D" w14:textId="77777777" w:rsidR="002121CE" w:rsidRDefault="002121CE" w:rsidP="002121CE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아이디는 구장명,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초기 비밀번호는 임시 설정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최초 로그인 시 변경 후 서비스 이용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)</w:t>
            </w:r>
          </w:p>
          <w:p w14:paraId="3B1FEEF0" w14:textId="77777777" w:rsidR="002121CE" w:rsidRPr="00C84A61" w:rsidRDefault="002121CE" w:rsidP="002121CE">
            <w:pPr>
              <w:pStyle w:val="a0"/>
            </w:pPr>
          </w:p>
          <w:p w14:paraId="531E3318" w14:textId="77777777" w:rsidR="002121CE" w:rsidRPr="00705330" w:rsidRDefault="002121CE" w:rsidP="002121CE">
            <w:pPr>
              <w:pStyle w:val="1"/>
              <w:numPr>
                <w:ilvl w:val="0"/>
                <w:numId w:val="1"/>
              </w:numPr>
              <w:spacing w:before="120"/>
              <w:ind w:leftChars="24" w:left="288" w:hangingChars="120" w:hanging="240"/>
              <w:rPr>
                <w:rFonts w:ascii="맑은 고딕" w:eastAsia="맑은 고딕" w:hAnsi="맑은 고딕"/>
                <w:sz w:val="20"/>
              </w:rPr>
            </w:pPr>
            <w:r w:rsidRPr="00705330">
              <w:rPr>
                <w:rFonts w:ascii="맑은 고딕" w:eastAsia="맑은 고딕" w:hAnsi="맑은 고딕" w:hint="eastAsia"/>
                <w:sz w:val="20"/>
              </w:rPr>
              <w:lastRenderedPageBreak/>
              <w:t>로그인/로그아웃</w:t>
            </w:r>
          </w:p>
          <w:p w14:paraId="489B0B9E" w14:textId="77777777" w:rsidR="002121CE" w:rsidRPr="00705330" w:rsidRDefault="002121CE" w:rsidP="002121CE">
            <w:pPr>
              <w:pStyle w:val="2"/>
              <w:numPr>
                <w:ilvl w:val="1"/>
                <w:numId w:val="1"/>
              </w:numPr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 w:rsidRPr="00705330">
              <w:rPr>
                <w:rFonts w:ascii="맑은 고딕" w:eastAsia="맑은 고딕" w:hAnsi="맑은 고딕" w:hint="eastAsia"/>
                <w:b w:val="0"/>
                <w:sz w:val="18"/>
              </w:rPr>
              <w:t>일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반 사용자</w:t>
            </w:r>
          </w:p>
          <w:p w14:paraId="7F197573" w14:textId="77777777" w:rsidR="002121CE" w:rsidRDefault="002121CE" w:rsidP="002121CE">
            <w:pPr>
              <w:pStyle w:val="3"/>
              <w:numPr>
                <w:ilvl w:val="2"/>
                <w:numId w:val="1"/>
              </w:numPr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 xml:space="preserve">개인 회원 </w:t>
            </w:r>
            <w:r>
              <w:rPr>
                <w:rFonts w:ascii="맑은 고딕" w:eastAsia="맑은 고딕" w:hAnsi="맑은 고딕"/>
                <w:b w:val="0"/>
                <w:sz w:val="18"/>
              </w:rPr>
              <w:t xml:space="preserve">: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네이버</w:t>
            </w:r>
            <w:r w:rsidRPr="00705330">
              <w:rPr>
                <w:rFonts w:ascii="맑은 고딕" w:eastAsia="맑은 고딕" w:hAnsi="맑은 고딕" w:hint="eastAsia"/>
                <w:b w:val="0"/>
                <w:sz w:val="18"/>
              </w:rPr>
              <w:t>API</w:t>
            </w:r>
            <w:r>
              <w:rPr>
                <w:rFonts w:ascii="맑은 고딕" w:eastAsia="맑은 고딕" w:hAnsi="맑은 고딕"/>
                <w:b w:val="0"/>
                <w:sz w:val="18"/>
              </w:rPr>
              <w:t xml:space="preserve">,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카카오A</w:t>
            </w:r>
            <w:r>
              <w:rPr>
                <w:rFonts w:ascii="맑은 고딕" w:eastAsia="맑은 고딕" w:hAnsi="맑은 고딕"/>
                <w:b w:val="0"/>
                <w:sz w:val="18"/>
              </w:rPr>
              <w:t>PI</w:t>
            </w:r>
            <w:r w:rsidRPr="00705330">
              <w:rPr>
                <w:rFonts w:ascii="맑은 고딕" w:eastAsia="맑은 고딕" w:hAnsi="맑은 고딕" w:hint="eastAsia"/>
                <w:b w:val="0"/>
                <w:sz w:val="18"/>
              </w:rPr>
              <w:t>를 활용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한</w:t>
            </w:r>
            <w:r w:rsidRPr="00705330">
              <w:rPr>
                <w:rFonts w:ascii="맑은 고딕" w:eastAsia="맑은 고딕" w:hAnsi="맑은 고딕" w:hint="eastAsia"/>
                <w:b w:val="0"/>
                <w:sz w:val="18"/>
              </w:rPr>
              <w:t xml:space="preserve"> 로그인/로그아웃</w:t>
            </w:r>
          </w:p>
          <w:p w14:paraId="0EBBC0CE" w14:textId="77777777" w:rsidR="002121CE" w:rsidRPr="00975659" w:rsidRDefault="002121CE" w:rsidP="002121CE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로그인시 개인 회원의 아이디를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DB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에 저장</w:t>
            </w:r>
          </w:p>
          <w:p w14:paraId="53E05469" w14:textId="77777777" w:rsidR="002121CE" w:rsidRPr="002759AF" w:rsidRDefault="002121CE" w:rsidP="002121CE">
            <w:pPr>
              <w:pStyle w:val="3"/>
              <w:numPr>
                <w:ilvl w:val="2"/>
                <w:numId w:val="1"/>
              </w:numPr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/>
                <w:b w:val="0"/>
                <w:sz w:val="18"/>
              </w:rPr>
              <w:t xml:space="preserve">팀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 xml:space="preserve">회원 </w:t>
            </w:r>
            <w:r>
              <w:rPr>
                <w:rFonts w:ascii="맑은 고딕" w:eastAsia="맑은 고딕" w:hAnsi="맑은 고딕"/>
                <w:b w:val="0"/>
                <w:sz w:val="18"/>
              </w:rPr>
              <w:t xml:space="preserve">: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자체 로그인 시스템을 사용하여 로그인/로그아웃</w:t>
            </w:r>
          </w:p>
          <w:p w14:paraId="6013151D" w14:textId="77777777" w:rsidR="002121CE" w:rsidRPr="00705330" w:rsidRDefault="002121CE" w:rsidP="002121CE">
            <w:pPr>
              <w:pStyle w:val="2"/>
              <w:numPr>
                <w:ilvl w:val="1"/>
                <w:numId w:val="1"/>
              </w:numPr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/>
                <w:b w:val="0"/>
                <w:sz w:val="18"/>
              </w:rPr>
              <w:t xml:space="preserve">구장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관리자</w:t>
            </w:r>
          </w:p>
          <w:p w14:paraId="571DD2A0" w14:textId="77777777" w:rsidR="002121CE" w:rsidRDefault="002121CE" w:rsidP="002121CE">
            <w:pPr>
              <w:pStyle w:val="3"/>
              <w:numPr>
                <w:ilvl w:val="2"/>
                <w:numId w:val="1"/>
              </w:numPr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최초 로그인 시 비밀번호 재설정 필수</w:t>
            </w:r>
          </w:p>
          <w:p w14:paraId="2E261CD7" w14:textId="77777777" w:rsidR="002121CE" w:rsidRDefault="002121CE" w:rsidP="002121CE">
            <w:pPr>
              <w:pStyle w:val="3"/>
              <w:numPr>
                <w:ilvl w:val="2"/>
                <w:numId w:val="1"/>
              </w:numPr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로그인 시 구장 관리자 페이지로 이동</w:t>
            </w:r>
          </w:p>
          <w:p w14:paraId="072D4059" w14:textId="77777777" w:rsidR="002121CE" w:rsidRDefault="002121CE" w:rsidP="002121CE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구장관리,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일정관리 </w:t>
            </w:r>
          </w:p>
          <w:p w14:paraId="6E0A3A72" w14:textId="77777777" w:rsidR="002121CE" w:rsidRPr="00705330" w:rsidRDefault="002121CE" w:rsidP="002121CE">
            <w:pPr>
              <w:pStyle w:val="1"/>
              <w:numPr>
                <w:ilvl w:val="0"/>
                <w:numId w:val="1"/>
              </w:numPr>
              <w:spacing w:before="120"/>
              <w:ind w:leftChars="24" w:left="288" w:hangingChars="120" w:hanging="240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중복 로그인 방지</w:t>
            </w:r>
          </w:p>
          <w:p w14:paraId="19711663" w14:textId="77777777" w:rsidR="002121CE" w:rsidRPr="00705330" w:rsidRDefault="002121CE" w:rsidP="002121CE">
            <w:pPr>
              <w:pStyle w:val="2"/>
              <w:numPr>
                <w:ilvl w:val="1"/>
                <w:numId w:val="1"/>
              </w:numPr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일반 사용자</w:t>
            </w:r>
          </w:p>
          <w:p w14:paraId="227487E4" w14:textId="77777777" w:rsidR="002121CE" w:rsidRPr="0097449F" w:rsidRDefault="002121CE" w:rsidP="002121CE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로그인시 이미 로그인되어있는 아이디라면 기존에 로그인을 로그아웃 시킨다.</w:t>
            </w:r>
          </w:p>
          <w:p w14:paraId="6B8E0AF2" w14:textId="77777777" w:rsidR="002121CE" w:rsidRPr="00705330" w:rsidRDefault="002121CE" w:rsidP="002121CE">
            <w:pPr>
              <w:pStyle w:val="1"/>
              <w:numPr>
                <w:ilvl w:val="0"/>
                <w:numId w:val="1"/>
              </w:numPr>
              <w:spacing w:before="120"/>
              <w:ind w:leftChars="24" w:left="288" w:hangingChars="120" w:hanging="240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비밀번호 찾기</w:t>
            </w:r>
          </w:p>
          <w:p w14:paraId="4346CCF1" w14:textId="77777777" w:rsidR="002121CE" w:rsidRPr="00705330" w:rsidRDefault="002121CE" w:rsidP="002121CE">
            <w:pPr>
              <w:pStyle w:val="2"/>
              <w:numPr>
                <w:ilvl w:val="1"/>
                <w:numId w:val="1"/>
              </w:numPr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팀 사용자</w:t>
            </w:r>
          </w:p>
          <w:p w14:paraId="0E310A1A" w14:textId="77777777" w:rsidR="002121CE" w:rsidRDefault="002121CE" w:rsidP="002121CE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팀 회원가입시 입력했던 비밀번호 확인 질문에 대한 답변을 입력</w:t>
            </w:r>
          </w:p>
          <w:p w14:paraId="0A5D450A" w14:textId="77777777" w:rsidR="002121CE" w:rsidRPr="0097449F" w:rsidRDefault="002121CE" w:rsidP="002121CE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답변에 성공 할 시 비밀번호를 재설정 할 수 있다</w:t>
            </w:r>
          </w:p>
          <w:p w14:paraId="372E4FF3" w14:textId="77777777" w:rsidR="002121CE" w:rsidRDefault="002121CE" w:rsidP="002121CE">
            <w:pPr>
              <w:pStyle w:val="1"/>
              <w:numPr>
                <w:ilvl w:val="0"/>
                <w:numId w:val="1"/>
              </w:numPr>
              <w:spacing w:before="120"/>
              <w:ind w:leftChars="24" w:left="288" w:hangingChars="120" w:hanging="240"/>
              <w:rPr>
                <w:rFonts w:ascii="맑은 고딕" w:eastAsia="맑은 고딕" w:hAnsi="맑은 고딕"/>
                <w:sz w:val="20"/>
              </w:rPr>
            </w:pPr>
            <w:r w:rsidRPr="00705330">
              <w:rPr>
                <w:rFonts w:ascii="맑은 고딕" w:eastAsia="맑은 고딕" w:hAnsi="맑은 고딕" w:hint="eastAsia"/>
                <w:sz w:val="20"/>
              </w:rPr>
              <w:t>회원조회</w:t>
            </w:r>
          </w:p>
          <w:p w14:paraId="06BDE36A" w14:textId="77777777" w:rsidR="002121CE" w:rsidRDefault="002121CE" w:rsidP="002121CE">
            <w:pPr>
              <w:pStyle w:val="2"/>
              <w:numPr>
                <w:ilvl w:val="1"/>
                <w:numId w:val="1"/>
              </w:numPr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팀 조회</w:t>
            </w:r>
          </w:p>
          <w:p w14:paraId="3DCA0D95" w14:textId="77777777" w:rsidR="002121CE" w:rsidRDefault="002121CE" w:rsidP="002121CE">
            <w:pPr>
              <w:pStyle w:val="3"/>
              <w:numPr>
                <w:ilvl w:val="2"/>
                <w:numId w:val="1"/>
              </w:numPr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팀 페이지</w:t>
            </w:r>
          </w:p>
          <w:p w14:paraId="134619DD" w14:textId="14C79A92" w:rsidR="002121CE" w:rsidRPr="00EC6E6A" w:rsidRDefault="002121CE" w:rsidP="00EC6E6A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방사형 차트로 스텟 표출(공격력,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수비력,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매너점수)</w:t>
            </w:r>
          </w:p>
          <w:p w14:paraId="035ADE26" w14:textId="77777777" w:rsidR="002121CE" w:rsidRPr="00A41812" w:rsidRDefault="002121CE" w:rsidP="002121CE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매칭을 위해 팀 주활동지 필요</w:t>
            </w:r>
          </w:p>
          <w:p w14:paraId="50090762" w14:textId="77777777" w:rsidR="002121CE" w:rsidRDefault="002121CE" w:rsidP="002121CE">
            <w:pPr>
              <w:pStyle w:val="2"/>
              <w:numPr>
                <w:ilvl w:val="1"/>
                <w:numId w:val="1"/>
              </w:numPr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키워드 검색</w:t>
            </w:r>
          </w:p>
          <w:p w14:paraId="056D218F" w14:textId="77777777" w:rsidR="002121CE" w:rsidRDefault="002121CE" w:rsidP="002121CE">
            <w:pPr>
              <w:pStyle w:val="3"/>
              <w:numPr>
                <w:ilvl w:val="2"/>
                <w:numId w:val="1"/>
              </w:numPr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메인 화면의 검색창을 통해 개인/팀 회원 검색</w:t>
            </w:r>
          </w:p>
          <w:p w14:paraId="46AD0E17" w14:textId="77777777" w:rsidR="002121CE" w:rsidRDefault="002121CE" w:rsidP="002121CE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검색하고자 하는 카테고리 선택</w:t>
            </w:r>
          </w:p>
          <w:p w14:paraId="78026976" w14:textId="77777777" w:rsidR="002121CE" w:rsidRPr="005474D4" w:rsidRDefault="002121CE" w:rsidP="002121CE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각 카테고리에 해당하는 검색 조건 입력</w:t>
            </w:r>
          </w:p>
          <w:p w14:paraId="0F94BD4B" w14:textId="77777777" w:rsidR="002121CE" w:rsidRPr="00072D25" w:rsidRDefault="002121CE" w:rsidP="002121CE">
            <w:pPr>
              <w:pStyle w:val="1"/>
              <w:numPr>
                <w:ilvl w:val="0"/>
                <w:numId w:val="1"/>
              </w:numPr>
              <w:spacing w:before="120"/>
              <w:ind w:leftChars="24" w:left="288" w:hangingChars="120" w:hanging="240"/>
              <w:rPr>
                <w:rFonts w:ascii="맑은 고딕" w:eastAsia="맑은 고딕" w:hAnsi="맑은 고딕"/>
                <w:sz w:val="20"/>
              </w:rPr>
            </w:pPr>
            <w:r w:rsidRPr="00705330">
              <w:rPr>
                <w:rFonts w:ascii="맑은 고딕" w:eastAsia="맑은 고딕" w:hAnsi="맑은 고딕" w:hint="eastAsia"/>
                <w:sz w:val="20"/>
              </w:rPr>
              <w:t>회</w:t>
            </w:r>
            <w:r>
              <w:rPr>
                <w:rFonts w:ascii="맑은 고딕" w:eastAsia="맑은 고딕" w:hAnsi="맑은 고딕" w:hint="eastAsia"/>
                <w:sz w:val="20"/>
              </w:rPr>
              <w:t>원수정</w:t>
            </w:r>
          </w:p>
          <w:p w14:paraId="582EAF9A" w14:textId="77777777" w:rsidR="002121CE" w:rsidRPr="00705330" w:rsidRDefault="002121CE" w:rsidP="002121CE">
            <w:pPr>
              <w:pStyle w:val="2"/>
              <w:numPr>
                <w:ilvl w:val="1"/>
                <w:numId w:val="1"/>
              </w:numPr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팀 회원 정보 수정</w:t>
            </w:r>
          </w:p>
          <w:p w14:paraId="12137A1E" w14:textId="77777777" w:rsidR="002121CE" w:rsidRDefault="002121CE" w:rsidP="002121CE">
            <w:pPr>
              <w:pStyle w:val="3"/>
              <w:numPr>
                <w:ilvl w:val="2"/>
                <w:numId w:val="1"/>
              </w:numPr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대표 아이디</w:t>
            </w:r>
          </w:p>
          <w:p w14:paraId="10409C34" w14:textId="77777777" w:rsidR="002121CE" w:rsidRPr="005474D4" w:rsidRDefault="002121CE" w:rsidP="002121CE">
            <w:pPr>
              <w:pStyle w:val="3"/>
              <w:numPr>
                <w:ilvl w:val="2"/>
                <w:numId w:val="1"/>
              </w:numPr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팀 비밀번호</w:t>
            </w:r>
          </w:p>
          <w:p w14:paraId="2CC643F3" w14:textId="77777777" w:rsidR="00EC6E6A" w:rsidRPr="005474D4" w:rsidRDefault="00EC6E6A" w:rsidP="00EC6E6A">
            <w:pPr>
              <w:pStyle w:val="3"/>
              <w:numPr>
                <w:ilvl w:val="2"/>
                <w:numId w:val="1"/>
              </w:numPr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대표 연락처</w:t>
            </w:r>
          </w:p>
          <w:p w14:paraId="4D297C2C" w14:textId="3FDB4624" w:rsidR="00EC6E6A" w:rsidRPr="005474D4" w:rsidRDefault="00EC6E6A" w:rsidP="00EC6E6A">
            <w:pPr>
              <w:pStyle w:val="3"/>
              <w:numPr>
                <w:ilvl w:val="2"/>
                <w:numId w:val="1"/>
              </w:numPr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주 활동지</w:t>
            </w:r>
          </w:p>
          <w:p w14:paraId="594EE57A" w14:textId="77777777" w:rsidR="002121CE" w:rsidRDefault="002121CE" w:rsidP="002121CE">
            <w:pPr>
              <w:pStyle w:val="1"/>
              <w:numPr>
                <w:ilvl w:val="0"/>
                <w:numId w:val="1"/>
              </w:numPr>
              <w:spacing w:before="120"/>
              <w:ind w:leftChars="24" w:left="288" w:hangingChars="120" w:hanging="240"/>
              <w:rPr>
                <w:rFonts w:ascii="맑은 고딕" w:eastAsia="맑은 고딕" w:hAnsi="맑은 고딕"/>
                <w:sz w:val="20"/>
              </w:rPr>
            </w:pPr>
            <w:r w:rsidRPr="00705330">
              <w:rPr>
                <w:rFonts w:ascii="맑은 고딕" w:eastAsia="맑은 고딕" w:hAnsi="맑은 고딕" w:hint="eastAsia"/>
                <w:sz w:val="20"/>
              </w:rPr>
              <w:t>회</w:t>
            </w:r>
            <w:r>
              <w:rPr>
                <w:rFonts w:ascii="맑은 고딕" w:eastAsia="맑은 고딕" w:hAnsi="맑은 고딕" w:hint="eastAsia"/>
                <w:sz w:val="20"/>
              </w:rPr>
              <w:t>원탈퇴</w:t>
            </w:r>
          </w:p>
          <w:p w14:paraId="42C671F4" w14:textId="77777777" w:rsidR="002121CE" w:rsidRDefault="002121CE" w:rsidP="002121CE">
            <w:pPr>
              <w:pStyle w:val="2"/>
              <w:numPr>
                <w:ilvl w:val="1"/>
                <w:numId w:val="1"/>
              </w:numPr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개인회원</w:t>
            </w:r>
          </w:p>
          <w:p w14:paraId="520E886A" w14:textId="77777777" w:rsidR="002121CE" w:rsidRDefault="002121CE" w:rsidP="002121CE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사이트 탈퇴(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DB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에 저장된 값을 삭제)</w:t>
            </w:r>
          </w:p>
          <w:p w14:paraId="12941E22" w14:textId="77777777" w:rsidR="002121CE" w:rsidRPr="00A273E4" w:rsidRDefault="002121CE" w:rsidP="002121CE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팀 탈퇴</w:t>
            </w:r>
          </w:p>
          <w:p w14:paraId="5754A6BD" w14:textId="77777777" w:rsidR="002121CE" w:rsidRDefault="002121CE" w:rsidP="002121CE">
            <w:pPr>
              <w:pStyle w:val="2"/>
              <w:numPr>
                <w:ilvl w:val="1"/>
                <w:numId w:val="1"/>
              </w:numPr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lastRenderedPageBreak/>
              <w:t>팀 회원</w:t>
            </w:r>
          </w:p>
          <w:p w14:paraId="173427B2" w14:textId="658D76D3" w:rsidR="002121CE" w:rsidRPr="00705330" w:rsidRDefault="002121CE" w:rsidP="002121CE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휴먼계정으로 전환</w:t>
            </w:r>
          </w:p>
        </w:tc>
      </w:tr>
      <w:tr w:rsidR="002121CE" w:rsidRPr="00BE250A" w14:paraId="04952FBC" w14:textId="77777777" w:rsidTr="002121CE">
        <w:trPr>
          <w:trHeight w:val="20"/>
          <w:jc w:val="center"/>
        </w:trPr>
        <w:tc>
          <w:tcPr>
            <w:tcW w:w="567" w:type="pct"/>
            <w:shd w:val="clear" w:color="auto" w:fill="D9E2F3" w:themeFill="accent5" w:themeFillTint="33"/>
            <w:vAlign w:val="center"/>
          </w:tcPr>
          <w:p w14:paraId="2534F508" w14:textId="4F5FF6BB" w:rsidR="002121CE" w:rsidRPr="00AB12F8" w:rsidRDefault="002121CE" w:rsidP="002121C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B12F8">
              <w:rPr>
                <w:rFonts w:ascii="맑은 고딕" w:eastAsia="맑은 고딕" w:hAnsi="맑은 고딕" w:hint="eastAsia"/>
                <w:sz w:val="18"/>
                <w:szCs w:val="18"/>
              </w:rPr>
              <w:lastRenderedPageBreak/>
              <w:t>전제조건</w:t>
            </w:r>
          </w:p>
        </w:tc>
        <w:tc>
          <w:tcPr>
            <w:tcW w:w="4433" w:type="pct"/>
            <w:gridSpan w:val="6"/>
            <w:shd w:val="clear" w:color="auto" w:fill="auto"/>
            <w:vAlign w:val="center"/>
          </w:tcPr>
          <w:p w14:paraId="4055981E" w14:textId="77777777" w:rsidR="002121CE" w:rsidRPr="00072D25" w:rsidRDefault="002121CE" w:rsidP="002121CE">
            <w:pPr>
              <w:pStyle w:val="3"/>
              <w:numPr>
                <w:ilvl w:val="2"/>
                <w:numId w:val="9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네이버나 카카오 회원이어야만 로그인이 가능</w:t>
            </w:r>
          </w:p>
          <w:p w14:paraId="5BBD3488" w14:textId="2EB98F17" w:rsidR="002121CE" w:rsidRPr="00705330" w:rsidRDefault="002121CE" w:rsidP="002121CE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정보수정은 팀 회원만 가능</w:t>
            </w:r>
          </w:p>
        </w:tc>
      </w:tr>
      <w:tr w:rsidR="002121CE" w:rsidRPr="00BE250A" w14:paraId="7801FC70" w14:textId="77777777" w:rsidTr="002121CE">
        <w:trPr>
          <w:trHeight w:val="20"/>
          <w:jc w:val="center"/>
        </w:trPr>
        <w:tc>
          <w:tcPr>
            <w:tcW w:w="567" w:type="pct"/>
            <w:shd w:val="clear" w:color="auto" w:fill="D9E2F3" w:themeFill="accent5" w:themeFillTint="33"/>
            <w:vAlign w:val="center"/>
          </w:tcPr>
          <w:p w14:paraId="6A54E91B" w14:textId="3958A0AD" w:rsidR="002121CE" w:rsidRPr="00AB12F8" w:rsidRDefault="002121CE" w:rsidP="002121C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AB12F8">
              <w:rPr>
                <w:rFonts w:ascii="맑은 고딕" w:eastAsia="맑은 고딕" w:hAnsi="맑은 고딕" w:hint="eastAsia"/>
                <w:sz w:val="18"/>
                <w:szCs w:val="18"/>
              </w:rPr>
              <w:t>구현방안</w:t>
            </w:r>
          </w:p>
        </w:tc>
        <w:tc>
          <w:tcPr>
            <w:tcW w:w="4433" w:type="pct"/>
            <w:gridSpan w:val="6"/>
            <w:shd w:val="clear" w:color="auto" w:fill="auto"/>
            <w:vAlign w:val="center"/>
          </w:tcPr>
          <w:p w14:paraId="0B5D01E2" w14:textId="77777777" w:rsidR="002121CE" w:rsidRDefault="002121CE" w:rsidP="002121CE">
            <w:pPr>
              <w:pStyle w:val="3"/>
              <w:numPr>
                <w:ilvl w:val="2"/>
                <w:numId w:val="9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AB12F8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첫화면에서 카카오api, 네이버api로 로그인이 가능</w:t>
            </w:r>
          </w:p>
          <w:p w14:paraId="0A1E000A" w14:textId="77777777" w:rsidR="002121CE" w:rsidRDefault="002121CE" w:rsidP="002121CE">
            <w:pPr>
              <w:pStyle w:val="3"/>
              <w:numPr>
                <w:ilvl w:val="2"/>
                <w:numId w:val="9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AB12F8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첫화면에서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일반회원이 로그인하는 곳과 관리자가 로그인하는 곳으로 나뉨</w:t>
            </w:r>
          </w:p>
          <w:p w14:paraId="3BF4374E" w14:textId="77777777" w:rsidR="002121CE" w:rsidRDefault="002121CE" w:rsidP="002121CE">
            <w:pPr>
              <w:pStyle w:val="3"/>
              <w:numPr>
                <w:ilvl w:val="2"/>
                <w:numId w:val="9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카카오와 네이버로 로그인 한 아이디를 구분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ex)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아이디앞에 카카오는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K,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네이버는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N</w:t>
            </w:r>
          </w:p>
          <w:p w14:paraId="22FA839B" w14:textId="77777777" w:rsidR="002121CE" w:rsidRPr="006816DE" w:rsidRDefault="002121CE" w:rsidP="002121CE">
            <w:pPr>
              <w:pStyle w:val="3"/>
              <w:numPr>
                <w:ilvl w:val="2"/>
                <w:numId w:val="9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S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pring Security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를 사용한 아이디 중복 로그인 방지</w:t>
            </w:r>
          </w:p>
          <w:p w14:paraId="7F9783BB" w14:textId="77777777" w:rsidR="002121CE" w:rsidRPr="00AB12F8" w:rsidRDefault="002121CE" w:rsidP="002121CE">
            <w:pPr>
              <w:pStyle w:val="3"/>
              <w:numPr>
                <w:ilvl w:val="2"/>
                <w:numId w:val="9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AB12F8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팀회원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만</w:t>
            </w:r>
            <w:r w:rsidRPr="00AB12F8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이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팀</w:t>
            </w:r>
            <w:r w:rsidRPr="00AB12F8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페이지로 이동하여 수정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가능</w:t>
            </w:r>
          </w:p>
          <w:p w14:paraId="567F9849" w14:textId="72A5A680" w:rsidR="002121CE" w:rsidRPr="00705330" w:rsidRDefault="002121CE" w:rsidP="002121CE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AB12F8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관리자가 로그인시 관리자페이지로 이동</w:t>
            </w:r>
          </w:p>
        </w:tc>
      </w:tr>
    </w:tbl>
    <w:p w14:paraId="7F3E3F4F" w14:textId="77777777" w:rsidR="006546CF" w:rsidRDefault="006546CF" w:rsidP="009C6B98">
      <w:pPr>
        <w:widowControl/>
        <w:wordWrap/>
        <w:jc w:val="left"/>
        <w:rPr>
          <w:rFonts w:ascii="맑은 고딕" w:eastAsia="맑은 고딕" w:hAnsi="맑은 고딕"/>
        </w:rPr>
        <w:sectPr w:rsidR="006546CF" w:rsidSect="000B70DD">
          <w:headerReference w:type="default" r:id="rId17"/>
          <w:pgSz w:w="11906" w:h="16838" w:code="9"/>
          <w:pgMar w:top="720" w:right="720" w:bottom="720" w:left="720" w:header="737" w:footer="737" w:gutter="0"/>
          <w:pgNumType w:fmt="decimalFullWidth"/>
          <w:cols w:space="425"/>
          <w:docGrid w:linePitch="326"/>
        </w:sectPr>
      </w:pPr>
    </w:p>
    <w:p w14:paraId="120FA5D3" w14:textId="77777777" w:rsidR="00307073" w:rsidRPr="00174AAA" w:rsidRDefault="00307073" w:rsidP="009C6B98">
      <w:pPr>
        <w:widowControl/>
        <w:wordWrap/>
        <w:jc w:val="left"/>
        <w:rPr>
          <w:rFonts w:ascii="맑은 고딕" w:eastAsia="맑은 고딕" w:hAnsi="맑은 고딕"/>
        </w:rPr>
        <w:sectPr w:rsidR="00307073" w:rsidRPr="00174AAA" w:rsidSect="00CE35EC">
          <w:type w:val="continuous"/>
          <w:pgSz w:w="11906" w:h="16838" w:code="9"/>
          <w:pgMar w:top="720" w:right="720" w:bottom="720" w:left="720" w:header="964" w:footer="851" w:gutter="0"/>
          <w:pgNumType w:fmt="decimalFullWidth" w:start="1"/>
          <w:cols w:space="425"/>
          <w:docGrid w:linePitch="326"/>
        </w:sect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697"/>
        <w:gridCol w:w="2260"/>
        <w:gridCol w:w="1322"/>
        <w:gridCol w:w="592"/>
        <w:gridCol w:w="731"/>
        <w:gridCol w:w="1333"/>
        <w:gridCol w:w="2747"/>
      </w:tblGrid>
      <w:tr w:rsidR="00AB12F8" w:rsidRPr="00BE250A" w14:paraId="17BF59F8" w14:textId="77777777" w:rsidTr="0071706A">
        <w:trPr>
          <w:trHeight w:val="19"/>
          <w:jc w:val="center"/>
        </w:trPr>
        <w:tc>
          <w:tcPr>
            <w:tcW w:w="794" w:type="pct"/>
            <w:shd w:val="clear" w:color="auto" w:fill="D9E2F3" w:themeFill="accent5" w:themeFillTint="33"/>
            <w:vAlign w:val="center"/>
          </w:tcPr>
          <w:p w14:paraId="7D594752" w14:textId="45899F38" w:rsidR="00AB12F8" w:rsidRPr="00BE250A" w:rsidRDefault="00AB12F8" w:rsidP="00AB12F8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/>
                <w:b/>
              </w:rPr>
              <w:lastRenderedPageBreak/>
              <w:br w:type="page"/>
            </w:r>
            <w:r w:rsidRPr="00BE250A">
              <w:rPr>
                <w:rFonts w:ascii="맑은 고딕" w:eastAsia="맑은 고딕" w:hAnsi="맑은 고딕" w:cs="Times New Roman" w:hint="eastAsia"/>
                <w:b/>
              </w:rPr>
              <w:t xml:space="preserve">요구사항 </w:t>
            </w:r>
            <w:r w:rsidRPr="00BE250A">
              <w:rPr>
                <w:rFonts w:ascii="맑은 고딕" w:eastAsia="맑은 고딕" w:hAnsi="맑은 고딕" w:cs="Times New Roman"/>
                <w:b/>
              </w:rPr>
              <w:t>ID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6512136A" w14:textId="6BD24C5E" w:rsidR="00AB12F8" w:rsidRPr="00D62D31" w:rsidRDefault="00AB12F8" w:rsidP="00AB12F8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S</w:t>
            </w:r>
            <w:r>
              <w:rPr>
                <w:rFonts w:ascii="맑은 고딕" w:eastAsia="맑은 고딕" w:hAnsi="맑은 고딕"/>
                <w:sz w:val="18"/>
              </w:rPr>
              <w:t>M-002</w:t>
            </w:r>
          </w:p>
        </w:tc>
        <w:tc>
          <w:tcPr>
            <w:tcW w:w="619" w:type="pct"/>
            <w:shd w:val="clear" w:color="auto" w:fill="D9E2F3" w:themeFill="accent5" w:themeFillTint="33"/>
            <w:vAlign w:val="center"/>
          </w:tcPr>
          <w:p w14:paraId="017FC8D1" w14:textId="144FDC66" w:rsidR="00AB12F8" w:rsidRPr="00BE250A" w:rsidRDefault="00AB12F8" w:rsidP="00AB12F8">
            <w:pPr>
              <w:tabs>
                <w:tab w:val="left" w:pos="45"/>
              </w:tabs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유형</w:t>
            </w:r>
          </w:p>
        </w:tc>
        <w:tc>
          <w:tcPr>
            <w:tcW w:w="619" w:type="pct"/>
            <w:gridSpan w:val="2"/>
            <w:shd w:val="clear" w:color="auto" w:fill="auto"/>
            <w:vAlign w:val="center"/>
          </w:tcPr>
          <w:p w14:paraId="1E479E58" w14:textId="280738C1" w:rsidR="00AB12F8" w:rsidRPr="00BE250A" w:rsidRDefault="00AB12F8" w:rsidP="00AB12F8">
            <w:pPr>
              <w:tabs>
                <w:tab w:val="left" w:pos="45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 w:rsidRPr="00D62D31">
              <w:rPr>
                <w:rFonts w:ascii="맑은 고딕" w:eastAsia="맑은 고딕" w:hAnsi="맑은 고딕" w:hint="eastAsia"/>
                <w:sz w:val="18"/>
              </w:rPr>
              <w:t>기능</w:t>
            </w:r>
          </w:p>
        </w:tc>
        <w:tc>
          <w:tcPr>
            <w:tcW w:w="624" w:type="pct"/>
            <w:shd w:val="clear" w:color="auto" w:fill="D9E2F3" w:themeFill="accent5" w:themeFillTint="33"/>
            <w:vAlign w:val="center"/>
          </w:tcPr>
          <w:p w14:paraId="3C925416" w14:textId="312FA9E8" w:rsidR="00AB12F8" w:rsidRPr="00BE250A" w:rsidRDefault="00AB12F8" w:rsidP="00AB12F8">
            <w:pPr>
              <w:tabs>
                <w:tab w:val="left" w:pos="45"/>
              </w:tabs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수용여부</w:t>
            </w:r>
          </w:p>
        </w:tc>
        <w:tc>
          <w:tcPr>
            <w:tcW w:w="1286" w:type="pct"/>
            <w:shd w:val="clear" w:color="auto" w:fill="auto"/>
            <w:vAlign w:val="center"/>
          </w:tcPr>
          <w:p w14:paraId="54B0A539" w14:textId="71E5CF39" w:rsidR="00AB12F8" w:rsidRPr="00BE250A" w:rsidRDefault="00AB12F8" w:rsidP="00AB12F8">
            <w:pPr>
              <w:tabs>
                <w:tab w:val="left" w:pos="45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수용</w:t>
            </w:r>
          </w:p>
        </w:tc>
      </w:tr>
      <w:tr w:rsidR="00AB12F8" w:rsidRPr="00BE250A" w14:paraId="3D0A6318" w14:textId="77777777" w:rsidTr="0071706A">
        <w:trPr>
          <w:trHeight w:val="19"/>
          <w:jc w:val="center"/>
        </w:trPr>
        <w:tc>
          <w:tcPr>
            <w:tcW w:w="794" w:type="pct"/>
            <w:shd w:val="clear" w:color="auto" w:fill="D9E2F3" w:themeFill="accent5" w:themeFillTint="33"/>
            <w:vAlign w:val="center"/>
          </w:tcPr>
          <w:p w14:paraId="22EB45E7" w14:textId="2D1D6141" w:rsidR="00AB12F8" w:rsidRPr="00BE250A" w:rsidRDefault="00AB12F8" w:rsidP="00AB12F8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구 분</w:t>
            </w:r>
          </w:p>
        </w:tc>
        <w:tc>
          <w:tcPr>
            <w:tcW w:w="1954" w:type="pct"/>
            <w:gridSpan w:val="3"/>
            <w:shd w:val="clear" w:color="auto" w:fill="auto"/>
            <w:vAlign w:val="center"/>
          </w:tcPr>
          <w:p w14:paraId="36E57B59" w14:textId="46E16988" w:rsidR="00AB12F8" w:rsidRPr="00BE250A" w:rsidRDefault="00AB12F8" w:rsidP="00AB12F8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일정 관리</w:t>
            </w:r>
          </w:p>
        </w:tc>
        <w:tc>
          <w:tcPr>
            <w:tcW w:w="966" w:type="pct"/>
            <w:gridSpan w:val="2"/>
            <w:shd w:val="clear" w:color="auto" w:fill="D9E2F3" w:themeFill="accent5" w:themeFillTint="33"/>
            <w:vAlign w:val="center"/>
          </w:tcPr>
          <w:p w14:paraId="1CB9C34D" w14:textId="4BB91616" w:rsidR="00AB12F8" w:rsidRPr="00BE250A" w:rsidRDefault="00AB12F8" w:rsidP="00AB12F8">
            <w:pPr>
              <w:tabs>
                <w:tab w:val="left" w:pos="45"/>
              </w:tabs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요구사항 고유번호</w:t>
            </w:r>
          </w:p>
        </w:tc>
        <w:tc>
          <w:tcPr>
            <w:tcW w:w="1286" w:type="pct"/>
            <w:shd w:val="clear" w:color="auto" w:fill="auto"/>
            <w:vAlign w:val="center"/>
          </w:tcPr>
          <w:p w14:paraId="1D861CC5" w14:textId="77777777" w:rsidR="00AB12F8" w:rsidRPr="00BE250A" w:rsidRDefault="00AB12F8" w:rsidP="00AB12F8">
            <w:pPr>
              <w:tabs>
                <w:tab w:val="left" w:pos="45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</w:p>
        </w:tc>
      </w:tr>
      <w:tr w:rsidR="00AB12F8" w:rsidRPr="00BE250A" w14:paraId="1CA2A78C" w14:textId="77777777" w:rsidTr="0071706A">
        <w:trPr>
          <w:trHeight w:val="19"/>
          <w:jc w:val="center"/>
        </w:trPr>
        <w:tc>
          <w:tcPr>
            <w:tcW w:w="794" w:type="pct"/>
            <w:shd w:val="clear" w:color="auto" w:fill="D9E2F3" w:themeFill="accent5" w:themeFillTint="33"/>
            <w:vAlign w:val="center"/>
          </w:tcPr>
          <w:p w14:paraId="52886C08" w14:textId="5A4C0636" w:rsidR="00AB12F8" w:rsidRPr="00BE250A" w:rsidRDefault="00AB12F8" w:rsidP="00AB12F8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요구사항</w:t>
            </w:r>
          </w:p>
        </w:tc>
        <w:tc>
          <w:tcPr>
            <w:tcW w:w="4206" w:type="pct"/>
            <w:gridSpan w:val="6"/>
            <w:shd w:val="clear" w:color="auto" w:fill="auto"/>
            <w:vAlign w:val="center"/>
          </w:tcPr>
          <w:p w14:paraId="56A5405A" w14:textId="1075DC76" w:rsidR="00AB12F8" w:rsidRPr="00BE250A" w:rsidRDefault="00AB12F8" w:rsidP="00AB12F8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일정 조회,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일정 수정,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일정 취소,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일정 등록</w:t>
            </w:r>
          </w:p>
        </w:tc>
      </w:tr>
      <w:tr w:rsidR="00AB12F8" w:rsidRPr="00BE250A" w14:paraId="568B524E" w14:textId="77777777" w:rsidTr="0071706A">
        <w:trPr>
          <w:trHeight w:val="1533"/>
          <w:jc w:val="center"/>
        </w:trPr>
        <w:tc>
          <w:tcPr>
            <w:tcW w:w="794" w:type="pct"/>
            <w:shd w:val="clear" w:color="auto" w:fill="D9E2F3" w:themeFill="accent5" w:themeFillTint="33"/>
            <w:vAlign w:val="center"/>
          </w:tcPr>
          <w:p w14:paraId="27025A16" w14:textId="0A8E8430" w:rsidR="00AB12F8" w:rsidRPr="00BE250A" w:rsidRDefault="00AB12F8" w:rsidP="00AB12F8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요약</w:t>
            </w:r>
          </w:p>
        </w:tc>
        <w:tc>
          <w:tcPr>
            <w:tcW w:w="4206" w:type="pct"/>
            <w:gridSpan w:val="6"/>
            <w:shd w:val="clear" w:color="auto" w:fill="auto"/>
            <w:vAlign w:val="center"/>
          </w:tcPr>
          <w:p w14:paraId="2046C89F" w14:textId="4B399587" w:rsidR="00AB12F8" w:rsidRPr="00BE250A" w:rsidRDefault="00AC1655" w:rsidP="00AB12F8">
            <w:pPr>
              <w:tabs>
                <w:tab w:val="left" w:pos="29"/>
              </w:tabs>
              <w:ind w:rightChars="-78" w:right="-156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noProof/>
              </w:rPr>
              <w:drawing>
                <wp:inline distT="0" distB="0" distL="0" distR="0" wp14:anchorId="7B2A3B20" wp14:editId="789FA9AA">
                  <wp:extent cx="4038950" cy="2918713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일정관리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950" cy="2918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29B8" w:rsidRPr="00BE250A" w14:paraId="347C3AE3" w14:textId="77777777" w:rsidTr="00897A32">
        <w:trPr>
          <w:trHeight w:val="6596"/>
          <w:jc w:val="center"/>
        </w:trPr>
        <w:tc>
          <w:tcPr>
            <w:tcW w:w="794" w:type="pct"/>
            <w:shd w:val="clear" w:color="auto" w:fill="D9E2F3" w:themeFill="accent5" w:themeFillTint="33"/>
            <w:vAlign w:val="center"/>
          </w:tcPr>
          <w:p w14:paraId="046F11C1" w14:textId="77777777" w:rsidR="008029B8" w:rsidRPr="00BE250A" w:rsidRDefault="008029B8" w:rsidP="008029B8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요구사항</w:t>
            </w:r>
          </w:p>
          <w:p w14:paraId="1339419A" w14:textId="3408C28D" w:rsidR="008029B8" w:rsidRPr="00BE250A" w:rsidRDefault="008029B8" w:rsidP="008029B8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설명</w:t>
            </w:r>
          </w:p>
        </w:tc>
        <w:tc>
          <w:tcPr>
            <w:tcW w:w="4206" w:type="pct"/>
            <w:gridSpan w:val="6"/>
            <w:shd w:val="clear" w:color="auto" w:fill="auto"/>
            <w:vAlign w:val="center"/>
          </w:tcPr>
          <w:p w14:paraId="44ACA0F5" w14:textId="77777777" w:rsidR="008029B8" w:rsidRPr="008029B8" w:rsidRDefault="008029B8" w:rsidP="008029B8">
            <w:pPr>
              <w:pStyle w:val="1"/>
              <w:numPr>
                <w:ilvl w:val="0"/>
                <w:numId w:val="14"/>
              </w:numPr>
              <w:spacing w:before="120"/>
              <w:rPr>
                <w:rFonts w:ascii="맑은 고딕" w:eastAsia="맑은 고딕" w:hAnsi="맑은 고딕"/>
                <w:sz w:val="20"/>
              </w:rPr>
            </w:pPr>
            <w:r w:rsidRPr="008029B8">
              <w:rPr>
                <w:rFonts w:ascii="맑은 고딕" w:eastAsia="맑은 고딕" w:hAnsi="맑은 고딕" w:hint="eastAsia"/>
                <w:sz w:val="20"/>
              </w:rPr>
              <w:t>경기 일정 조회</w:t>
            </w:r>
          </w:p>
          <w:p w14:paraId="2DA7BFB8" w14:textId="77777777" w:rsidR="008029B8" w:rsidRPr="007D4388" w:rsidRDefault="008029B8" w:rsidP="008029B8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 xml:space="preserve">전체 조회 </w:t>
            </w:r>
            <w:r>
              <w:rPr>
                <w:rFonts w:ascii="맑은 고딕" w:eastAsia="맑은 고딕" w:hAnsi="맑은 고딕"/>
                <w:b w:val="0"/>
                <w:sz w:val="18"/>
              </w:rPr>
              <w:t>(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사용자,</w:t>
            </w:r>
            <w:r>
              <w:rPr>
                <w:rFonts w:ascii="맑은 고딕" w:eastAsia="맑은 고딕" w:hAnsi="맑은 고딕"/>
                <w:b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관리자 통합</w:t>
            </w:r>
            <w:r>
              <w:rPr>
                <w:rFonts w:ascii="맑은 고딕" w:eastAsia="맑은 고딕" w:hAnsi="맑은 고딕"/>
                <w:b w:val="0"/>
                <w:sz w:val="18"/>
              </w:rPr>
              <w:t>)</w:t>
            </w:r>
          </w:p>
          <w:p w14:paraId="1772B66F" w14:textId="77777777" w:rsidR="008029B8" w:rsidRPr="009363EF" w:rsidRDefault="008029B8" w:rsidP="008029B8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캘린더 형태로 출력</w:t>
            </w:r>
          </w:p>
          <w:p w14:paraId="26CD89D5" w14:textId="77777777" w:rsidR="008029B8" w:rsidRPr="000F6045" w:rsidRDefault="008029B8" w:rsidP="008029B8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 xml:space="preserve">상세 조회 </w:t>
            </w:r>
            <w:r>
              <w:rPr>
                <w:rFonts w:ascii="맑은 고딕" w:eastAsia="맑은 고딕" w:hAnsi="맑은 고딕"/>
                <w:b w:val="0"/>
                <w:sz w:val="18"/>
              </w:rPr>
              <w:t>(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사용자,</w:t>
            </w:r>
            <w:r>
              <w:rPr>
                <w:rFonts w:ascii="맑은 고딕" w:eastAsia="맑은 고딕" w:hAnsi="맑은 고딕"/>
                <w:b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관리자 통합</w:t>
            </w:r>
            <w:r>
              <w:rPr>
                <w:rFonts w:ascii="맑은 고딕" w:eastAsia="맑은 고딕" w:hAnsi="맑은 고딕"/>
                <w:b w:val="0"/>
                <w:sz w:val="18"/>
              </w:rPr>
              <w:t>)</w:t>
            </w:r>
          </w:p>
          <w:p w14:paraId="362D6B20" w14:textId="77777777" w:rsidR="008029B8" w:rsidRDefault="008029B8" w:rsidP="008029B8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날짜 별 상세 조회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캘린더 형식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)</w:t>
            </w:r>
          </w:p>
          <w:p w14:paraId="07736DB1" w14:textId="77777777" w:rsidR="008029B8" w:rsidRPr="00F73395" w:rsidRDefault="008029B8" w:rsidP="008029B8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캘린더 날짜를 클릭하면 시간표 형태의 예약화면 출력</w:t>
            </w:r>
          </w:p>
          <w:p w14:paraId="7243C237" w14:textId="77777777" w:rsidR="008029B8" w:rsidRPr="00F73395" w:rsidRDefault="008029B8" w:rsidP="008029B8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시간표 안에 예약여부 출력</w:t>
            </w:r>
          </w:p>
          <w:p w14:paraId="2C7EAA8C" w14:textId="77777777" w:rsidR="008029B8" w:rsidRDefault="008029B8" w:rsidP="008029B8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조회하고자 하는 시간 클릭하면 예약 상세정보 출력</w:t>
            </w:r>
          </w:p>
          <w:p w14:paraId="12618C5D" w14:textId="77777777" w:rsidR="008029B8" w:rsidRPr="004E3EC9" w:rsidRDefault="008029B8" w:rsidP="008029B8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한 팀이 예약되어 있다면 그 팀의 정보를 출력</w:t>
            </w:r>
          </w:p>
          <w:p w14:paraId="4352748C" w14:textId="77777777" w:rsidR="008029B8" w:rsidRDefault="008029B8" w:rsidP="008029B8">
            <w:pPr>
              <w:pStyle w:val="1"/>
              <w:spacing w:before="120"/>
              <w:ind w:leftChars="4" w:left="290" w:hangingChars="141" w:hanging="282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경기 일정 취소</w:t>
            </w:r>
          </w:p>
          <w:p w14:paraId="4D4DF181" w14:textId="77777777" w:rsidR="008029B8" w:rsidRPr="00F25A1E" w:rsidRDefault="008029B8" w:rsidP="008029B8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사용자</w:t>
            </w:r>
          </w:p>
          <w:p w14:paraId="4236C91D" w14:textId="77777777" w:rsidR="008029B8" w:rsidRPr="000F6045" w:rsidRDefault="008029B8" w:rsidP="008029B8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소속 팀의 예약 경기 취소 가능</w:t>
            </w:r>
          </w:p>
          <w:p w14:paraId="4ACE42EA" w14:textId="77777777" w:rsidR="008029B8" w:rsidRPr="000F6045" w:rsidRDefault="008029B8" w:rsidP="008029B8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이미 진행된 경기에 대해선 취소 불가</w:t>
            </w:r>
          </w:p>
          <w:p w14:paraId="65E9DBA1" w14:textId="77777777" w:rsidR="008029B8" w:rsidRPr="000F6045" w:rsidRDefault="008029B8" w:rsidP="008029B8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당일 경기 취소의 경우 구장 방침에 따라 일정 패널티 부과 후 취소 가능</w:t>
            </w:r>
          </w:p>
          <w:p w14:paraId="579B9A69" w14:textId="77777777" w:rsidR="008029B8" w:rsidRPr="000F6045" w:rsidRDefault="008029B8" w:rsidP="008029B8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 xml:space="preserve">취소 시점으로부터 </w:t>
            </w:r>
            <w:r>
              <w:rPr>
                <w:rFonts w:ascii="맑은 고딕" w:eastAsia="맑은 고딕" w:hAnsi="맑은 고딕"/>
                <w:b w:val="0"/>
                <w:sz w:val="18"/>
              </w:rPr>
              <w:t>1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일 이상의 기간이 남은 경기 일정에 대해 취소 가능</w:t>
            </w:r>
          </w:p>
          <w:p w14:paraId="077F8FB4" w14:textId="77777777" w:rsidR="008029B8" w:rsidRPr="000F6045" w:rsidRDefault="008029B8" w:rsidP="008029B8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취소된 경기는 복구 불가</w:t>
            </w:r>
          </w:p>
          <w:p w14:paraId="43B8B2E6" w14:textId="77777777" w:rsidR="008029B8" w:rsidRPr="004028AB" w:rsidRDefault="008029B8" w:rsidP="008029B8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확인 메시지 출력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부과되는 패널티 및 확인메세지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)</w:t>
            </w:r>
          </w:p>
          <w:p w14:paraId="1FB3F879" w14:textId="77777777" w:rsidR="008029B8" w:rsidRPr="004028AB" w:rsidRDefault="008029B8" w:rsidP="008029B8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관리자의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confirm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후 경기 일정 삭제</w:t>
            </w:r>
          </w:p>
          <w:p w14:paraId="56500868" w14:textId="77777777" w:rsidR="008029B8" w:rsidRDefault="008029B8" w:rsidP="008029B8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lastRenderedPageBreak/>
              <w:t>관리자</w:t>
            </w:r>
          </w:p>
          <w:p w14:paraId="575F5E70" w14:textId="77777777" w:rsidR="008029B8" w:rsidRDefault="008029B8" w:rsidP="008029B8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모든 경기 일정에 대해 취소 가능</w:t>
            </w:r>
          </w:p>
          <w:p w14:paraId="00B6D4AB" w14:textId="77777777" w:rsidR="008029B8" w:rsidRPr="004028AB" w:rsidRDefault="008029B8" w:rsidP="008029B8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확인 메시지 출력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사용자와의 사전 협의 여부 확인,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무단취소 경고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)</w:t>
            </w:r>
          </w:p>
          <w:p w14:paraId="01095FC5" w14:textId="77777777" w:rsidR="008029B8" w:rsidRPr="004028AB" w:rsidRDefault="008029B8" w:rsidP="008029B8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취소 사유 작성 (운영자 확인용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)</w:t>
            </w:r>
          </w:p>
          <w:p w14:paraId="5FABAC28" w14:textId="77777777" w:rsidR="008029B8" w:rsidRPr="000F6045" w:rsidRDefault="008029B8" w:rsidP="008029B8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무단 경기 취소로 인한 문제 발생 시 추후 서비스 이용 제한</w:t>
            </w:r>
          </w:p>
          <w:p w14:paraId="57F86A95" w14:textId="77777777" w:rsidR="008029B8" w:rsidRPr="00BF4D3D" w:rsidRDefault="008029B8" w:rsidP="008029B8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사용자가 취소한 경기 알림 제공</w:t>
            </w:r>
          </w:p>
          <w:p w14:paraId="701DC4DF" w14:textId="77777777" w:rsidR="008029B8" w:rsidRDefault="008029B8" w:rsidP="008029B8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환불 완료 버튼 클릭하기 전까지 알림 지속</w:t>
            </w:r>
          </w:p>
          <w:p w14:paraId="41168AAF" w14:textId="77777777" w:rsidR="008029B8" w:rsidRDefault="008029B8" w:rsidP="008029B8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환불 완료 후 알림 자동 삭제</w:t>
            </w:r>
          </w:p>
          <w:p w14:paraId="18D3362A" w14:textId="77777777" w:rsidR="008029B8" w:rsidRDefault="008029B8" w:rsidP="008029B8">
            <w:pPr>
              <w:pStyle w:val="1"/>
              <w:spacing w:before="120"/>
              <w:ind w:leftChars="4" w:left="290" w:hangingChars="141" w:hanging="282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경기 일정 등록</w:t>
            </w:r>
          </w:p>
          <w:p w14:paraId="79D1B3E2" w14:textId="77777777" w:rsidR="008029B8" w:rsidRPr="00F25A1E" w:rsidRDefault="008029B8" w:rsidP="008029B8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사용자</w:t>
            </w:r>
          </w:p>
          <w:p w14:paraId="7CEEE201" w14:textId="77777777" w:rsidR="008029B8" w:rsidRPr="00BF4D3D" w:rsidRDefault="008029B8" w:rsidP="008029B8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캘린더 화면에서 날짜를 클릭하여 해당 날짜의 시간표 출력</w:t>
            </w:r>
          </w:p>
          <w:p w14:paraId="736138C5" w14:textId="77777777" w:rsidR="008029B8" w:rsidRDefault="008029B8" w:rsidP="008029B8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시간표 중 예약 가능한 시간대에 예약 등록 가능</w:t>
            </w:r>
          </w:p>
          <w:p w14:paraId="73CBD9DF" w14:textId="77777777" w:rsidR="008029B8" w:rsidRDefault="008029B8" w:rsidP="008029B8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H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ome, Away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가 모두 비어있을 경우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Home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팀으로 등록</w:t>
            </w:r>
          </w:p>
          <w:p w14:paraId="6E722709" w14:textId="77777777" w:rsidR="008029B8" w:rsidRPr="0089182C" w:rsidRDefault="008029B8" w:rsidP="008029B8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팀명,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팀 대표 연락처(이상 자동등록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)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입력</w:t>
            </w:r>
          </w:p>
          <w:p w14:paraId="2C507B2F" w14:textId="77777777" w:rsidR="008029B8" w:rsidRDefault="008029B8" w:rsidP="008029B8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H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ome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팀이 등록되어 있는 경우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Away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팀으로 등록</w:t>
            </w:r>
          </w:p>
          <w:p w14:paraId="269277BE" w14:textId="77777777" w:rsidR="008029B8" w:rsidRPr="00FD4DA2" w:rsidRDefault="008029B8" w:rsidP="008029B8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A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way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팀으로 등록 시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Home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팀과 매칭</w:t>
            </w:r>
          </w:p>
          <w:p w14:paraId="5C087A4E" w14:textId="77777777" w:rsidR="008029B8" w:rsidRPr="00F25A1E" w:rsidRDefault="008029B8" w:rsidP="008029B8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관리자</w:t>
            </w:r>
          </w:p>
          <w:p w14:paraId="4F8B77B5" w14:textId="4C48EAB6" w:rsidR="008029B8" w:rsidRPr="003822BC" w:rsidRDefault="008029B8" w:rsidP="008029B8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해당 시스템 이외의 방식으로 예약요청이 들어올 경우 직접 등록(전화문의 등</w:t>
            </w:r>
            <w:r>
              <w:rPr>
                <w:rFonts w:ascii="맑은 고딕" w:eastAsia="맑은 고딕" w:hAnsi="맑은 고딕"/>
                <w:b w:val="0"/>
                <w:sz w:val="18"/>
              </w:rPr>
              <w:t>)</w:t>
            </w:r>
          </w:p>
        </w:tc>
      </w:tr>
      <w:tr w:rsidR="00AB12F8" w:rsidRPr="005F0122" w14:paraId="2FC68D4F" w14:textId="77777777" w:rsidTr="00897A32">
        <w:trPr>
          <w:trHeight w:val="111"/>
          <w:jc w:val="center"/>
        </w:trPr>
        <w:tc>
          <w:tcPr>
            <w:tcW w:w="794" w:type="pct"/>
            <w:shd w:val="clear" w:color="auto" w:fill="D9E2F3" w:themeFill="accent5" w:themeFillTint="33"/>
            <w:vAlign w:val="center"/>
          </w:tcPr>
          <w:p w14:paraId="1CEBF208" w14:textId="6EE47AF2" w:rsidR="00AB12F8" w:rsidRPr="00E22F36" w:rsidRDefault="00AB12F8" w:rsidP="00AB12F8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 w:cs="Times New Roman"/>
                <w:b/>
              </w:rPr>
            </w:pPr>
            <w:r w:rsidRPr="00E22F36">
              <w:rPr>
                <w:rFonts w:ascii="맑은 고딕" w:eastAsia="맑은 고딕" w:hAnsi="맑은 고딕" w:cs="Times New Roman" w:hint="eastAsia"/>
                <w:b/>
              </w:rPr>
              <w:lastRenderedPageBreak/>
              <w:t>전제조건</w:t>
            </w:r>
          </w:p>
        </w:tc>
        <w:tc>
          <w:tcPr>
            <w:tcW w:w="4206" w:type="pct"/>
            <w:gridSpan w:val="6"/>
            <w:shd w:val="clear" w:color="auto" w:fill="auto"/>
            <w:vAlign w:val="center"/>
          </w:tcPr>
          <w:p w14:paraId="0C7997F0" w14:textId="129385DC" w:rsidR="00AB12F8" w:rsidRPr="00F25A1E" w:rsidRDefault="008029B8" w:rsidP="00AB12F8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경기 일정 수정 시 </w:t>
            </w:r>
            <w:r w:rsidRPr="00E22F36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관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리자가 c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onfirm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하기 전엔 기존 시간,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변경 요청 시간 모두 예약 비활성화</w:t>
            </w:r>
          </w:p>
        </w:tc>
      </w:tr>
      <w:tr w:rsidR="00AB12F8" w:rsidRPr="00BE250A" w14:paraId="19B315CF" w14:textId="77777777" w:rsidTr="0071706A">
        <w:trPr>
          <w:trHeight w:val="19"/>
          <w:jc w:val="center"/>
        </w:trPr>
        <w:tc>
          <w:tcPr>
            <w:tcW w:w="794" w:type="pct"/>
            <w:shd w:val="clear" w:color="auto" w:fill="D9E2F3" w:themeFill="accent5" w:themeFillTint="33"/>
            <w:vAlign w:val="center"/>
          </w:tcPr>
          <w:p w14:paraId="6F27CF3C" w14:textId="175E08FF" w:rsidR="00AB12F8" w:rsidRPr="000B4E52" w:rsidRDefault="00AB12F8" w:rsidP="00AB12F8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0B4E52">
              <w:rPr>
                <w:rFonts w:ascii="맑은 고딕" w:eastAsia="맑은 고딕" w:hAnsi="맑은 고딕" w:cs="Times New Roman" w:hint="eastAsia"/>
                <w:b/>
              </w:rPr>
              <w:t>구현방안</w:t>
            </w:r>
          </w:p>
        </w:tc>
        <w:tc>
          <w:tcPr>
            <w:tcW w:w="4206" w:type="pct"/>
            <w:gridSpan w:val="6"/>
            <w:shd w:val="clear" w:color="auto" w:fill="auto"/>
            <w:vAlign w:val="center"/>
          </w:tcPr>
          <w:p w14:paraId="3795ED5D" w14:textId="77777777" w:rsidR="008029B8" w:rsidRDefault="008029B8" w:rsidP="008029B8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화면에 캘린더와 시간별 체크박스 출력</w:t>
            </w:r>
          </w:p>
          <w:p w14:paraId="0DBFE09B" w14:textId="77777777" w:rsidR="008029B8" w:rsidRPr="00EA4489" w:rsidRDefault="008029B8" w:rsidP="008029B8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한 시간에 아무도 예약하지 않았다면 회색, 한 팀만 예약했다면 파란색, 두 팀이 예약했다면 초록색으로 출력</w:t>
            </w:r>
          </w:p>
          <w:p w14:paraId="1518604B" w14:textId="77777777" w:rsidR="008029B8" w:rsidRDefault="008029B8" w:rsidP="008029B8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팀이 아닌 개인 사용자일 경우 예약하기 버튼 비활성화</w:t>
            </w:r>
          </w:p>
          <w:p w14:paraId="6332E9BF" w14:textId="77777777" w:rsidR="008029B8" w:rsidRPr="00EA4489" w:rsidRDefault="008029B8" w:rsidP="008029B8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S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ession에 담긴 해당 구장의 시설물 등 정보를 화면에 출력</w:t>
            </w:r>
          </w:p>
          <w:p w14:paraId="333E2FAF" w14:textId="77777777" w:rsidR="008029B8" w:rsidRDefault="008029B8" w:rsidP="008029B8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먼저 예약한 팀이 있다면 팀정보 화면에 출력</w:t>
            </w:r>
          </w:p>
          <w:p w14:paraId="3358ACE6" w14:textId="5C143DB4" w:rsidR="00EC6E6A" w:rsidRDefault="00EC6E6A" w:rsidP="00EC6E6A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일정 등록 시 최종적으로 관리자가 승인해야 경기 등록 완료.</w:t>
            </w:r>
          </w:p>
          <w:p w14:paraId="6BEDBEB5" w14:textId="15B8F2FC" w:rsidR="00EC6E6A" w:rsidRDefault="00EC6E6A" w:rsidP="00EC6E6A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채팅 버튼을 통해 팀의 주장과 관리자와 대화 가능</w:t>
            </w:r>
          </w:p>
          <w:p w14:paraId="21E9E979" w14:textId="0DFFCFBC" w:rsidR="00EC6E6A" w:rsidRDefault="00EC6E6A" w:rsidP="00EC6E6A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하단에 해당 구장의 지도와 길찾기 버튼 출력</w:t>
            </w:r>
          </w:p>
          <w:p w14:paraId="734E679D" w14:textId="77777777" w:rsidR="00EC6E6A" w:rsidRPr="00EC6E6A" w:rsidRDefault="00EC6E6A" w:rsidP="00EC6E6A">
            <w:pPr>
              <w:pStyle w:val="a0"/>
            </w:pPr>
          </w:p>
          <w:p w14:paraId="2CDF9DBD" w14:textId="34B5224E" w:rsidR="00AB12F8" w:rsidRPr="005B380C" w:rsidRDefault="00AB12F8" w:rsidP="008029B8">
            <w:pPr>
              <w:pStyle w:val="3"/>
              <w:numPr>
                <w:ilvl w:val="0"/>
                <w:numId w:val="0"/>
              </w:numPr>
              <w:spacing w:before="0"/>
              <w:ind w:left="140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</w:p>
        </w:tc>
      </w:tr>
    </w:tbl>
    <w:p w14:paraId="065857E1" w14:textId="77777777" w:rsidR="00B67447" w:rsidRDefault="00B67447" w:rsidP="006D3D75">
      <w:pPr>
        <w:widowControl/>
        <w:wordWrap/>
        <w:jc w:val="left"/>
        <w:sectPr w:rsidR="00B67447" w:rsidSect="000B70DD">
          <w:headerReference w:type="first" r:id="rId19"/>
          <w:pgSz w:w="11906" w:h="16838" w:code="9"/>
          <w:pgMar w:top="720" w:right="720" w:bottom="720" w:left="720" w:header="737" w:footer="737" w:gutter="0"/>
          <w:pgNumType w:fmt="decimalFullWidth"/>
          <w:cols w:space="425"/>
          <w:docGrid w:linePitch="326"/>
        </w:sectPr>
      </w:pPr>
    </w:p>
    <w:p w14:paraId="063016A1" w14:textId="77777777" w:rsidR="00B67447" w:rsidRDefault="00B67447" w:rsidP="006D3D75">
      <w:pPr>
        <w:widowControl/>
        <w:wordWrap/>
        <w:jc w:val="left"/>
        <w:sectPr w:rsidR="00B67447" w:rsidSect="00CE35EC">
          <w:type w:val="continuous"/>
          <w:pgSz w:w="11906" w:h="16838" w:code="9"/>
          <w:pgMar w:top="720" w:right="720" w:bottom="720" w:left="720" w:header="964" w:footer="851" w:gutter="0"/>
          <w:pgNumType w:fmt="decimalFullWidth" w:start="1"/>
          <w:cols w:space="425"/>
          <w:docGrid w:linePitch="326"/>
        </w:sectPr>
      </w:pPr>
    </w:p>
    <w:p w14:paraId="7DE0C154" w14:textId="77777777" w:rsidR="00BC4E7C" w:rsidRPr="00B17B0F" w:rsidRDefault="00BC4E7C" w:rsidP="006D3D75">
      <w:pPr>
        <w:widowControl/>
        <w:wordWrap/>
        <w:jc w:val="left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583"/>
        <w:gridCol w:w="2299"/>
        <w:gridCol w:w="1346"/>
        <w:gridCol w:w="596"/>
        <w:gridCol w:w="748"/>
        <w:gridCol w:w="1350"/>
        <w:gridCol w:w="2760"/>
      </w:tblGrid>
      <w:tr w:rsidR="00675A6D" w:rsidRPr="00BE250A" w14:paraId="07B30AE4" w14:textId="77777777" w:rsidTr="0071706A">
        <w:trPr>
          <w:trHeight w:val="19"/>
          <w:jc w:val="center"/>
        </w:trPr>
        <w:tc>
          <w:tcPr>
            <w:tcW w:w="741" w:type="pct"/>
            <w:shd w:val="clear" w:color="auto" w:fill="D9E2F3" w:themeFill="accent5" w:themeFillTint="33"/>
            <w:vAlign w:val="center"/>
          </w:tcPr>
          <w:p w14:paraId="32659F1D" w14:textId="77777777" w:rsidR="00675A6D" w:rsidRPr="00BE250A" w:rsidRDefault="00675A6D" w:rsidP="000A6B3E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/>
                <w:b/>
              </w:rPr>
              <w:br w:type="page"/>
            </w:r>
            <w:r w:rsidRPr="00BE250A">
              <w:rPr>
                <w:rFonts w:ascii="맑은 고딕" w:eastAsia="맑은 고딕" w:hAnsi="맑은 고딕" w:cs="Times New Roman" w:hint="eastAsia"/>
                <w:b/>
              </w:rPr>
              <w:t xml:space="preserve">요구사항 </w:t>
            </w:r>
            <w:r w:rsidRPr="00BE250A">
              <w:rPr>
                <w:rFonts w:ascii="맑은 고딕" w:eastAsia="맑은 고딕" w:hAnsi="맑은 고딕" w:cs="Times New Roman"/>
                <w:b/>
              </w:rPr>
              <w:t>ID</w:t>
            </w:r>
          </w:p>
        </w:tc>
        <w:tc>
          <w:tcPr>
            <w:tcW w:w="1076" w:type="pct"/>
            <w:shd w:val="clear" w:color="auto" w:fill="auto"/>
            <w:vAlign w:val="center"/>
          </w:tcPr>
          <w:p w14:paraId="7F95EF14" w14:textId="77777777" w:rsidR="00675A6D" w:rsidRPr="00BE250A" w:rsidRDefault="00E349E2" w:rsidP="00AD7EEB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LR-003</w:t>
            </w:r>
          </w:p>
        </w:tc>
        <w:tc>
          <w:tcPr>
            <w:tcW w:w="630" w:type="pct"/>
            <w:shd w:val="clear" w:color="auto" w:fill="D9E2F3" w:themeFill="accent5" w:themeFillTint="33"/>
            <w:vAlign w:val="center"/>
          </w:tcPr>
          <w:p w14:paraId="3601C069" w14:textId="77777777" w:rsidR="00675A6D" w:rsidRPr="00BE250A" w:rsidRDefault="00675A6D" w:rsidP="000A6B3E">
            <w:pPr>
              <w:tabs>
                <w:tab w:val="left" w:pos="45"/>
              </w:tabs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유형</w:t>
            </w:r>
          </w:p>
        </w:tc>
        <w:tc>
          <w:tcPr>
            <w:tcW w:w="629" w:type="pct"/>
            <w:gridSpan w:val="2"/>
            <w:shd w:val="clear" w:color="auto" w:fill="auto"/>
            <w:vAlign w:val="center"/>
          </w:tcPr>
          <w:p w14:paraId="7C3F5694" w14:textId="77777777" w:rsidR="00675A6D" w:rsidRPr="00BE250A" w:rsidRDefault="00675A6D" w:rsidP="003244EE">
            <w:pPr>
              <w:tabs>
                <w:tab w:val="left" w:pos="45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 w:rsidRPr="00BE250A">
              <w:rPr>
                <w:rFonts w:ascii="맑은 고딕" w:eastAsia="맑은 고딕" w:hAnsi="맑은 고딕" w:cs="Times New Roman" w:hint="eastAsia"/>
              </w:rPr>
              <w:t>기능</w:t>
            </w:r>
          </w:p>
        </w:tc>
        <w:tc>
          <w:tcPr>
            <w:tcW w:w="632" w:type="pct"/>
            <w:shd w:val="clear" w:color="auto" w:fill="D9E2F3" w:themeFill="accent5" w:themeFillTint="33"/>
            <w:vAlign w:val="center"/>
          </w:tcPr>
          <w:p w14:paraId="24E97530" w14:textId="77777777" w:rsidR="00675A6D" w:rsidRPr="00BE250A" w:rsidRDefault="00675A6D" w:rsidP="000A6B3E">
            <w:pPr>
              <w:tabs>
                <w:tab w:val="left" w:pos="45"/>
              </w:tabs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수용여부</w:t>
            </w:r>
          </w:p>
        </w:tc>
        <w:tc>
          <w:tcPr>
            <w:tcW w:w="1292" w:type="pct"/>
            <w:shd w:val="clear" w:color="auto" w:fill="auto"/>
            <w:vAlign w:val="center"/>
          </w:tcPr>
          <w:p w14:paraId="2B416B03" w14:textId="77777777" w:rsidR="00675A6D" w:rsidRPr="00BE250A" w:rsidRDefault="0071706A" w:rsidP="001D4BC2">
            <w:pPr>
              <w:tabs>
                <w:tab w:val="left" w:pos="45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수용</w:t>
            </w:r>
          </w:p>
        </w:tc>
      </w:tr>
      <w:tr w:rsidR="00675A6D" w:rsidRPr="00BE250A" w14:paraId="2419269A" w14:textId="77777777" w:rsidTr="0071706A">
        <w:trPr>
          <w:trHeight w:val="19"/>
          <w:jc w:val="center"/>
        </w:trPr>
        <w:tc>
          <w:tcPr>
            <w:tcW w:w="741" w:type="pct"/>
            <w:shd w:val="clear" w:color="auto" w:fill="D9E2F3" w:themeFill="accent5" w:themeFillTint="33"/>
            <w:vAlign w:val="center"/>
          </w:tcPr>
          <w:p w14:paraId="7AB5742A" w14:textId="77777777" w:rsidR="00675A6D" w:rsidRPr="00BE250A" w:rsidRDefault="00675A6D" w:rsidP="000A6B3E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구 분</w:t>
            </w:r>
          </w:p>
        </w:tc>
        <w:tc>
          <w:tcPr>
            <w:tcW w:w="1985" w:type="pct"/>
            <w:gridSpan w:val="3"/>
            <w:shd w:val="clear" w:color="auto" w:fill="auto"/>
            <w:vAlign w:val="center"/>
          </w:tcPr>
          <w:p w14:paraId="1E3656F6" w14:textId="659BE580" w:rsidR="00675A6D" w:rsidRPr="00BE250A" w:rsidRDefault="00F657B8" w:rsidP="000A6B3E">
            <w:pPr>
              <w:tabs>
                <w:tab w:val="left" w:pos="29"/>
              </w:tabs>
              <w:ind w:rightChars="-78" w:right="-156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구장 관리</w:t>
            </w:r>
          </w:p>
        </w:tc>
        <w:tc>
          <w:tcPr>
            <w:tcW w:w="982" w:type="pct"/>
            <w:gridSpan w:val="2"/>
            <w:shd w:val="clear" w:color="auto" w:fill="D9E2F3" w:themeFill="accent5" w:themeFillTint="33"/>
            <w:vAlign w:val="center"/>
          </w:tcPr>
          <w:p w14:paraId="25B2DDD5" w14:textId="77777777" w:rsidR="00675A6D" w:rsidRPr="00BE250A" w:rsidRDefault="00675A6D" w:rsidP="0071706A">
            <w:pPr>
              <w:tabs>
                <w:tab w:val="left" w:pos="45"/>
              </w:tabs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요구사항 고유번호</w:t>
            </w:r>
          </w:p>
        </w:tc>
        <w:tc>
          <w:tcPr>
            <w:tcW w:w="1292" w:type="pct"/>
            <w:shd w:val="clear" w:color="auto" w:fill="auto"/>
            <w:vAlign w:val="center"/>
          </w:tcPr>
          <w:p w14:paraId="59F4EC46" w14:textId="77777777" w:rsidR="00675A6D" w:rsidRPr="00BE250A" w:rsidRDefault="00675A6D" w:rsidP="000A6B3E">
            <w:pPr>
              <w:tabs>
                <w:tab w:val="left" w:pos="45"/>
              </w:tabs>
              <w:rPr>
                <w:rFonts w:ascii="맑은 고딕" w:eastAsia="맑은 고딕" w:hAnsi="맑은 고딕"/>
              </w:rPr>
            </w:pPr>
          </w:p>
        </w:tc>
      </w:tr>
      <w:tr w:rsidR="00675A6D" w:rsidRPr="00BE250A" w14:paraId="12805857" w14:textId="77777777" w:rsidTr="0071706A">
        <w:trPr>
          <w:trHeight w:val="19"/>
          <w:jc w:val="center"/>
        </w:trPr>
        <w:tc>
          <w:tcPr>
            <w:tcW w:w="741" w:type="pct"/>
            <w:shd w:val="clear" w:color="auto" w:fill="D9E2F3" w:themeFill="accent5" w:themeFillTint="33"/>
            <w:vAlign w:val="center"/>
          </w:tcPr>
          <w:p w14:paraId="73EAAE5F" w14:textId="77777777" w:rsidR="00675A6D" w:rsidRPr="00BE250A" w:rsidRDefault="00675A6D" w:rsidP="000A6B3E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요구사항</w:t>
            </w:r>
          </w:p>
        </w:tc>
        <w:tc>
          <w:tcPr>
            <w:tcW w:w="4259" w:type="pct"/>
            <w:gridSpan w:val="6"/>
            <w:shd w:val="clear" w:color="auto" w:fill="auto"/>
            <w:vAlign w:val="center"/>
          </w:tcPr>
          <w:p w14:paraId="0D3056D8" w14:textId="3D8383B8" w:rsidR="00675A6D" w:rsidRPr="00BE250A" w:rsidRDefault="001B352C" w:rsidP="003244EE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구장 등록,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구장</w:t>
            </w:r>
            <w:r w:rsidR="00C365A1">
              <w:rPr>
                <w:rFonts w:ascii="맑은 고딕" w:eastAsia="맑은 고딕" w:hAnsi="맑은 고딕" w:hint="eastAsia"/>
              </w:rPr>
              <w:t>정보</w:t>
            </w:r>
            <w:r>
              <w:rPr>
                <w:rFonts w:ascii="맑은 고딕" w:eastAsia="맑은 고딕" w:hAnsi="맑은 고딕" w:hint="eastAsia"/>
              </w:rPr>
              <w:t xml:space="preserve"> 수정,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구장 삭제,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구장 조회</w:t>
            </w:r>
          </w:p>
        </w:tc>
      </w:tr>
      <w:tr w:rsidR="00675A6D" w:rsidRPr="00BE250A" w14:paraId="1EFCF20A" w14:textId="77777777" w:rsidTr="0071706A">
        <w:trPr>
          <w:trHeight w:val="1259"/>
          <w:jc w:val="center"/>
        </w:trPr>
        <w:tc>
          <w:tcPr>
            <w:tcW w:w="741" w:type="pct"/>
            <w:shd w:val="clear" w:color="auto" w:fill="D9E2F3" w:themeFill="accent5" w:themeFillTint="33"/>
            <w:vAlign w:val="center"/>
          </w:tcPr>
          <w:p w14:paraId="60C9BA1A" w14:textId="77777777" w:rsidR="00675A6D" w:rsidRPr="00BE250A" w:rsidRDefault="00675A6D" w:rsidP="0071706A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요약</w:t>
            </w:r>
          </w:p>
        </w:tc>
        <w:tc>
          <w:tcPr>
            <w:tcW w:w="4259" w:type="pct"/>
            <w:gridSpan w:val="6"/>
            <w:shd w:val="clear" w:color="auto" w:fill="auto"/>
            <w:vAlign w:val="center"/>
          </w:tcPr>
          <w:p w14:paraId="35F54FA3" w14:textId="05DCC7D1" w:rsidR="00675A6D" w:rsidRPr="001E3271" w:rsidRDefault="00C25590" w:rsidP="00371EA1">
            <w:pPr>
              <w:tabs>
                <w:tab w:val="left" w:pos="29"/>
              </w:tabs>
              <w:ind w:left="194" w:rightChars="49" w:right="98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noProof/>
              </w:rPr>
              <w:drawing>
                <wp:inline distT="0" distB="0" distL="0" distR="0" wp14:anchorId="01EA5D4B" wp14:editId="56DC8FA0">
                  <wp:extent cx="4869602" cy="3939881"/>
                  <wp:effectExtent l="0" t="0" r="0" b="0"/>
                  <wp:docPr id="5" name="그림 5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구장관리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9602" cy="3939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DE2A98" w14:textId="77777777" w:rsidR="00B67447" w:rsidRDefault="00B67447" w:rsidP="000A6B3E">
      <w:pPr>
        <w:tabs>
          <w:tab w:val="left" w:pos="29"/>
        </w:tabs>
        <w:ind w:leftChars="-127" w:left="-254" w:rightChars="-78" w:right="-156"/>
        <w:jc w:val="center"/>
        <w:rPr>
          <w:rFonts w:ascii="맑은 고딕" w:eastAsia="맑은 고딕" w:hAnsi="맑은 고딕" w:cs="Times New Roman"/>
          <w:b/>
        </w:rPr>
        <w:sectPr w:rsidR="00B67447" w:rsidSect="000B70DD">
          <w:pgSz w:w="11906" w:h="16838" w:code="9"/>
          <w:pgMar w:top="720" w:right="720" w:bottom="720" w:left="720" w:header="737" w:footer="737" w:gutter="0"/>
          <w:pgNumType w:fmt="decimalFullWidth" w:start="1"/>
          <w:cols w:space="425"/>
          <w:docGrid w:linePitch="326"/>
        </w:sect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583"/>
        <w:gridCol w:w="9099"/>
      </w:tblGrid>
      <w:tr w:rsidR="00675A6D" w:rsidRPr="00BE250A" w14:paraId="593F7F82" w14:textId="77777777" w:rsidTr="0071706A">
        <w:trPr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2E14F591" w14:textId="77777777" w:rsidR="00675A6D" w:rsidRPr="00BE250A" w:rsidRDefault="00675A6D" w:rsidP="000A6B3E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lastRenderedPageBreak/>
              <w:t>요구사항</w:t>
            </w:r>
          </w:p>
          <w:p w14:paraId="751D882D" w14:textId="77777777" w:rsidR="00675A6D" w:rsidRPr="00BE250A" w:rsidRDefault="00675A6D" w:rsidP="000A6B3E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설명</w:t>
            </w:r>
          </w:p>
        </w:tc>
        <w:tc>
          <w:tcPr>
            <w:tcW w:w="4259" w:type="pct"/>
            <w:shd w:val="clear" w:color="auto" w:fill="auto"/>
            <w:vAlign w:val="center"/>
          </w:tcPr>
          <w:p w14:paraId="5D4C8316" w14:textId="2BBBB3B2" w:rsidR="00675A6D" w:rsidRPr="00971BBE" w:rsidRDefault="001B352C" w:rsidP="00F331C4">
            <w:pPr>
              <w:pStyle w:val="1"/>
              <w:numPr>
                <w:ilvl w:val="0"/>
                <w:numId w:val="4"/>
              </w:numPr>
              <w:spacing w:before="120"/>
              <w:ind w:left="254" w:hangingChars="127" w:hanging="254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구장</w:t>
            </w:r>
            <w:r w:rsidR="002876F9" w:rsidRPr="00971BBE">
              <w:rPr>
                <w:rFonts w:ascii="맑은 고딕" w:eastAsia="맑은 고딕" w:hAnsi="맑은 고딕" w:hint="eastAsia"/>
                <w:sz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</w:rPr>
              <w:t>등록</w:t>
            </w:r>
          </w:p>
          <w:p w14:paraId="5B4DBBC8" w14:textId="183240B6" w:rsidR="00AC7E50" w:rsidRDefault="001B352C" w:rsidP="006222D9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구장 신규 등록</w:t>
            </w:r>
          </w:p>
          <w:p w14:paraId="061D43B1" w14:textId="02507350" w:rsidR="00CF4DBA" w:rsidRDefault="001B352C" w:rsidP="00CF4DBA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자신의 계정에 관리 구장을 신규 등록.</w:t>
            </w:r>
          </w:p>
          <w:p w14:paraId="6364633B" w14:textId="35C1F10C" w:rsidR="00576776" w:rsidRPr="00576776" w:rsidRDefault="00576776" w:rsidP="00576776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M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y Page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에서 구장</w:t>
            </w:r>
            <w:r w:rsidR="0046656F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전체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조회 -&gt;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구장 신규등록 가능</w:t>
            </w:r>
          </w:p>
          <w:p w14:paraId="2BBA8A09" w14:textId="51A3475D" w:rsidR="00CF4DBA" w:rsidRDefault="00CF4DBA" w:rsidP="00CF4DBA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 xml:space="preserve">입력값 </w:t>
            </w:r>
            <w:r>
              <w:rPr>
                <w:rFonts w:ascii="맑은 고딕" w:eastAsia="맑은 고딕" w:hAnsi="맑은 고딕"/>
                <w:b w:val="0"/>
                <w:sz w:val="18"/>
              </w:rPr>
              <w:t xml:space="preserve">: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구장명,</w:t>
            </w:r>
            <w:r>
              <w:rPr>
                <w:rFonts w:ascii="맑은 고딕" w:eastAsia="맑은 고딕" w:hAnsi="맑은 고딕"/>
                <w:b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위치,</w:t>
            </w:r>
            <w:r>
              <w:rPr>
                <w:rFonts w:ascii="맑은 고딕" w:eastAsia="맑은 고딕" w:hAnsi="맑은 고딕"/>
                <w:b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면적,</w:t>
            </w:r>
            <w:r>
              <w:rPr>
                <w:rFonts w:ascii="맑은 고딕" w:eastAsia="맑은 고딕" w:hAnsi="맑은 고딕"/>
                <w:b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사진1</w:t>
            </w:r>
            <w:r>
              <w:rPr>
                <w:rFonts w:ascii="맑은 고딕" w:eastAsia="맑은 고딕" w:hAnsi="맑은 고딕"/>
                <w:b w:val="0"/>
                <w:sz w:val="18"/>
              </w:rPr>
              <w:t xml:space="preserve">,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사진2</w:t>
            </w:r>
            <w:r>
              <w:rPr>
                <w:rFonts w:ascii="맑은 고딕" w:eastAsia="맑은 고딕" w:hAnsi="맑은 고딕"/>
                <w:b w:val="0"/>
                <w:sz w:val="18"/>
              </w:rPr>
              <w:t xml:space="preserve">,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사진3</w:t>
            </w:r>
            <w:r>
              <w:rPr>
                <w:rFonts w:ascii="맑은 고딕" w:eastAsia="맑은 고딕" w:hAnsi="맑은 고딕"/>
                <w:b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입력</w:t>
            </w:r>
          </w:p>
          <w:p w14:paraId="6079DEEE" w14:textId="24FD6B30" w:rsidR="003C615E" w:rsidRPr="00B50533" w:rsidRDefault="00B77749" w:rsidP="00B50533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 xml:space="preserve">상세설명 입력란을 통해 구장의 특징 및 기타 부대시설 입력 </w:t>
            </w:r>
            <w:r>
              <w:rPr>
                <w:rFonts w:ascii="맑은 고딕" w:eastAsia="맑은 고딕" w:hAnsi="맑은 고딕"/>
                <w:b w:val="0"/>
                <w:sz w:val="18"/>
              </w:rPr>
              <w:t>(text)</w:t>
            </w:r>
          </w:p>
          <w:p w14:paraId="2C6A0E60" w14:textId="1A02C014" w:rsidR="004778A4" w:rsidRPr="004778A4" w:rsidRDefault="004778A4" w:rsidP="004778A4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구장명,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위치,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면적은 필수로 입력</w:t>
            </w:r>
            <w:r w:rsidR="001B064D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</w:p>
          <w:p w14:paraId="69E66DC2" w14:textId="699984DC" w:rsidR="002E7063" w:rsidRDefault="00B77749" w:rsidP="00F331C4">
            <w:pPr>
              <w:pStyle w:val="1"/>
              <w:numPr>
                <w:ilvl w:val="0"/>
                <w:numId w:val="4"/>
              </w:numPr>
              <w:spacing w:before="120"/>
              <w:ind w:left="254" w:hangingChars="127" w:hanging="254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구장</w:t>
            </w:r>
            <w:r w:rsidR="00C365A1">
              <w:rPr>
                <w:rFonts w:ascii="맑은 고딕" w:eastAsia="맑은 고딕" w:hAnsi="맑은 고딕" w:hint="eastAsia"/>
                <w:sz w:val="20"/>
              </w:rPr>
              <w:t>정보</w:t>
            </w:r>
            <w:r>
              <w:rPr>
                <w:rFonts w:ascii="맑은 고딕" w:eastAsia="맑은 고딕" w:hAnsi="맑은 고딕" w:hint="eastAsia"/>
                <w:sz w:val="20"/>
              </w:rPr>
              <w:t xml:space="preserve"> 수정</w:t>
            </w:r>
          </w:p>
          <w:p w14:paraId="480D9F51" w14:textId="295D0A50" w:rsidR="002E7063" w:rsidRDefault="00B77749" w:rsidP="002E7063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구장 정보 수정</w:t>
            </w:r>
          </w:p>
          <w:p w14:paraId="08F9CB41" w14:textId="6A2F4917" w:rsidR="00CF4DBA" w:rsidRDefault="00CF4DBA" w:rsidP="00CF4DBA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자신의 계정에 등록된 구장의 정보를 수정</w:t>
            </w:r>
          </w:p>
          <w:p w14:paraId="3313DBFC" w14:textId="51C9534B" w:rsidR="00576776" w:rsidRPr="00576776" w:rsidRDefault="00576776" w:rsidP="00576776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M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y Page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에서 구장</w:t>
            </w:r>
            <w:r w:rsidR="0046656F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상세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조회 -&gt;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구장정보 수정 가능</w:t>
            </w:r>
          </w:p>
          <w:p w14:paraId="08684A1E" w14:textId="77777777" w:rsidR="003C615E" w:rsidRDefault="003C615E" w:rsidP="003C615E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구장명,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위치,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면적,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사진1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사진2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사진3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상세설명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수정 가능</w:t>
            </w:r>
          </w:p>
          <w:p w14:paraId="1ED75DF4" w14:textId="322B499A" w:rsidR="003C615E" w:rsidRPr="00CF4DBA" w:rsidRDefault="003C615E" w:rsidP="00CF4DBA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수정사항이 없을 경우 수정이 적용되지 않음</w:t>
            </w:r>
          </w:p>
          <w:p w14:paraId="2CF6A139" w14:textId="66EAAA97" w:rsidR="00CF4DBA" w:rsidRDefault="00CF4DBA" w:rsidP="00CF4DBA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구장 </w:t>
            </w:r>
            <w:r w:rsidR="00CE2686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운영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일정 수정</w:t>
            </w:r>
          </w:p>
          <w:p w14:paraId="3AE42F6C" w14:textId="678740A6" w:rsidR="00CF4DBA" w:rsidRDefault="00CF4DBA" w:rsidP="00CF4DBA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캘린더 화면(예약화면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)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에서 선택날짜 예약 활성화/비활성화</w:t>
            </w:r>
          </w:p>
          <w:p w14:paraId="79F01444" w14:textId="58270A99" w:rsidR="00CE2686" w:rsidRPr="005D0586" w:rsidRDefault="00CE2686" w:rsidP="00CE2686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고정요일 제시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: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월,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화,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수,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목,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금,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토,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일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선택시 모든 해당요일 </w:t>
            </w:r>
            <w:r w:rsidR="00EC6E6A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비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활성화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)</w:t>
            </w:r>
          </w:p>
          <w:p w14:paraId="0A46792E" w14:textId="3FE462DC" w:rsidR="00CE2686" w:rsidRPr="005D0586" w:rsidRDefault="00CE2686" w:rsidP="00CE2686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날짜 별 선택 가능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고정 운영일자 외 휴무일 선택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)</w:t>
            </w:r>
          </w:p>
          <w:p w14:paraId="5EFC25E3" w14:textId="4CA39295" w:rsidR="00CF4DBA" w:rsidRDefault="00CF4DBA" w:rsidP="00CF4DBA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시간표 화면(캘린더에서 날짜 선택 시 아래에 노출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)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에서 </w:t>
            </w:r>
            <w:r w:rsidR="00CE2686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선택시간 예약 활성화/비활성화</w:t>
            </w:r>
          </w:p>
          <w:p w14:paraId="0C189FB1" w14:textId="23A7D49E" w:rsidR="00CE2686" w:rsidRPr="005D0586" w:rsidRDefault="00CE2686" w:rsidP="00CE2686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고정시간 제시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: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두시간 간격으로 총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12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개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(00:00 ~ 02:00, 02:00 ~ 04:00 …)</w:t>
            </w:r>
          </w:p>
          <w:p w14:paraId="02390702" w14:textId="6E277244" w:rsidR="00242622" w:rsidRPr="00381EDF" w:rsidRDefault="00381EDF" w:rsidP="00381EDF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시간 별 선택 가능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고정 운영시간 외 비운영시간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)</w:t>
            </w:r>
          </w:p>
          <w:p w14:paraId="59456077" w14:textId="30597BF1" w:rsidR="002876F9" w:rsidRPr="00C66BC2" w:rsidRDefault="00381EDF" w:rsidP="00F331C4">
            <w:pPr>
              <w:pStyle w:val="1"/>
              <w:numPr>
                <w:ilvl w:val="0"/>
                <w:numId w:val="4"/>
              </w:numPr>
              <w:spacing w:before="120"/>
              <w:ind w:left="254" w:hangingChars="127" w:hanging="254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구장 삭제</w:t>
            </w:r>
          </w:p>
          <w:p w14:paraId="5592A300" w14:textId="2FBF9FCC" w:rsidR="003F54B0" w:rsidRDefault="00381EDF" w:rsidP="00C66BC2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자신의 계정에 등록된 구장 정보를 삭제</w:t>
            </w:r>
          </w:p>
          <w:p w14:paraId="65621C70" w14:textId="3DB6B0BC" w:rsidR="00576776" w:rsidRDefault="00576776" w:rsidP="00576776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자신의 계정에 등록된 구장의 정보를 삭제</w:t>
            </w:r>
          </w:p>
          <w:p w14:paraId="14BAD50E" w14:textId="4FA4BC26" w:rsidR="00576776" w:rsidRPr="00576776" w:rsidRDefault="00576776" w:rsidP="00576776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M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y Page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에서 구장조회 -&gt;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구장정보 삭제 가능</w:t>
            </w:r>
          </w:p>
          <w:p w14:paraId="54BDE0D9" w14:textId="5E6CF6F4" w:rsidR="00381EDF" w:rsidRDefault="00381EDF" w:rsidP="00381EDF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해당 구장에 진행되지 않은 예약정보가 있을 경우 삭제 불가</w:t>
            </w:r>
          </w:p>
          <w:p w14:paraId="50160FEF" w14:textId="264E6FDE" w:rsidR="00381EDF" w:rsidRPr="00433DE1" w:rsidRDefault="00381EDF" w:rsidP="00433DE1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삭제한 구장 정보는 복구 불가</w:t>
            </w:r>
          </w:p>
          <w:p w14:paraId="0909DCAC" w14:textId="20D90A2E" w:rsidR="0048791D" w:rsidRPr="00C66BC2" w:rsidRDefault="00381EDF" w:rsidP="00F331C4">
            <w:pPr>
              <w:pStyle w:val="1"/>
              <w:numPr>
                <w:ilvl w:val="0"/>
                <w:numId w:val="4"/>
              </w:numPr>
              <w:spacing w:before="120"/>
              <w:ind w:left="254" w:hangingChars="127" w:hanging="254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구장 조회</w:t>
            </w:r>
          </w:p>
          <w:p w14:paraId="2966FDA7" w14:textId="6CA67B68" w:rsidR="005C5F9F" w:rsidRDefault="005C5F9F" w:rsidP="005C5F9F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사용자</w:t>
            </w:r>
          </w:p>
          <w:p w14:paraId="70B50777" w14:textId="77777777" w:rsidR="00D13BBB" w:rsidRDefault="00D13BBB" w:rsidP="00D13BBB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키워드를 통해 구장을 검색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지역,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구장명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)</w:t>
            </w:r>
          </w:p>
          <w:p w14:paraId="61D02A22" w14:textId="2AFAB4D2" w:rsidR="00D13BBB" w:rsidRDefault="00D13BBB" w:rsidP="00D13BBB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사용자 </w:t>
            </w:r>
            <w:r w:rsidR="00EC6E6A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메인 페이지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에서 검색 가능</w:t>
            </w:r>
          </w:p>
          <w:p w14:paraId="05A67041" w14:textId="77777777" w:rsidR="00D13BBB" w:rsidRPr="00576776" w:rsidRDefault="00D13BBB" w:rsidP="00D13BBB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검색 결과를 페이징 형식으로 보여줌</w:t>
            </w:r>
          </w:p>
          <w:p w14:paraId="404785AE" w14:textId="58A21E91" w:rsidR="00D13BBB" w:rsidRPr="00D13BBB" w:rsidRDefault="00D13BBB" w:rsidP="00D13BBB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검색 결과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: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구장명</w:t>
            </w:r>
            <w:r w:rsidR="00EC6E6A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,</w:t>
            </w:r>
            <w:r w:rsidR="00EC6E6A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 w:rsidR="00EC6E6A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주소</w:t>
            </w:r>
          </w:p>
          <w:p w14:paraId="6F40C600" w14:textId="11C3C5FC" w:rsidR="00D13BBB" w:rsidRDefault="00D13BBB" w:rsidP="00D13BBB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선택한 구장에 대한 정보 노출</w:t>
            </w:r>
          </w:p>
          <w:p w14:paraId="728984F3" w14:textId="24413BA7" w:rsidR="00D13BBB" w:rsidRPr="00D13BBB" w:rsidRDefault="00D13BBB" w:rsidP="00D13BBB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구단에 대한 상세정보를 첫 화면에 노출</w:t>
            </w:r>
          </w:p>
          <w:p w14:paraId="4B8CAFCA" w14:textId="0D801B0F" w:rsidR="00D13BBB" w:rsidRPr="00AD6B5B" w:rsidRDefault="00AD6B5B" w:rsidP="00D13BBB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위치(지도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),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면적,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사진(슬라이드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),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상세설명</w:t>
            </w:r>
          </w:p>
          <w:p w14:paraId="68977A60" w14:textId="0AE1BF75" w:rsidR="005C5F9F" w:rsidRDefault="005C5F9F" w:rsidP="005C5F9F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관리자</w:t>
            </w:r>
          </w:p>
          <w:p w14:paraId="117AA979" w14:textId="01D8069F" w:rsidR="00B2187B" w:rsidRPr="00B2187B" w:rsidRDefault="00B2187B" w:rsidP="00B2187B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M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y Page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에서 조회 가능</w:t>
            </w:r>
          </w:p>
          <w:p w14:paraId="6F1DCB9A" w14:textId="1567463A" w:rsidR="005C5F9F" w:rsidRDefault="005C5F9F" w:rsidP="005C5F9F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lastRenderedPageBreak/>
              <w:t xml:space="preserve">자신의 계정에 등록된 구장정보 </w:t>
            </w:r>
            <w:r w:rsidR="00AD6B5B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전체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조회</w:t>
            </w:r>
          </w:p>
          <w:p w14:paraId="78C101C5" w14:textId="4D2E3092" w:rsidR="00AD6B5B" w:rsidRPr="00576776" w:rsidRDefault="00AD6B5B" w:rsidP="00AD6B5B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페이징 형식으로 해당하는 구장 정보 노출</w:t>
            </w:r>
          </w:p>
          <w:p w14:paraId="02143C2A" w14:textId="6F589AA7" w:rsidR="00AD6B5B" w:rsidRPr="00E7186B" w:rsidRDefault="00AD6B5B" w:rsidP="00E7186B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구장코드,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구장명 노출</w:t>
            </w:r>
          </w:p>
          <w:p w14:paraId="4374C18E" w14:textId="1BBB8B58" w:rsidR="00AD6B5B" w:rsidRDefault="00AD6B5B" w:rsidP="00AD6B5B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자신의 계정에 등록된 구장정보 상세조회</w:t>
            </w:r>
          </w:p>
          <w:p w14:paraId="1489B603" w14:textId="77777777" w:rsidR="00B70242" w:rsidRDefault="009057D0" w:rsidP="00B2187B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구장코드,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구장명,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위치,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면적,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사진1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사진2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사진3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조회</w:t>
            </w:r>
          </w:p>
          <w:p w14:paraId="1D517699" w14:textId="78E99E67" w:rsidR="009057D0" w:rsidRPr="009057D0" w:rsidRDefault="009057D0" w:rsidP="009057D0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해당 구장의 통계정보 노출</w:t>
            </w:r>
            <w:r w:rsidR="00AC543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="00AC5433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: </w:t>
            </w:r>
            <w:r w:rsidR="00AC543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월 별,</w:t>
            </w:r>
            <w:r w:rsidR="00AC5433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 w:rsidR="00AC543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요일 별,</w:t>
            </w:r>
            <w:r w:rsidR="00AC5433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 w:rsidR="00AC543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시간대 별</w:t>
            </w:r>
          </w:p>
        </w:tc>
      </w:tr>
      <w:tr w:rsidR="00BC4E7C" w:rsidRPr="00BE250A" w14:paraId="0271FF1C" w14:textId="77777777" w:rsidTr="0071706A">
        <w:trPr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740B7358" w14:textId="77777777" w:rsidR="00BC4E7C" w:rsidRPr="00BE250A" w:rsidRDefault="00BC4E7C" w:rsidP="000A6B3E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 w:cs="Times New Roman"/>
                <w:b/>
              </w:rPr>
            </w:pPr>
            <w:r>
              <w:rPr>
                <w:rFonts w:ascii="맑은 고딕" w:eastAsia="맑은 고딕" w:hAnsi="맑은 고딕" w:cs="Times New Roman" w:hint="eastAsia"/>
                <w:b/>
              </w:rPr>
              <w:lastRenderedPageBreak/>
              <w:t>전제조건</w:t>
            </w:r>
          </w:p>
        </w:tc>
        <w:tc>
          <w:tcPr>
            <w:tcW w:w="4259" w:type="pct"/>
            <w:shd w:val="clear" w:color="auto" w:fill="auto"/>
            <w:vAlign w:val="center"/>
          </w:tcPr>
          <w:p w14:paraId="2213A014" w14:textId="77777777" w:rsidR="004778A4" w:rsidRDefault="004778A4" w:rsidP="004778A4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관리자 계정으로 로그인 된 상태</w:t>
            </w:r>
          </w:p>
          <w:p w14:paraId="30D55030" w14:textId="38BF274B" w:rsidR="004456D5" w:rsidRPr="004778A4" w:rsidRDefault="004778A4" w:rsidP="004456D5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최초 설정된 임시 비밀번호</w:t>
            </w:r>
            <w:r w:rsidR="00E7186B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가 변경된 상태</w:t>
            </w:r>
          </w:p>
        </w:tc>
      </w:tr>
      <w:tr w:rsidR="00675A6D" w:rsidRPr="00BE250A" w14:paraId="644A2CC6" w14:textId="77777777" w:rsidTr="0071706A">
        <w:trPr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6A547517" w14:textId="77777777" w:rsidR="005F1782" w:rsidRPr="005F1782" w:rsidRDefault="00675A6D" w:rsidP="0071706A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 w:cs="Times New Roman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구현방안</w:t>
            </w:r>
          </w:p>
        </w:tc>
        <w:tc>
          <w:tcPr>
            <w:tcW w:w="4259" w:type="pct"/>
            <w:shd w:val="clear" w:color="auto" w:fill="auto"/>
            <w:vAlign w:val="center"/>
          </w:tcPr>
          <w:p w14:paraId="7F2686BF" w14:textId="464E5115" w:rsidR="00F8219B" w:rsidRPr="00F8219B" w:rsidRDefault="004456D5" w:rsidP="00F331C4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계정에 등록된 구장이 없을 경우 구장등록 메뉴만 노출</w:t>
            </w:r>
          </w:p>
          <w:p w14:paraId="040C4A39" w14:textId="7B4F788B" w:rsidR="00675A6D" w:rsidRPr="00B84C63" w:rsidRDefault="004456D5" w:rsidP="00F331C4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구장삭제 시 아이디/비밀번호 재입력받아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session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에 담긴 값과 비교</w:t>
            </w:r>
          </w:p>
          <w:p w14:paraId="56A07235" w14:textId="7846FC99" w:rsidR="005B380C" w:rsidRPr="00E7186B" w:rsidRDefault="004456D5" w:rsidP="00E7186B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구장삭제 시 복구 불가에 대한 경고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confirm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창 노출</w:t>
            </w:r>
          </w:p>
        </w:tc>
      </w:tr>
    </w:tbl>
    <w:p w14:paraId="0CA499C0" w14:textId="77777777" w:rsidR="00B67447" w:rsidRDefault="00B67447" w:rsidP="000C69DA">
      <w:pPr>
        <w:widowControl/>
        <w:wordWrap/>
        <w:jc w:val="left"/>
        <w:rPr>
          <w:rFonts w:ascii="맑은 고딕" w:eastAsia="맑은 고딕" w:hAnsi="맑은 고딕"/>
        </w:rPr>
        <w:sectPr w:rsidR="00B67447" w:rsidSect="000B70DD">
          <w:pgSz w:w="11906" w:h="16838" w:code="9"/>
          <w:pgMar w:top="720" w:right="720" w:bottom="720" w:left="720" w:header="737" w:footer="737" w:gutter="0"/>
          <w:pgNumType w:fmt="decimalFullWidth" w:start="1"/>
          <w:cols w:space="425"/>
          <w:docGrid w:linePitch="326"/>
        </w:sectPr>
      </w:pPr>
    </w:p>
    <w:p w14:paraId="755344CC" w14:textId="77777777" w:rsidR="005C0A30" w:rsidRDefault="005C0A30" w:rsidP="00DD2CAD">
      <w:pPr>
        <w:widowControl/>
        <w:wordWrap/>
        <w:jc w:val="left"/>
        <w:rPr>
          <w:rFonts w:ascii="맑은 고딕" w:eastAsia="맑은 고딕" w:hAnsi="맑은 고딕"/>
        </w:rPr>
        <w:sectPr w:rsidR="005C0A30" w:rsidSect="005947C3">
          <w:headerReference w:type="even" r:id="rId21"/>
          <w:type w:val="continuous"/>
          <w:pgSz w:w="11906" w:h="16838" w:code="9"/>
          <w:pgMar w:top="720" w:right="720" w:bottom="720" w:left="720" w:header="737" w:footer="737" w:gutter="0"/>
          <w:pgNumType w:fmt="decimalFullWidth" w:start="1"/>
          <w:cols w:space="425"/>
          <w:docGrid w:linePitch="326"/>
        </w:sectPr>
      </w:pPr>
    </w:p>
    <w:p w14:paraId="4336A188" w14:textId="21DFC822" w:rsidR="005947C3" w:rsidRDefault="005947C3" w:rsidP="00DD2CAD">
      <w:pPr>
        <w:widowControl/>
        <w:wordWrap/>
        <w:jc w:val="left"/>
        <w:rPr>
          <w:rFonts w:ascii="맑은 고딕" w:eastAsia="맑은 고딕" w:hAnsi="맑은 고딕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583"/>
        <w:gridCol w:w="2299"/>
        <w:gridCol w:w="1346"/>
        <w:gridCol w:w="596"/>
        <w:gridCol w:w="748"/>
        <w:gridCol w:w="1350"/>
        <w:gridCol w:w="2760"/>
      </w:tblGrid>
      <w:tr w:rsidR="005947C3" w:rsidRPr="00BE250A" w14:paraId="5B08192F" w14:textId="77777777" w:rsidTr="00926DF1">
        <w:trPr>
          <w:trHeight w:val="19"/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1DD36A29" w14:textId="77777777" w:rsidR="005947C3" w:rsidRPr="00BE250A" w:rsidRDefault="005947C3" w:rsidP="00926DF1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/>
                <w:b/>
              </w:rPr>
              <w:br w:type="page"/>
            </w:r>
            <w:r w:rsidRPr="00BE250A">
              <w:rPr>
                <w:rFonts w:ascii="맑은 고딕" w:eastAsia="맑은 고딕" w:hAnsi="맑은 고딕" w:cs="Times New Roman" w:hint="eastAsia"/>
                <w:b/>
              </w:rPr>
              <w:t xml:space="preserve">요구사항 </w:t>
            </w:r>
            <w:r w:rsidRPr="00BE250A">
              <w:rPr>
                <w:rFonts w:ascii="맑은 고딕" w:eastAsia="맑은 고딕" w:hAnsi="맑은 고딕" w:cs="Times New Roman"/>
                <w:b/>
              </w:rPr>
              <w:t>ID</w:t>
            </w:r>
          </w:p>
        </w:tc>
        <w:tc>
          <w:tcPr>
            <w:tcW w:w="1076" w:type="pct"/>
            <w:shd w:val="clear" w:color="auto" w:fill="auto"/>
            <w:vAlign w:val="center"/>
          </w:tcPr>
          <w:p w14:paraId="529C77D1" w14:textId="77777777" w:rsidR="005947C3" w:rsidRPr="00BE250A" w:rsidRDefault="005947C3" w:rsidP="00926DF1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 w:rsidRPr="003244EE">
              <w:rPr>
                <w:rFonts w:ascii="맑은 고딕" w:eastAsia="맑은 고딕" w:hAnsi="맑은 고딕" w:hint="eastAsia"/>
              </w:rPr>
              <w:t>LR-004</w:t>
            </w:r>
          </w:p>
        </w:tc>
        <w:tc>
          <w:tcPr>
            <w:tcW w:w="630" w:type="pct"/>
            <w:shd w:val="clear" w:color="auto" w:fill="D9E2F3" w:themeFill="accent5" w:themeFillTint="33"/>
            <w:vAlign w:val="center"/>
          </w:tcPr>
          <w:p w14:paraId="57AD6D5B" w14:textId="77777777" w:rsidR="005947C3" w:rsidRPr="00BE250A" w:rsidRDefault="005947C3" w:rsidP="00926DF1">
            <w:pPr>
              <w:tabs>
                <w:tab w:val="left" w:pos="45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유형</w:t>
            </w:r>
          </w:p>
        </w:tc>
        <w:tc>
          <w:tcPr>
            <w:tcW w:w="629" w:type="pct"/>
            <w:gridSpan w:val="2"/>
            <w:shd w:val="clear" w:color="auto" w:fill="auto"/>
            <w:vAlign w:val="center"/>
          </w:tcPr>
          <w:p w14:paraId="3349337F" w14:textId="77777777" w:rsidR="005947C3" w:rsidRPr="00BE250A" w:rsidRDefault="005947C3" w:rsidP="00926DF1">
            <w:pPr>
              <w:tabs>
                <w:tab w:val="left" w:pos="45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 w:rsidRPr="003244EE">
              <w:rPr>
                <w:rFonts w:ascii="맑은 고딕" w:eastAsia="맑은 고딕" w:hAnsi="맑은 고딕" w:hint="eastAsia"/>
              </w:rPr>
              <w:t>기능</w:t>
            </w:r>
          </w:p>
        </w:tc>
        <w:tc>
          <w:tcPr>
            <w:tcW w:w="632" w:type="pct"/>
            <w:shd w:val="clear" w:color="auto" w:fill="D9E2F3" w:themeFill="accent5" w:themeFillTint="33"/>
            <w:vAlign w:val="center"/>
          </w:tcPr>
          <w:p w14:paraId="1A495725" w14:textId="77777777" w:rsidR="005947C3" w:rsidRPr="00BE250A" w:rsidRDefault="005947C3" w:rsidP="00926DF1">
            <w:pPr>
              <w:tabs>
                <w:tab w:val="left" w:pos="45"/>
              </w:tabs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수용여부</w:t>
            </w:r>
          </w:p>
        </w:tc>
        <w:tc>
          <w:tcPr>
            <w:tcW w:w="1292" w:type="pct"/>
            <w:shd w:val="clear" w:color="auto" w:fill="auto"/>
            <w:vAlign w:val="center"/>
          </w:tcPr>
          <w:p w14:paraId="0AA0EF46" w14:textId="77777777" w:rsidR="005947C3" w:rsidRPr="00BE250A" w:rsidRDefault="005947C3" w:rsidP="00926DF1">
            <w:pPr>
              <w:tabs>
                <w:tab w:val="left" w:pos="45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수용</w:t>
            </w:r>
          </w:p>
        </w:tc>
      </w:tr>
      <w:tr w:rsidR="005947C3" w:rsidRPr="00BE250A" w14:paraId="67C84337" w14:textId="77777777" w:rsidTr="00926DF1">
        <w:trPr>
          <w:trHeight w:val="19"/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60BB0839" w14:textId="77777777" w:rsidR="005947C3" w:rsidRPr="00B14669" w:rsidRDefault="005947C3" w:rsidP="00926DF1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14669">
              <w:rPr>
                <w:rFonts w:ascii="맑은 고딕" w:eastAsia="맑은 고딕" w:hAnsi="맑은 고딕" w:cs="Times New Roman" w:hint="eastAsia"/>
                <w:b/>
              </w:rPr>
              <w:t>구 분</w:t>
            </w:r>
          </w:p>
        </w:tc>
        <w:tc>
          <w:tcPr>
            <w:tcW w:w="1985" w:type="pct"/>
            <w:gridSpan w:val="3"/>
            <w:shd w:val="clear" w:color="auto" w:fill="auto"/>
            <w:vAlign w:val="center"/>
          </w:tcPr>
          <w:p w14:paraId="02375EFC" w14:textId="23CAF6EB" w:rsidR="005947C3" w:rsidRPr="00B14669" w:rsidRDefault="005947C3" w:rsidP="00926DF1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게시판</w:t>
            </w:r>
            <w:r w:rsidR="005D01A5">
              <w:rPr>
                <w:rFonts w:ascii="맑은 고딕" w:eastAsia="맑은 고딕" w:hAnsi="맑은 고딕" w:hint="eastAsia"/>
                <w:sz w:val="18"/>
              </w:rPr>
              <w:t xml:space="preserve"> 관리</w:t>
            </w:r>
          </w:p>
        </w:tc>
        <w:tc>
          <w:tcPr>
            <w:tcW w:w="982" w:type="pct"/>
            <w:gridSpan w:val="2"/>
            <w:shd w:val="clear" w:color="auto" w:fill="D9E2F3" w:themeFill="accent5" w:themeFillTint="33"/>
            <w:vAlign w:val="center"/>
          </w:tcPr>
          <w:p w14:paraId="214388B8" w14:textId="77777777" w:rsidR="005947C3" w:rsidRPr="00BE250A" w:rsidRDefault="005947C3" w:rsidP="00926DF1">
            <w:pPr>
              <w:tabs>
                <w:tab w:val="left" w:pos="45"/>
              </w:tabs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 xml:space="preserve">요구사항 </w:t>
            </w:r>
            <w:r w:rsidRPr="0071706A">
              <w:rPr>
                <w:rFonts w:ascii="맑은 고딕" w:eastAsia="맑은 고딕" w:hAnsi="맑은 고딕" w:hint="eastAsia"/>
                <w:b/>
              </w:rPr>
              <w:t>고유번호</w:t>
            </w:r>
          </w:p>
        </w:tc>
        <w:tc>
          <w:tcPr>
            <w:tcW w:w="1292" w:type="pct"/>
            <w:shd w:val="clear" w:color="auto" w:fill="auto"/>
            <w:vAlign w:val="center"/>
          </w:tcPr>
          <w:p w14:paraId="36E0C3E7" w14:textId="77777777" w:rsidR="005947C3" w:rsidRPr="00BE250A" w:rsidRDefault="005947C3" w:rsidP="00926DF1">
            <w:pPr>
              <w:tabs>
                <w:tab w:val="left" w:pos="45"/>
              </w:tabs>
              <w:rPr>
                <w:rFonts w:ascii="맑은 고딕" w:eastAsia="맑은 고딕" w:hAnsi="맑은 고딕"/>
              </w:rPr>
            </w:pPr>
          </w:p>
        </w:tc>
      </w:tr>
      <w:tr w:rsidR="005947C3" w:rsidRPr="00BE250A" w14:paraId="609C1629" w14:textId="77777777" w:rsidTr="00926DF1">
        <w:trPr>
          <w:trHeight w:val="19"/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08C78E11" w14:textId="77777777" w:rsidR="005947C3" w:rsidRPr="00BE250A" w:rsidRDefault="005947C3" w:rsidP="00926DF1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요구사항</w:t>
            </w:r>
          </w:p>
        </w:tc>
        <w:tc>
          <w:tcPr>
            <w:tcW w:w="4259" w:type="pct"/>
            <w:gridSpan w:val="6"/>
            <w:shd w:val="clear" w:color="auto" w:fill="auto"/>
            <w:vAlign w:val="center"/>
          </w:tcPr>
          <w:p w14:paraId="6AA1EA08" w14:textId="62D84BF2" w:rsidR="005947C3" w:rsidRPr="005947C3" w:rsidRDefault="005C0A30" w:rsidP="00926DF1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게시글 조회,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</w:rPr>
              <w:t>게시글 작성,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</w:rPr>
              <w:t>게시글 수정,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</w:rPr>
              <w:t>게시글 삭제</w:t>
            </w:r>
          </w:p>
        </w:tc>
      </w:tr>
      <w:tr w:rsidR="005947C3" w:rsidRPr="00BE250A" w14:paraId="06AEC169" w14:textId="77777777" w:rsidTr="00926DF1">
        <w:trPr>
          <w:trHeight w:val="1552"/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5F0B1A41" w14:textId="77777777" w:rsidR="005947C3" w:rsidRPr="00BE250A" w:rsidRDefault="005947C3" w:rsidP="00926DF1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요약</w:t>
            </w:r>
          </w:p>
        </w:tc>
        <w:tc>
          <w:tcPr>
            <w:tcW w:w="4259" w:type="pct"/>
            <w:gridSpan w:val="6"/>
            <w:shd w:val="clear" w:color="auto" w:fill="auto"/>
            <w:vAlign w:val="center"/>
          </w:tcPr>
          <w:p w14:paraId="47FB1704" w14:textId="56B31E2F" w:rsidR="005947C3" w:rsidRPr="00BE250A" w:rsidRDefault="00AC1655" w:rsidP="00926DF1">
            <w:pPr>
              <w:tabs>
                <w:tab w:val="left" w:pos="29"/>
              </w:tabs>
              <w:ind w:left="194" w:rightChars="49" w:right="98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noProof/>
              </w:rPr>
              <w:drawing>
                <wp:inline distT="0" distB="0" distL="0" distR="0" wp14:anchorId="3099DA6D" wp14:editId="36EF2C9A">
                  <wp:extent cx="4155541" cy="3687739"/>
                  <wp:effectExtent l="0" t="0" r="0" b="0"/>
                  <wp:docPr id="9" name="그림 9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게시판관리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8547" cy="3690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47C3" w:rsidRPr="00F02DEF" w14:paraId="0B11B9D0" w14:textId="77777777" w:rsidTr="00926DF1">
        <w:trPr>
          <w:trHeight w:val="17"/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793E7B29" w14:textId="77777777" w:rsidR="005947C3" w:rsidRPr="00BE250A" w:rsidRDefault="005947C3" w:rsidP="00926DF1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요구사항</w:t>
            </w:r>
          </w:p>
          <w:p w14:paraId="6D07BF90" w14:textId="77777777" w:rsidR="005947C3" w:rsidRPr="00BE250A" w:rsidRDefault="005947C3" w:rsidP="00926DF1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설명</w:t>
            </w:r>
          </w:p>
        </w:tc>
        <w:tc>
          <w:tcPr>
            <w:tcW w:w="4259" w:type="pct"/>
            <w:gridSpan w:val="6"/>
            <w:shd w:val="clear" w:color="auto" w:fill="auto"/>
            <w:vAlign w:val="center"/>
          </w:tcPr>
          <w:p w14:paraId="2B94B0FF" w14:textId="51F6217A" w:rsidR="005C0A30" w:rsidRPr="004212CC" w:rsidRDefault="007D1869" w:rsidP="004212CC">
            <w:pPr>
              <w:pStyle w:val="1"/>
              <w:spacing w:before="120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 xml:space="preserve"> </w:t>
            </w:r>
            <w:r w:rsidR="005C0A30" w:rsidRPr="004212CC">
              <w:rPr>
                <w:rFonts w:ascii="맑은 고딕" w:eastAsia="맑은 고딕" w:hAnsi="맑은 고딕" w:hint="eastAsia"/>
                <w:sz w:val="20"/>
              </w:rPr>
              <w:t>게시글 조회</w:t>
            </w:r>
          </w:p>
          <w:p w14:paraId="557BBBEA" w14:textId="7AB8752B" w:rsidR="005C0A30" w:rsidRDefault="005C0A30" w:rsidP="005C0A30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전체 게시글 조회</w:t>
            </w:r>
          </w:p>
          <w:p w14:paraId="24ED374C" w14:textId="7C2F859F" w:rsidR="005C0A30" w:rsidRDefault="005C0A30" w:rsidP="005C0A30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글 번호,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글 제목,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글쓴이,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작성일</w:t>
            </w:r>
            <w:r w:rsidR="00D83879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,</w:t>
            </w:r>
            <w:r w:rsidR="00D83879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 w:rsidR="00D83879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조회수 노출</w:t>
            </w:r>
          </w:p>
          <w:p w14:paraId="691EBFB3" w14:textId="77777777" w:rsidR="006007E0" w:rsidRDefault="006007E0" w:rsidP="006007E0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각 게시판에 해당하는 전체 글을 페이지 형식으로 출력</w:t>
            </w:r>
          </w:p>
          <w:p w14:paraId="6BCBF171" w14:textId="22A08847" w:rsidR="006007E0" w:rsidRPr="006007E0" w:rsidRDefault="006007E0" w:rsidP="006007E0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최신 작성 글이 가장 위로 올라오도록 노출</w:t>
            </w:r>
          </w:p>
          <w:p w14:paraId="4A1FA327" w14:textId="434ABDD3" w:rsidR="00563FC0" w:rsidRDefault="00563FC0" w:rsidP="00D83879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한 페이지 당 보여주는 게시글 수 선택 가능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(5, 10, 30, 50, 100</w:t>
            </w:r>
            <w:r w:rsidR="00D83879">
              <w:rPr>
                <w:rFonts w:ascii="맑은 고딕" w:eastAsia="맑은 고딕" w:hAnsi="맑은 고딕"/>
                <w:b w:val="0"/>
                <w:sz w:val="18"/>
                <w:szCs w:val="18"/>
              </w:rPr>
              <w:t>)</w:t>
            </w:r>
          </w:p>
          <w:p w14:paraId="32379453" w14:textId="1CDB085D" w:rsidR="00D83879" w:rsidRDefault="00D83879" w:rsidP="00D83879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게시글 검색</w:t>
            </w:r>
          </w:p>
          <w:p w14:paraId="19DCA471" w14:textId="21131CAB" w:rsidR="0051550B" w:rsidRDefault="0051550B" w:rsidP="0051550B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전체 게시글 목록 중 검색메뉴를 통해 원하는 게시글만 노출</w:t>
            </w:r>
          </w:p>
          <w:p w14:paraId="753F7DCC" w14:textId="7494B35A" w:rsidR="0051550B" w:rsidRPr="0051550B" w:rsidRDefault="0051550B" w:rsidP="0051550B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전체 게시글과 같은 형태 검색조건에 맞는 게시글만 출력</w:t>
            </w:r>
          </w:p>
          <w:p w14:paraId="242481F5" w14:textId="35E6B39A" w:rsidR="00D83879" w:rsidRPr="00D83879" w:rsidRDefault="00D83879" w:rsidP="0051550B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검색조건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: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제목,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제목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+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내용,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글쓴이</w:t>
            </w:r>
          </w:p>
          <w:p w14:paraId="52C0809A" w14:textId="77777777" w:rsidR="0051550B" w:rsidRDefault="0051550B" w:rsidP="0051550B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단일 게시글 조회</w:t>
            </w:r>
          </w:p>
          <w:p w14:paraId="3E127547" w14:textId="77777777" w:rsidR="0051550B" w:rsidRDefault="0051550B" w:rsidP="0051550B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전체 게시글에서 글 제목을 클릭하여 단일 게시글 조회로 이동</w:t>
            </w:r>
          </w:p>
          <w:p w14:paraId="0618337B" w14:textId="77777777" w:rsidR="009E1325" w:rsidRPr="0051550B" w:rsidRDefault="009E1325" w:rsidP="009E1325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글 번호,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글 제목,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글 내용,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글쓴이,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조회수 노출</w:t>
            </w:r>
          </w:p>
          <w:p w14:paraId="697BA603" w14:textId="449EB719" w:rsidR="009E1325" w:rsidRDefault="009E1325" w:rsidP="009E1325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단일 게시글 조회 시 해당 게시글 조회수 증가</w:t>
            </w:r>
          </w:p>
          <w:p w14:paraId="17E31965" w14:textId="7179127C" w:rsidR="009E1325" w:rsidRPr="009E1325" w:rsidRDefault="009E1325" w:rsidP="009E1325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lastRenderedPageBreak/>
              <w:t>자신이 작성한 글 조회 시 조회수 증가하지 않음</w:t>
            </w:r>
          </w:p>
          <w:p w14:paraId="5D4CF843" w14:textId="69142221" w:rsidR="005947C3" w:rsidRDefault="0051550B" w:rsidP="00926DF1">
            <w:pPr>
              <w:pStyle w:val="1"/>
              <w:spacing w:before="120"/>
              <w:ind w:left="254" w:hangingChars="127" w:hanging="254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게시글 작성</w:t>
            </w:r>
          </w:p>
          <w:p w14:paraId="6CDD1367" w14:textId="4A7D5E63" w:rsidR="005947C3" w:rsidRDefault="00891466" w:rsidP="00926DF1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원본</w:t>
            </w:r>
            <w:r w:rsidR="0051550B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글 작성</w:t>
            </w:r>
          </w:p>
          <w:p w14:paraId="1E970B22" w14:textId="71AC6151" w:rsidR="0051550B" w:rsidRDefault="0051550B" w:rsidP="0051550B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전체 게시글 조회 화면에서 글작성을 통해 진입</w:t>
            </w:r>
          </w:p>
          <w:p w14:paraId="31635866" w14:textId="1240EFAD" w:rsidR="0051550B" w:rsidRPr="0051550B" w:rsidRDefault="0051550B" w:rsidP="0051550B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게시글 카테고리,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글 제목,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글 내용 입력</w:t>
            </w:r>
          </w:p>
          <w:p w14:paraId="47C09AA2" w14:textId="29644DC1" w:rsidR="006007E0" w:rsidRPr="00CC22E3" w:rsidRDefault="006007E0" w:rsidP="006007E0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입력값이 없을 경우 작성 불가</w:t>
            </w:r>
          </w:p>
          <w:p w14:paraId="0B1ABD1A" w14:textId="2322B669" w:rsidR="005947C3" w:rsidRDefault="006007E0" w:rsidP="006007E0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C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K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E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ditor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사용</w:t>
            </w:r>
          </w:p>
          <w:p w14:paraId="409F73C8" w14:textId="53EB3CED" w:rsidR="006007E0" w:rsidRPr="006007E0" w:rsidRDefault="006007E0" w:rsidP="006007E0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사진 형식의 파일 첨부 가능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( .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j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pg .png .gif )</w:t>
            </w:r>
          </w:p>
          <w:p w14:paraId="5DBC5E83" w14:textId="3C0E268B" w:rsidR="005947C3" w:rsidRDefault="006007E0" w:rsidP="00926DF1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댓글 작성</w:t>
            </w:r>
          </w:p>
          <w:p w14:paraId="3EA649F8" w14:textId="60E92A50" w:rsidR="001E220D" w:rsidRPr="00124DB7" w:rsidRDefault="006007E0" w:rsidP="001E220D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단일 게시글 조회 화면에서 입력 가능</w:t>
            </w:r>
          </w:p>
          <w:p w14:paraId="4BCE2676" w14:textId="1309B2E0" w:rsidR="001E220D" w:rsidRDefault="006007E0" w:rsidP="001E220D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글 내용 입력,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입력값이 없을 경우 작성 불가</w:t>
            </w:r>
          </w:p>
          <w:p w14:paraId="630AD947" w14:textId="77777777" w:rsidR="00891466" w:rsidRDefault="00891466" w:rsidP="00891466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최신 작성 글이 아래로 내려가도록 노출</w:t>
            </w:r>
          </w:p>
          <w:p w14:paraId="323E6CB5" w14:textId="0A1BB2C8" w:rsidR="00891466" w:rsidRDefault="00891466" w:rsidP="00891466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자신의 글에 댓글을 달 경우 아이디 옆에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‘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작성자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’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표시</w:t>
            </w:r>
          </w:p>
          <w:p w14:paraId="7FB342FA" w14:textId="77777777" w:rsidR="00891466" w:rsidRPr="006007E0" w:rsidRDefault="00891466" w:rsidP="00891466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대댓글의 경우 부모 댓글의 아래에 위치하며 노출 방식은 동일</w:t>
            </w:r>
          </w:p>
          <w:p w14:paraId="1B1D694F" w14:textId="4F7F1071" w:rsidR="00891466" w:rsidRPr="006007E0" w:rsidRDefault="00891466" w:rsidP="00891466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대댓글의 경우 내용 앞에 공백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+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댓글 이미지 삽입</w:t>
            </w:r>
          </w:p>
          <w:p w14:paraId="297922AC" w14:textId="45652286" w:rsidR="005947C3" w:rsidRDefault="006007E0" w:rsidP="00926DF1">
            <w:pPr>
              <w:pStyle w:val="1"/>
              <w:spacing w:before="120"/>
              <w:ind w:left="254" w:hangingChars="127" w:hanging="254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게시글 수정</w:t>
            </w:r>
          </w:p>
          <w:p w14:paraId="7624C5A1" w14:textId="4685CFF8" w:rsidR="00926DF1" w:rsidRPr="001F50F5" w:rsidRDefault="00891466" w:rsidP="00926DF1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원본글 수정</w:t>
            </w:r>
          </w:p>
          <w:p w14:paraId="3271CE03" w14:textId="77777777" w:rsidR="009E1325" w:rsidRDefault="009E1325" w:rsidP="009E1325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수정사항이 없으면 수정 불가</w:t>
            </w:r>
          </w:p>
          <w:p w14:paraId="52F910CC" w14:textId="189F4F4D" w:rsidR="009E1325" w:rsidRDefault="009E1325" w:rsidP="009E1325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카테고리,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글 제목,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글 내용 입력</w:t>
            </w:r>
          </w:p>
          <w:p w14:paraId="1571DAF5" w14:textId="6D9A8EB0" w:rsidR="00926DF1" w:rsidRDefault="009E1325" w:rsidP="005C0A30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댓글 수정</w:t>
            </w:r>
          </w:p>
          <w:p w14:paraId="10966537" w14:textId="15A9D85A" w:rsidR="009E1325" w:rsidRDefault="009E1325" w:rsidP="009E1325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댓글 수정 시 아이디 옆에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‘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수정됨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’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표시</w:t>
            </w:r>
          </w:p>
          <w:p w14:paraId="2FDDA21A" w14:textId="679608C7" w:rsidR="009E1325" w:rsidRPr="009E1325" w:rsidRDefault="009E1325" w:rsidP="009E1325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수정됨 클릭 시 수정 전 내용 표시</w:t>
            </w:r>
          </w:p>
          <w:p w14:paraId="5355AF0B" w14:textId="4227C376" w:rsidR="005947C3" w:rsidRDefault="009E1325" w:rsidP="00926DF1">
            <w:pPr>
              <w:pStyle w:val="1"/>
              <w:spacing w:before="120"/>
              <w:ind w:left="254" w:hangingChars="127" w:hanging="254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게시글 삭제</w:t>
            </w:r>
          </w:p>
          <w:p w14:paraId="366762E2" w14:textId="4E849318" w:rsidR="005C0A30" w:rsidRDefault="00AD762F" w:rsidP="005C0A30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원본글 삭제</w:t>
            </w:r>
          </w:p>
          <w:p w14:paraId="10163C0A" w14:textId="20359274" w:rsidR="005C0A30" w:rsidRPr="001E220D" w:rsidRDefault="00AD762F" w:rsidP="005C0A30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삭제 시 복구 불가 확인창 노출</w:t>
            </w:r>
          </w:p>
          <w:p w14:paraId="400A0EFE" w14:textId="04F4E6CB" w:rsidR="005C0A30" w:rsidRDefault="00AD762F" w:rsidP="005C0A30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댓글 삭제</w:t>
            </w:r>
          </w:p>
          <w:p w14:paraId="531A0274" w14:textId="77777777" w:rsidR="00AD762F" w:rsidRPr="005C0A30" w:rsidRDefault="00AD762F" w:rsidP="00AD762F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삭제 시 삭제 확인창 노출</w:t>
            </w:r>
          </w:p>
          <w:p w14:paraId="27DCEEF0" w14:textId="099FEFC4" w:rsidR="00AD762F" w:rsidRPr="005C0A30" w:rsidRDefault="00AD762F" w:rsidP="00AD762F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댓글 삭제 시 해당 댓글에 대한 대댓글 모두 삭제</w:t>
            </w:r>
          </w:p>
          <w:p w14:paraId="7C9C1655" w14:textId="57BDEE98" w:rsidR="005947C3" w:rsidRPr="00512D1B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</w:p>
        </w:tc>
      </w:tr>
      <w:tr w:rsidR="005947C3" w:rsidRPr="00F02DEF" w14:paraId="3447AABA" w14:textId="77777777" w:rsidTr="00926DF1">
        <w:trPr>
          <w:trHeight w:val="19"/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4212140A" w14:textId="77777777" w:rsidR="005947C3" w:rsidRPr="00BE250A" w:rsidRDefault="005947C3" w:rsidP="00926DF1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 w:cs="Times New Roman"/>
                <w:b/>
              </w:rPr>
            </w:pPr>
            <w:r>
              <w:rPr>
                <w:rFonts w:ascii="맑은 고딕" w:eastAsia="맑은 고딕" w:hAnsi="맑은 고딕" w:cs="Times New Roman" w:hint="eastAsia"/>
                <w:b/>
              </w:rPr>
              <w:lastRenderedPageBreak/>
              <w:t>전제조건</w:t>
            </w:r>
          </w:p>
        </w:tc>
        <w:tc>
          <w:tcPr>
            <w:tcW w:w="4259" w:type="pct"/>
            <w:gridSpan w:val="6"/>
            <w:shd w:val="clear" w:color="auto" w:fill="auto"/>
            <w:vAlign w:val="center"/>
          </w:tcPr>
          <w:p w14:paraId="4A97954E" w14:textId="35CA4CE5" w:rsidR="005C0A30" w:rsidRPr="00047B65" w:rsidRDefault="005C0A30" w:rsidP="00047B65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사용자로 로그인 했을 때 게시판 메뉴 </w:t>
            </w:r>
            <w:r w:rsidR="00AD762F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진입 가능</w:t>
            </w:r>
          </w:p>
        </w:tc>
      </w:tr>
      <w:tr w:rsidR="005947C3" w:rsidRPr="00F02DEF" w14:paraId="390C7773" w14:textId="77777777" w:rsidTr="00926DF1">
        <w:trPr>
          <w:trHeight w:val="17"/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3C6D6FCC" w14:textId="77777777" w:rsidR="005947C3" w:rsidRPr="00BE250A" w:rsidRDefault="005947C3" w:rsidP="00926DF1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 w:cs="Times New Roman"/>
                <w:b/>
              </w:rPr>
            </w:pPr>
            <w:r>
              <w:rPr>
                <w:rFonts w:ascii="맑은 고딕" w:eastAsia="맑은 고딕" w:hAnsi="맑은 고딕" w:cs="Times New Roman" w:hint="eastAsia"/>
                <w:b/>
              </w:rPr>
              <w:t>구현방안</w:t>
            </w:r>
          </w:p>
        </w:tc>
        <w:tc>
          <w:tcPr>
            <w:tcW w:w="4259" w:type="pct"/>
            <w:gridSpan w:val="6"/>
            <w:shd w:val="clear" w:color="auto" w:fill="auto"/>
            <w:vAlign w:val="center"/>
          </w:tcPr>
          <w:p w14:paraId="4D66B0DD" w14:textId="30FC08F4" w:rsidR="005947C3" w:rsidRPr="00AB0D74" w:rsidRDefault="005C0A30" w:rsidP="00926DF1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모집게시판,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자유게시판,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장터게시판</w:t>
            </w:r>
            <w:r w:rsidR="00047B6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등 게시판 종류 구분</w:t>
            </w:r>
          </w:p>
          <w:p w14:paraId="779BDA42" w14:textId="36A5CFE2" w:rsidR="005947C3" w:rsidRDefault="00047B65" w:rsidP="00926DF1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각 게시판마다 카테고리를 구분하여 말머리로 작성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e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x)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모집게시판 팀원 모집글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: </w:t>
            </w:r>
            <w:r w:rsidRPr="00047B65">
              <w:rPr>
                <w:rFonts w:ascii="맑은 고딕" w:eastAsia="맑은 고딕" w:hAnsi="맑은 고딕"/>
                <w:b w:val="0"/>
                <w:color w:val="FF0000"/>
                <w:sz w:val="18"/>
                <w:szCs w:val="18"/>
              </w:rPr>
              <w:t>[</w:t>
            </w:r>
            <w:r w:rsidRPr="00047B65">
              <w:rPr>
                <w:rFonts w:ascii="맑은 고딕" w:eastAsia="맑은 고딕" w:hAnsi="맑은 고딕" w:hint="eastAsia"/>
                <w:b w:val="0"/>
                <w:color w:val="FF0000"/>
                <w:sz w:val="18"/>
                <w:szCs w:val="18"/>
              </w:rPr>
              <w:t>팀원모집</w:t>
            </w:r>
            <w:r w:rsidRPr="00047B65">
              <w:rPr>
                <w:rFonts w:ascii="맑은 고딕" w:eastAsia="맑은 고딕" w:hAnsi="맑은 고딕"/>
                <w:b w:val="0"/>
                <w:color w:val="FF0000"/>
                <w:sz w:val="18"/>
                <w:szCs w:val="18"/>
              </w:rPr>
              <w:t>]</w:t>
            </w:r>
          </w:p>
          <w:p w14:paraId="69CEAE95" w14:textId="372DCCBC" w:rsidR="005947C3" w:rsidRPr="004212CC" w:rsidRDefault="00047B65" w:rsidP="004212CC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수정,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삭제 기능은 모두 자신이 작성한 글에 대해서만 해당 기능 노출</w:t>
            </w:r>
          </w:p>
        </w:tc>
      </w:tr>
    </w:tbl>
    <w:p w14:paraId="2E4F5124" w14:textId="77777777" w:rsidR="005947C3" w:rsidRDefault="005947C3" w:rsidP="005947C3">
      <w:pPr>
        <w:widowControl/>
        <w:wordWrap/>
        <w:jc w:val="left"/>
        <w:rPr>
          <w:rFonts w:ascii="맑은 고딕" w:eastAsia="맑은 고딕" w:hAnsi="맑은 고딕"/>
        </w:rPr>
        <w:sectPr w:rsidR="005947C3" w:rsidSect="005C0A30">
          <w:pgSz w:w="11906" w:h="16838" w:code="9"/>
          <w:pgMar w:top="720" w:right="720" w:bottom="720" w:left="720" w:header="737" w:footer="737" w:gutter="0"/>
          <w:pgNumType w:fmt="decimalFullWidth" w:start="1"/>
          <w:cols w:space="425"/>
          <w:docGrid w:linePitch="326"/>
        </w:sectPr>
      </w:pPr>
    </w:p>
    <w:p w14:paraId="41F44D64" w14:textId="77777777" w:rsidR="005C0A30" w:rsidRDefault="005C0A30" w:rsidP="00DD2CAD">
      <w:pPr>
        <w:widowControl/>
        <w:wordWrap/>
        <w:jc w:val="left"/>
        <w:rPr>
          <w:rFonts w:ascii="맑은 고딕" w:eastAsia="맑은 고딕" w:hAnsi="맑은 고딕"/>
        </w:rPr>
        <w:sectPr w:rsidR="005C0A30" w:rsidSect="005947C3">
          <w:headerReference w:type="even" r:id="rId23"/>
          <w:type w:val="continuous"/>
          <w:pgSz w:w="11906" w:h="16838" w:code="9"/>
          <w:pgMar w:top="720" w:right="720" w:bottom="720" w:left="720" w:header="737" w:footer="737" w:gutter="0"/>
          <w:pgNumType w:fmt="decimalFullWidth" w:start="1"/>
          <w:cols w:space="425"/>
          <w:docGrid w:linePitch="326"/>
        </w:sectPr>
      </w:pPr>
    </w:p>
    <w:p w14:paraId="7A3C6255" w14:textId="77777777" w:rsidR="00E57481" w:rsidRDefault="00E57481" w:rsidP="00E57481">
      <w:pPr>
        <w:widowControl/>
        <w:wordWrap/>
        <w:jc w:val="left"/>
        <w:rPr>
          <w:rFonts w:ascii="맑은 고딕" w:eastAsia="맑은 고딕" w:hAnsi="맑은 고딕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583"/>
        <w:gridCol w:w="2299"/>
        <w:gridCol w:w="1346"/>
        <w:gridCol w:w="596"/>
        <w:gridCol w:w="748"/>
        <w:gridCol w:w="1350"/>
        <w:gridCol w:w="2760"/>
      </w:tblGrid>
      <w:tr w:rsidR="00E57481" w:rsidRPr="00BE250A" w14:paraId="5EBD9B88" w14:textId="77777777" w:rsidTr="00E57481">
        <w:trPr>
          <w:trHeight w:val="19"/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79956131" w14:textId="77777777" w:rsidR="00E57481" w:rsidRPr="00BE250A" w:rsidRDefault="00E57481" w:rsidP="00E57481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/>
                <w:b/>
              </w:rPr>
              <w:br w:type="page"/>
            </w:r>
            <w:r w:rsidRPr="00BE250A">
              <w:rPr>
                <w:rFonts w:ascii="맑은 고딕" w:eastAsia="맑은 고딕" w:hAnsi="맑은 고딕" w:cs="Times New Roman" w:hint="eastAsia"/>
                <w:b/>
              </w:rPr>
              <w:t xml:space="preserve">요구사항 </w:t>
            </w:r>
            <w:r w:rsidRPr="00BE250A">
              <w:rPr>
                <w:rFonts w:ascii="맑은 고딕" w:eastAsia="맑은 고딕" w:hAnsi="맑은 고딕" w:cs="Times New Roman"/>
                <w:b/>
              </w:rPr>
              <w:t>ID</w:t>
            </w:r>
          </w:p>
        </w:tc>
        <w:tc>
          <w:tcPr>
            <w:tcW w:w="1076" w:type="pct"/>
            <w:shd w:val="clear" w:color="auto" w:fill="auto"/>
            <w:vAlign w:val="center"/>
          </w:tcPr>
          <w:p w14:paraId="72BEA0FD" w14:textId="69C896FA" w:rsidR="00E57481" w:rsidRPr="00BE250A" w:rsidRDefault="00E57481" w:rsidP="00E57481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 w:rsidRPr="003244EE">
              <w:rPr>
                <w:rFonts w:ascii="맑은 고딕" w:eastAsia="맑은 고딕" w:hAnsi="맑은 고딕" w:hint="eastAsia"/>
              </w:rPr>
              <w:t>LR-00</w:t>
            </w:r>
            <w:r>
              <w:rPr>
                <w:rFonts w:ascii="맑은 고딕" w:eastAsia="맑은 고딕" w:hAnsi="맑은 고딕"/>
              </w:rPr>
              <w:t>5</w:t>
            </w:r>
          </w:p>
        </w:tc>
        <w:tc>
          <w:tcPr>
            <w:tcW w:w="630" w:type="pct"/>
            <w:shd w:val="clear" w:color="auto" w:fill="D9E2F3" w:themeFill="accent5" w:themeFillTint="33"/>
            <w:vAlign w:val="center"/>
          </w:tcPr>
          <w:p w14:paraId="1633046C" w14:textId="77777777" w:rsidR="00E57481" w:rsidRPr="00BE250A" w:rsidRDefault="00E57481" w:rsidP="00E57481">
            <w:pPr>
              <w:tabs>
                <w:tab w:val="left" w:pos="45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유형</w:t>
            </w:r>
          </w:p>
        </w:tc>
        <w:tc>
          <w:tcPr>
            <w:tcW w:w="629" w:type="pct"/>
            <w:gridSpan w:val="2"/>
            <w:shd w:val="clear" w:color="auto" w:fill="auto"/>
            <w:vAlign w:val="center"/>
          </w:tcPr>
          <w:p w14:paraId="3E3D561C" w14:textId="77777777" w:rsidR="00E57481" w:rsidRPr="00BE250A" w:rsidRDefault="00E57481" w:rsidP="00E57481">
            <w:pPr>
              <w:tabs>
                <w:tab w:val="left" w:pos="45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 w:rsidRPr="003244EE">
              <w:rPr>
                <w:rFonts w:ascii="맑은 고딕" w:eastAsia="맑은 고딕" w:hAnsi="맑은 고딕" w:hint="eastAsia"/>
              </w:rPr>
              <w:t>기능</w:t>
            </w:r>
          </w:p>
        </w:tc>
        <w:tc>
          <w:tcPr>
            <w:tcW w:w="632" w:type="pct"/>
            <w:shd w:val="clear" w:color="auto" w:fill="D9E2F3" w:themeFill="accent5" w:themeFillTint="33"/>
            <w:vAlign w:val="center"/>
          </w:tcPr>
          <w:p w14:paraId="521D56D3" w14:textId="77777777" w:rsidR="00E57481" w:rsidRPr="00BE250A" w:rsidRDefault="00E57481" w:rsidP="00E57481">
            <w:pPr>
              <w:tabs>
                <w:tab w:val="left" w:pos="45"/>
              </w:tabs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수용여부</w:t>
            </w:r>
          </w:p>
        </w:tc>
        <w:tc>
          <w:tcPr>
            <w:tcW w:w="1292" w:type="pct"/>
            <w:shd w:val="clear" w:color="auto" w:fill="auto"/>
            <w:vAlign w:val="center"/>
          </w:tcPr>
          <w:p w14:paraId="4A98B0A6" w14:textId="77777777" w:rsidR="00E57481" w:rsidRPr="00BE250A" w:rsidRDefault="00E57481" w:rsidP="00E57481">
            <w:pPr>
              <w:tabs>
                <w:tab w:val="left" w:pos="45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수용</w:t>
            </w:r>
          </w:p>
        </w:tc>
      </w:tr>
      <w:tr w:rsidR="00E57481" w:rsidRPr="00BE250A" w14:paraId="4026AE81" w14:textId="77777777" w:rsidTr="00E57481">
        <w:trPr>
          <w:trHeight w:val="19"/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2B049855" w14:textId="77777777" w:rsidR="00E57481" w:rsidRPr="00B14669" w:rsidRDefault="00E57481" w:rsidP="00E57481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14669">
              <w:rPr>
                <w:rFonts w:ascii="맑은 고딕" w:eastAsia="맑은 고딕" w:hAnsi="맑은 고딕" w:cs="Times New Roman" w:hint="eastAsia"/>
                <w:b/>
              </w:rPr>
              <w:t>구 분</w:t>
            </w:r>
          </w:p>
        </w:tc>
        <w:tc>
          <w:tcPr>
            <w:tcW w:w="1985" w:type="pct"/>
            <w:gridSpan w:val="3"/>
            <w:shd w:val="clear" w:color="auto" w:fill="auto"/>
            <w:vAlign w:val="center"/>
          </w:tcPr>
          <w:p w14:paraId="6A54CC3E" w14:textId="6837F74E" w:rsidR="00E57481" w:rsidRPr="00B14669" w:rsidRDefault="00E57481" w:rsidP="00E57481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매칭 관리</w:t>
            </w:r>
          </w:p>
        </w:tc>
        <w:tc>
          <w:tcPr>
            <w:tcW w:w="982" w:type="pct"/>
            <w:gridSpan w:val="2"/>
            <w:shd w:val="clear" w:color="auto" w:fill="D9E2F3" w:themeFill="accent5" w:themeFillTint="33"/>
            <w:vAlign w:val="center"/>
          </w:tcPr>
          <w:p w14:paraId="522C5EC8" w14:textId="77777777" w:rsidR="00E57481" w:rsidRPr="00BE250A" w:rsidRDefault="00E57481" w:rsidP="00E57481">
            <w:pPr>
              <w:tabs>
                <w:tab w:val="left" w:pos="45"/>
              </w:tabs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 xml:space="preserve">요구사항 </w:t>
            </w:r>
            <w:r w:rsidRPr="0071706A">
              <w:rPr>
                <w:rFonts w:ascii="맑은 고딕" w:eastAsia="맑은 고딕" w:hAnsi="맑은 고딕" w:hint="eastAsia"/>
                <w:b/>
              </w:rPr>
              <w:t>고유번호</w:t>
            </w:r>
          </w:p>
        </w:tc>
        <w:tc>
          <w:tcPr>
            <w:tcW w:w="1292" w:type="pct"/>
            <w:shd w:val="clear" w:color="auto" w:fill="auto"/>
            <w:vAlign w:val="center"/>
          </w:tcPr>
          <w:p w14:paraId="0B3D0CF4" w14:textId="77777777" w:rsidR="00E57481" w:rsidRPr="00BE250A" w:rsidRDefault="00E57481" w:rsidP="00E57481">
            <w:pPr>
              <w:tabs>
                <w:tab w:val="left" w:pos="45"/>
              </w:tabs>
              <w:rPr>
                <w:rFonts w:ascii="맑은 고딕" w:eastAsia="맑은 고딕" w:hAnsi="맑은 고딕"/>
              </w:rPr>
            </w:pPr>
          </w:p>
        </w:tc>
      </w:tr>
      <w:tr w:rsidR="00E57481" w:rsidRPr="00E1299C" w14:paraId="1DFBF31F" w14:textId="77777777" w:rsidTr="00E57481">
        <w:trPr>
          <w:trHeight w:val="19"/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270157BE" w14:textId="77777777" w:rsidR="00E57481" w:rsidRPr="00BE250A" w:rsidRDefault="00E57481" w:rsidP="00E57481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요구사항</w:t>
            </w:r>
          </w:p>
        </w:tc>
        <w:tc>
          <w:tcPr>
            <w:tcW w:w="4259" w:type="pct"/>
            <w:gridSpan w:val="6"/>
            <w:shd w:val="clear" w:color="auto" w:fill="auto"/>
            <w:vAlign w:val="center"/>
          </w:tcPr>
          <w:p w14:paraId="798FD56F" w14:textId="61C3A564" w:rsidR="00E57481" w:rsidRPr="005947C3" w:rsidRDefault="00E57481" w:rsidP="00E57481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매칭 조회,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</w:rPr>
              <w:t>매칭 등록,</w:t>
            </w:r>
            <w:r>
              <w:rPr>
                <w:rFonts w:ascii="맑은 고딕" w:eastAsia="맑은 고딕" w:hAnsi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</w:rPr>
              <w:t>매칭 삭제</w:t>
            </w:r>
            <w:r w:rsidR="00E1299C">
              <w:rPr>
                <w:rFonts w:ascii="맑은 고딕" w:eastAsia="맑은 고딕" w:hAnsi="맑은 고딕" w:hint="eastAsia"/>
                <w:sz w:val="18"/>
              </w:rPr>
              <w:t>,</w:t>
            </w:r>
            <w:r w:rsidR="00E1299C">
              <w:rPr>
                <w:rFonts w:ascii="맑은 고딕" w:eastAsia="맑은 고딕" w:hAnsi="맑은 고딕"/>
                <w:sz w:val="18"/>
              </w:rPr>
              <w:t xml:space="preserve"> </w:t>
            </w:r>
            <w:r w:rsidR="00E1299C">
              <w:rPr>
                <w:rFonts w:ascii="맑은 고딕" w:eastAsia="맑은 고딕" w:hAnsi="맑은 고딕" w:hint="eastAsia"/>
                <w:sz w:val="18"/>
              </w:rPr>
              <w:t>매칭내역 수정</w:t>
            </w:r>
          </w:p>
        </w:tc>
      </w:tr>
      <w:tr w:rsidR="00E57481" w:rsidRPr="00BE250A" w14:paraId="38D728D5" w14:textId="77777777" w:rsidTr="00E57481">
        <w:trPr>
          <w:trHeight w:val="1552"/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65AAA009" w14:textId="77777777" w:rsidR="00E57481" w:rsidRPr="00BE250A" w:rsidRDefault="00E57481" w:rsidP="00E57481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요약</w:t>
            </w:r>
          </w:p>
        </w:tc>
        <w:tc>
          <w:tcPr>
            <w:tcW w:w="4259" w:type="pct"/>
            <w:gridSpan w:val="6"/>
            <w:shd w:val="clear" w:color="auto" w:fill="auto"/>
            <w:vAlign w:val="center"/>
          </w:tcPr>
          <w:p w14:paraId="5DCA66D0" w14:textId="5D21F576" w:rsidR="00E57481" w:rsidRPr="00BE250A" w:rsidRDefault="00C25590" w:rsidP="00E57481">
            <w:pPr>
              <w:tabs>
                <w:tab w:val="left" w:pos="29"/>
              </w:tabs>
              <w:ind w:left="194" w:rightChars="49" w:right="98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noProof/>
              </w:rPr>
              <w:drawing>
                <wp:inline distT="0" distB="0" distL="0" distR="0" wp14:anchorId="7AD29C36" wp14:editId="33A49BD9">
                  <wp:extent cx="3850105" cy="3676677"/>
                  <wp:effectExtent l="0" t="0" r="0" b="0"/>
                  <wp:docPr id="3" name="그림 3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매칭관리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6443" cy="3682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7481" w:rsidRPr="00F02DEF" w14:paraId="6BF0600A" w14:textId="77777777" w:rsidTr="00E57481">
        <w:trPr>
          <w:trHeight w:val="17"/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3146431B" w14:textId="77777777" w:rsidR="00E57481" w:rsidRPr="00BE250A" w:rsidRDefault="00E57481" w:rsidP="00E57481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요구사항</w:t>
            </w:r>
          </w:p>
          <w:p w14:paraId="6F892079" w14:textId="77777777" w:rsidR="00E57481" w:rsidRPr="00BE250A" w:rsidRDefault="00E57481" w:rsidP="00E57481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설명</w:t>
            </w:r>
          </w:p>
        </w:tc>
        <w:tc>
          <w:tcPr>
            <w:tcW w:w="4259" w:type="pct"/>
            <w:gridSpan w:val="6"/>
            <w:shd w:val="clear" w:color="auto" w:fill="auto"/>
            <w:vAlign w:val="center"/>
          </w:tcPr>
          <w:p w14:paraId="7AAFAE9A" w14:textId="6E44D980" w:rsidR="00E57481" w:rsidRPr="00E57481" w:rsidRDefault="00E57481" w:rsidP="00E57481">
            <w:pPr>
              <w:pStyle w:val="1"/>
              <w:numPr>
                <w:ilvl w:val="0"/>
                <w:numId w:val="15"/>
              </w:numPr>
              <w:spacing w:before="120"/>
              <w:rPr>
                <w:rFonts w:ascii="맑은 고딕" w:eastAsia="맑은 고딕" w:hAnsi="맑은 고딕"/>
                <w:sz w:val="20"/>
              </w:rPr>
            </w:pPr>
            <w:r w:rsidRPr="00E57481">
              <w:rPr>
                <w:rFonts w:ascii="맑은 고딕" w:eastAsia="맑은 고딕" w:hAnsi="맑은 고딕" w:hint="eastAsia"/>
                <w:sz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</w:rPr>
              <w:t>매칭 조회</w:t>
            </w:r>
          </w:p>
          <w:p w14:paraId="40CA3278" w14:textId="317FB0B1" w:rsidR="00E57481" w:rsidRDefault="00E57481" w:rsidP="00E57481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매칭 전체 조회</w:t>
            </w:r>
          </w:p>
          <w:p w14:paraId="1A7E58EC" w14:textId="26D84F48" w:rsidR="00E57481" w:rsidRPr="00E57481" w:rsidRDefault="00777876" w:rsidP="00E57481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매칭카드를 등록한 모든 팀 조회</w:t>
            </w:r>
          </w:p>
          <w:p w14:paraId="58105A84" w14:textId="62FA8FB6" w:rsidR="00E57481" w:rsidRDefault="00143547" w:rsidP="00E57481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조회 시 출력값</w:t>
            </w:r>
            <w:r w:rsidR="00E57481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="00E57481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: </w:t>
            </w:r>
            <w:r w:rsidR="00E57481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팀 명,</w:t>
            </w:r>
            <w:r w:rsidR="00E57481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 w:rsidR="00E57481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주 활동지,</w:t>
            </w:r>
            <w:r w:rsidR="00E57481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 w:rsidR="00E57481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스탯,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예약구장,</w:t>
            </w:r>
            <w:r w:rsidR="00E57481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 w:rsidR="009E02D8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경기방식,</w:t>
            </w:r>
            <w:r w:rsidR="009E02D8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팀 소개</w:t>
            </w:r>
          </w:p>
          <w:p w14:paraId="066D6DB9" w14:textId="41CB3501" w:rsidR="00E57481" w:rsidRDefault="00777876" w:rsidP="00E57481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카드,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 w:rsidR="00E57481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페이징 형식으로 출력</w:t>
            </w:r>
          </w:p>
          <w:p w14:paraId="6573C828" w14:textId="769BC099" w:rsidR="00E57481" w:rsidRPr="006007E0" w:rsidRDefault="00E57481" w:rsidP="00E57481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출력되는 순서는 팀 이름의 가나다 순</w:t>
            </w:r>
          </w:p>
          <w:p w14:paraId="25D29966" w14:textId="77777777" w:rsidR="00E57481" w:rsidRDefault="00E57481" w:rsidP="00E57481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한 페이지 당 보여주는 게시글 수 선택 가능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(5, 10, 30, 50, 100)</w:t>
            </w:r>
          </w:p>
          <w:p w14:paraId="1B53A2FE" w14:textId="01A554D6" w:rsidR="00E57481" w:rsidRDefault="00E57481" w:rsidP="00E57481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매칭 검색</w:t>
            </w:r>
          </w:p>
          <w:p w14:paraId="72A0A1F1" w14:textId="00316BF3" w:rsidR="00E57481" w:rsidRDefault="00777876" w:rsidP="00E57481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매칭 카드를 등록한 </w:t>
            </w:r>
            <w:r w:rsidR="00E57481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팀 중 검색 조건에 맞는 팀 조회</w:t>
            </w:r>
          </w:p>
          <w:p w14:paraId="28A74400" w14:textId="6D27340B" w:rsidR="00143547" w:rsidRPr="00143547" w:rsidRDefault="00143547" w:rsidP="00143547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노출 결과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: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팀 명,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주 활동지,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스탯,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예약구장</w:t>
            </w:r>
            <w:r w:rsidR="009E02D8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,</w:t>
            </w:r>
            <w:r w:rsidR="009E02D8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 w:rsidR="009E02D8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경기방식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팀 소개,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매칭신청버튼</w:t>
            </w:r>
          </w:p>
          <w:p w14:paraId="1771992F" w14:textId="4D439264" w:rsidR="00E57481" w:rsidRPr="0051550B" w:rsidRDefault="00777876" w:rsidP="00E57481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카드,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 w:rsidR="00E57481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페이징 형식으로 출력</w:t>
            </w:r>
          </w:p>
          <w:p w14:paraId="7C0E52A6" w14:textId="6DF4F3EC" w:rsidR="00E57481" w:rsidRDefault="00E57481" w:rsidP="00E57481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검색조건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: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주 활동지,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팀 명</w:t>
            </w:r>
            <w:r w:rsidR="009E02D8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,</w:t>
            </w:r>
            <w:r w:rsidR="009E02D8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 w:rsidR="009E02D8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경기방식</w:t>
            </w:r>
          </w:p>
          <w:p w14:paraId="3CC91846" w14:textId="12BAAEB3" w:rsidR="00143547" w:rsidRPr="00143547" w:rsidRDefault="00143547" w:rsidP="00143547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출력되는 순서는 팀 이름의 가나다 순</w:t>
            </w:r>
          </w:p>
          <w:p w14:paraId="230BBD3E" w14:textId="1ECCCCD7" w:rsidR="00143547" w:rsidRDefault="00143547" w:rsidP="00143547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한 페이지 당 보여주는 게시글 수 선택 가능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(5, 10, 30, 50, 100)</w:t>
            </w:r>
          </w:p>
          <w:p w14:paraId="1CC0FE53" w14:textId="32152112" w:rsidR="00143547" w:rsidRDefault="00143547" w:rsidP="00143547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lastRenderedPageBreak/>
              <w:t>매칭 상세 조회</w:t>
            </w:r>
          </w:p>
          <w:p w14:paraId="52854EF3" w14:textId="77777777" w:rsidR="00D1656F" w:rsidRPr="00E1299C" w:rsidRDefault="00D1656F" w:rsidP="00D1656F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소속 팀의 모든 매칭내역을 조회</w:t>
            </w:r>
          </w:p>
          <w:p w14:paraId="5F32AA4D" w14:textId="33CA88D3" w:rsidR="00D1656F" w:rsidRPr="00E1299C" w:rsidRDefault="00D1656F" w:rsidP="00D1656F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지난 매칭내역과 다가올 매칭내역을 구분하여 출력</w:t>
            </w:r>
          </w:p>
          <w:p w14:paraId="638CA409" w14:textId="693EA7A2" w:rsidR="00143547" w:rsidRDefault="00E1299C" w:rsidP="00143547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조회 시 출력값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: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일시,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상대팀 명,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 w:rsidR="009E02D8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구장</w:t>
            </w:r>
            <w:bookmarkStart w:id="1" w:name="_Hlk25256130"/>
            <w:r w:rsidR="009E02D8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,</w:t>
            </w:r>
            <w:r w:rsidR="009E02D8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 w:rsidR="009E02D8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경기방식</w:t>
            </w:r>
            <w:bookmarkEnd w:id="1"/>
            <w:r w:rsidR="009E02D8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,</w:t>
            </w:r>
            <w:r w:rsidR="009E02D8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경기결과, 한줄평</w:t>
            </w:r>
          </w:p>
          <w:p w14:paraId="4A014CAD" w14:textId="185D8537" w:rsidR="00E1299C" w:rsidRPr="00E1299C" w:rsidRDefault="00E1299C" w:rsidP="00E1299C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페이징 형식으로 출력</w:t>
            </w:r>
          </w:p>
          <w:p w14:paraId="257DE2C2" w14:textId="77777777" w:rsidR="00143547" w:rsidRDefault="00143547" w:rsidP="00143547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한 페이지 당 보여주는 게시글 수 선택 가능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(5, 10, 30, 50, 100)</w:t>
            </w:r>
          </w:p>
          <w:p w14:paraId="79A56DE5" w14:textId="68B82218" w:rsidR="00E57481" w:rsidRDefault="00E1299C" w:rsidP="00E57481">
            <w:pPr>
              <w:pStyle w:val="1"/>
              <w:spacing w:before="120"/>
              <w:ind w:left="254" w:hangingChars="127" w:hanging="254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매칭 등록</w:t>
            </w:r>
          </w:p>
          <w:p w14:paraId="5A75F5C8" w14:textId="6D833397" w:rsidR="00E57481" w:rsidRDefault="00777876" w:rsidP="00E57481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매칭카드 등록</w:t>
            </w:r>
          </w:p>
          <w:p w14:paraId="7A62E2C7" w14:textId="0EDBB1A5" w:rsidR="00E57481" w:rsidRDefault="00777876" w:rsidP="00E57481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매칭카드를 등록하여 상대팀을 모집</w:t>
            </w:r>
          </w:p>
          <w:p w14:paraId="3EA2E66D" w14:textId="2106860A" w:rsidR="00E57481" w:rsidRPr="0051550B" w:rsidRDefault="00777876" w:rsidP="00E57481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입력값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: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예약구장,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팀 소개</w:t>
            </w:r>
            <w:r w:rsidR="00BE2069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,</w:t>
            </w:r>
            <w:r w:rsidR="00BE2069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 w:rsidR="00BE2069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경기방식</w:t>
            </w:r>
          </w:p>
          <w:p w14:paraId="0A338571" w14:textId="12593DBB" w:rsidR="00E57481" w:rsidRPr="00777876" w:rsidRDefault="004B0F17" w:rsidP="00777876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필수값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: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팀 소개,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경기방식</w:t>
            </w:r>
          </w:p>
          <w:p w14:paraId="7592F6E5" w14:textId="79FF98B7" w:rsidR="00E57481" w:rsidRDefault="00777876" w:rsidP="00E57481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매칭 신청</w:t>
            </w:r>
          </w:p>
          <w:p w14:paraId="2216ADE6" w14:textId="378AE808" w:rsidR="00E57481" w:rsidRPr="00124DB7" w:rsidRDefault="00777876" w:rsidP="00E57481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매칭카드를 등록한 팀에게 매칭을 신청</w:t>
            </w:r>
          </w:p>
          <w:p w14:paraId="5B1A0A06" w14:textId="719008CD" w:rsidR="00E57481" w:rsidRDefault="00777876" w:rsidP="00E57481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입력값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: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예약구장,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팀 소개</w:t>
            </w:r>
          </w:p>
          <w:p w14:paraId="4348F69F" w14:textId="77777777" w:rsidR="00D1656F" w:rsidRDefault="00D1656F" w:rsidP="00D1656F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신청 전 상대팀과의 채팅 가능</w:t>
            </w:r>
          </w:p>
          <w:p w14:paraId="6129FE90" w14:textId="42B42A0E" w:rsidR="00D1656F" w:rsidRDefault="00D1656F" w:rsidP="00D1656F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팀 당</w:t>
            </w:r>
            <w:r w:rsidR="0082519B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동시에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최대 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3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개의 매칭 신청 가능</w:t>
            </w:r>
          </w:p>
          <w:p w14:paraId="34CC78ED" w14:textId="2252708C" w:rsidR="00E57481" w:rsidRDefault="00777876" w:rsidP="00E57481">
            <w:pPr>
              <w:pStyle w:val="1"/>
              <w:spacing w:before="120"/>
              <w:ind w:left="254" w:hangingChars="127" w:hanging="254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매칭 삭제</w:t>
            </w:r>
          </w:p>
          <w:p w14:paraId="2347F963" w14:textId="0B14A7BC" w:rsidR="00E57481" w:rsidRPr="001F50F5" w:rsidRDefault="00777876" w:rsidP="00E57481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매칭카드 삭제</w:t>
            </w:r>
          </w:p>
          <w:p w14:paraId="1B3703EA" w14:textId="73324DEF" w:rsidR="00E57481" w:rsidRDefault="00777876" w:rsidP="00E57481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소속 팀의 매칭카드를 삭제</w:t>
            </w:r>
          </w:p>
          <w:p w14:paraId="289DDD49" w14:textId="5CD527F3" w:rsidR="00E57481" w:rsidRDefault="00D1656F" w:rsidP="00E57481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삭제된 매칭카드는 복구 불가</w:t>
            </w:r>
          </w:p>
          <w:p w14:paraId="62155CF9" w14:textId="1CCF7B57" w:rsidR="00D1656F" w:rsidRPr="00D1656F" w:rsidRDefault="00D1656F" w:rsidP="00D1656F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신청이 들어와있는 경우 신청 거절 후 삭제 가능</w:t>
            </w:r>
          </w:p>
          <w:p w14:paraId="74E8E262" w14:textId="4B14690D" w:rsidR="00D1656F" w:rsidRDefault="00D1656F" w:rsidP="00D1656F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매칭신청 삭제</w:t>
            </w:r>
          </w:p>
          <w:p w14:paraId="690EE68C" w14:textId="04E5F13F" w:rsidR="00D1656F" w:rsidRDefault="00D1656F" w:rsidP="00D1656F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아직 수락되지 않은 매칭신청에 한해 신청취소 가능</w:t>
            </w:r>
          </w:p>
          <w:p w14:paraId="6B478D73" w14:textId="0EEEADDF" w:rsidR="00D1656F" w:rsidRPr="00D1656F" w:rsidRDefault="00D1656F" w:rsidP="00D1656F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삭제된 매칭신청은 복구 불가</w:t>
            </w:r>
          </w:p>
          <w:p w14:paraId="58757314" w14:textId="11FAC35C" w:rsidR="00086C2C" w:rsidRPr="00417C1F" w:rsidRDefault="00D1656F" w:rsidP="00086C2C">
            <w:pPr>
              <w:pStyle w:val="1"/>
              <w:spacing w:before="120"/>
              <w:ind w:left="254" w:hangingChars="127" w:hanging="254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매칭내역 수정</w:t>
            </w:r>
          </w:p>
          <w:p w14:paraId="2652D8AA" w14:textId="0673BCEB" w:rsidR="00086C2C" w:rsidRPr="00086C2C" w:rsidRDefault="00086C2C" w:rsidP="00086C2C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소속 팀의 매칭내역 수정</w:t>
            </w:r>
          </w:p>
          <w:p w14:paraId="653EAB1E" w14:textId="5A118296" w:rsidR="00D1656F" w:rsidRDefault="009E02D8" w:rsidP="009E02D8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지난 매칭내역</w:t>
            </w:r>
          </w:p>
          <w:p w14:paraId="6CCBAA80" w14:textId="788265F1" w:rsidR="009E02D8" w:rsidRDefault="009E02D8" w:rsidP="009E02D8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한줄평 수정 가능</w:t>
            </w:r>
            <w:bookmarkStart w:id="2" w:name="_GoBack"/>
            <w:bookmarkEnd w:id="2"/>
          </w:p>
          <w:p w14:paraId="252638C2" w14:textId="6A22A15E" w:rsidR="009E02D8" w:rsidRDefault="009E02D8" w:rsidP="009E02D8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다가올 매칭내역</w:t>
            </w:r>
          </w:p>
          <w:p w14:paraId="478F9FC0" w14:textId="23B1D848" w:rsidR="00E57481" w:rsidRPr="009E02D8" w:rsidRDefault="009E02D8" w:rsidP="009E02D8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구장,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경기방식 수정 가능</w:t>
            </w:r>
          </w:p>
        </w:tc>
      </w:tr>
      <w:tr w:rsidR="00E57481" w:rsidRPr="00F02DEF" w14:paraId="253779BB" w14:textId="77777777" w:rsidTr="00E57481">
        <w:trPr>
          <w:trHeight w:val="19"/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7FA150EC" w14:textId="77777777" w:rsidR="00E57481" w:rsidRPr="00BE250A" w:rsidRDefault="00E57481" w:rsidP="00E57481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 w:cs="Times New Roman"/>
                <w:b/>
              </w:rPr>
            </w:pPr>
            <w:r>
              <w:rPr>
                <w:rFonts w:ascii="맑은 고딕" w:eastAsia="맑은 고딕" w:hAnsi="맑은 고딕" w:cs="Times New Roman" w:hint="eastAsia"/>
                <w:b/>
              </w:rPr>
              <w:lastRenderedPageBreak/>
              <w:t>전제조건</w:t>
            </w:r>
          </w:p>
        </w:tc>
        <w:tc>
          <w:tcPr>
            <w:tcW w:w="4259" w:type="pct"/>
            <w:gridSpan w:val="6"/>
            <w:shd w:val="clear" w:color="auto" w:fill="auto"/>
            <w:vAlign w:val="center"/>
          </w:tcPr>
          <w:p w14:paraId="6AAA6026" w14:textId="507A42DF" w:rsidR="009E02D8" w:rsidRPr="00FE315F" w:rsidRDefault="009E02D8" w:rsidP="00FE315F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사용자 계정으로 로그인 해야한다</w:t>
            </w:r>
            <w:r w:rsidR="00FE315F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.</w:t>
            </w:r>
          </w:p>
        </w:tc>
      </w:tr>
      <w:tr w:rsidR="00E57481" w:rsidRPr="00F02DEF" w14:paraId="3EF6EB2B" w14:textId="77777777" w:rsidTr="00E57481">
        <w:trPr>
          <w:trHeight w:val="17"/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5C45D24C" w14:textId="77777777" w:rsidR="00E57481" w:rsidRPr="00BE250A" w:rsidRDefault="00E57481" w:rsidP="00E57481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 w:cs="Times New Roman"/>
                <w:b/>
              </w:rPr>
            </w:pPr>
            <w:r>
              <w:rPr>
                <w:rFonts w:ascii="맑은 고딕" w:eastAsia="맑은 고딕" w:hAnsi="맑은 고딕" w:cs="Times New Roman" w:hint="eastAsia"/>
                <w:b/>
              </w:rPr>
              <w:t>구현방안</w:t>
            </w:r>
          </w:p>
        </w:tc>
        <w:tc>
          <w:tcPr>
            <w:tcW w:w="4259" w:type="pct"/>
            <w:gridSpan w:val="6"/>
            <w:shd w:val="clear" w:color="auto" w:fill="auto"/>
            <w:vAlign w:val="center"/>
          </w:tcPr>
          <w:p w14:paraId="7DA1A5DE" w14:textId="3FC4945B" w:rsidR="00E57481" w:rsidRPr="00AB0D74" w:rsidRDefault="0082519B" w:rsidP="00E57481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팀 페이지 내 팀 매칭 메뉴는 지난 매칭,</w:t>
            </w:r>
            <w:r w:rsidR="00FE315F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다가올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매칭,</w:t>
            </w:r>
            <w:r w:rsidR="00FE315F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 w:rsidR="00FE315F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대기 중인 매칭으로 구분</w:t>
            </w:r>
          </w:p>
          <w:p w14:paraId="13871952" w14:textId="2661C261" w:rsidR="009F40E7" w:rsidRPr="009F40E7" w:rsidRDefault="009F40E7" w:rsidP="009F40E7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개인 회원으로 로그인 시 매칭메뉴로 진입하여 매칭조회/검색 기능을 사용할 수 있다.</w:t>
            </w:r>
          </w:p>
          <w:p w14:paraId="437DE79F" w14:textId="41B35F92" w:rsidR="00E57481" w:rsidRDefault="009F40E7" w:rsidP="00E57481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팀 회원으로 로그인 시 팀 페이지로 진입하여 매칭내역 조회/수정/삭제 기능을 사용할 수 있다.</w:t>
            </w:r>
          </w:p>
          <w:p w14:paraId="369A0E19" w14:textId="77777777" w:rsidR="009F40E7" w:rsidRDefault="009F40E7" w:rsidP="009F40E7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개인 회원으로 로그인 시 소속 팀의 팀 페이지로 진입하여 매칭내역 조회 기능을 사용할 수 있다.</w:t>
            </w:r>
          </w:p>
          <w:p w14:paraId="46061195" w14:textId="67885836" w:rsidR="009F40E7" w:rsidRDefault="009F40E7" w:rsidP="009F40E7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매칭 신청이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완료되면 매칭카드를 등록한 팀 대표번호로 메세지를 전송하고 홈페이지 알림을 띄운다.</w:t>
            </w:r>
          </w:p>
          <w:p w14:paraId="71DD641B" w14:textId="01ACEC26" w:rsidR="009F40E7" w:rsidRDefault="009F40E7" w:rsidP="009F40E7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lastRenderedPageBreak/>
              <w:t>매칭이 성사되면 양 팀 대표번호로 메시지를 전송하고 홈페이지 알림을 띄운다.</w:t>
            </w:r>
          </w:p>
          <w:p w14:paraId="6C20BCC6" w14:textId="311F90CC" w:rsidR="009F40E7" w:rsidRPr="009F40E7" w:rsidRDefault="009F40E7" w:rsidP="009F40E7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매칭을 신청하고자 하는 팀은 채팅 기능을 통해 매칭카드 등록팀과 채팅을 할 수 있다.</w:t>
            </w:r>
          </w:p>
        </w:tc>
      </w:tr>
    </w:tbl>
    <w:p w14:paraId="21A8B88C" w14:textId="0A776E34" w:rsidR="002121CE" w:rsidRDefault="002121CE" w:rsidP="00E57481">
      <w:pPr>
        <w:widowControl/>
        <w:wordWrap/>
        <w:jc w:val="left"/>
        <w:rPr>
          <w:rFonts w:ascii="맑은 고딕" w:eastAsia="맑은 고딕" w:hAnsi="맑은 고딕"/>
        </w:rPr>
      </w:pPr>
    </w:p>
    <w:p w14:paraId="22CB7B56" w14:textId="77777777" w:rsidR="002121CE" w:rsidRDefault="002121CE">
      <w:pPr>
        <w:widowControl/>
        <w:wordWrap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583"/>
        <w:gridCol w:w="2299"/>
        <w:gridCol w:w="1346"/>
        <w:gridCol w:w="596"/>
        <w:gridCol w:w="748"/>
        <w:gridCol w:w="1350"/>
        <w:gridCol w:w="2760"/>
      </w:tblGrid>
      <w:tr w:rsidR="005947C3" w:rsidRPr="00BE250A" w14:paraId="0F72CC7A" w14:textId="77777777" w:rsidTr="00926DF1">
        <w:trPr>
          <w:trHeight w:val="19"/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6CE1C68B" w14:textId="73475FCA" w:rsidR="005947C3" w:rsidRPr="00BE250A" w:rsidRDefault="005947C3" w:rsidP="00E57481">
            <w:pPr>
              <w:tabs>
                <w:tab w:val="left" w:pos="29"/>
              </w:tabs>
              <w:ind w:rightChars="-78" w:right="-156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lastRenderedPageBreak/>
              <w:t xml:space="preserve">요구사항 </w:t>
            </w:r>
            <w:r w:rsidRPr="00BE250A">
              <w:rPr>
                <w:rFonts w:ascii="맑은 고딕" w:eastAsia="맑은 고딕" w:hAnsi="맑은 고딕" w:cs="Times New Roman"/>
                <w:b/>
              </w:rPr>
              <w:t>ID</w:t>
            </w:r>
          </w:p>
        </w:tc>
        <w:tc>
          <w:tcPr>
            <w:tcW w:w="1076" w:type="pct"/>
            <w:shd w:val="clear" w:color="auto" w:fill="auto"/>
            <w:vAlign w:val="center"/>
          </w:tcPr>
          <w:p w14:paraId="2C8AAD92" w14:textId="04523204" w:rsidR="005947C3" w:rsidRPr="00BE250A" w:rsidRDefault="005947C3" w:rsidP="00926DF1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 w:rsidRPr="003244EE">
              <w:rPr>
                <w:rFonts w:ascii="맑은 고딕" w:eastAsia="맑은 고딕" w:hAnsi="맑은 고딕" w:hint="eastAsia"/>
              </w:rPr>
              <w:t>LR-00</w:t>
            </w:r>
            <w:r w:rsidR="00E57481">
              <w:rPr>
                <w:rFonts w:ascii="맑은 고딕" w:eastAsia="맑은 고딕" w:hAnsi="맑은 고딕"/>
              </w:rPr>
              <w:t>6</w:t>
            </w:r>
          </w:p>
        </w:tc>
        <w:tc>
          <w:tcPr>
            <w:tcW w:w="630" w:type="pct"/>
            <w:shd w:val="clear" w:color="auto" w:fill="D9E2F3" w:themeFill="accent5" w:themeFillTint="33"/>
            <w:vAlign w:val="center"/>
          </w:tcPr>
          <w:p w14:paraId="5F31833E" w14:textId="77777777" w:rsidR="005947C3" w:rsidRPr="00BE250A" w:rsidRDefault="005947C3" w:rsidP="00926DF1">
            <w:pPr>
              <w:tabs>
                <w:tab w:val="left" w:pos="45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유형</w:t>
            </w:r>
          </w:p>
        </w:tc>
        <w:tc>
          <w:tcPr>
            <w:tcW w:w="629" w:type="pct"/>
            <w:gridSpan w:val="2"/>
            <w:shd w:val="clear" w:color="auto" w:fill="auto"/>
            <w:vAlign w:val="center"/>
          </w:tcPr>
          <w:p w14:paraId="0984CD20" w14:textId="77777777" w:rsidR="005947C3" w:rsidRPr="00BE250A" w:rsidRDefault="005947C3" w:rsidP="00926DF1">
            <w:pPr>
              <w:tabs>
                <w:tab w:val="left" w:pos="45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 w:rsidRPr="003244EE">
              <w:rPr>
                <w:rFonts w:ascii="맑은 고딕" w:eastAsia="맑은 고딕" w:hAnsi="맑은 고딕" w:hint="eastAsia"/>
              </w:rPr>
              <w:t>기능</w:t>
            </w:r>
          </w:p>
        </w:tc>
        <w:tc>
          <w:tcPr>
            <w:tcW w:w="632" w:type="pct"/>
            <w:shd w:val="clear" w:color="auto" w:fill="D9E2F3" w:themeFill="accent5" w:themeFillTint="33"/>
            <w:vAlign w:val="center"/>
          </w:tcPr>
          <w:p w14:paraId="46BDF1CF" w14:textId="77777777" w:rsidR="005947C3" w:rsidRPr="00BE250A" w:rsidRDefault="005947C3" w:rsidP="00926DF1">
            <w:pPr>
              <w:tabs>
                <w:tab w:val="left" w:pos="45"/>
              </w:tabs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수용여부</w:t>
            </w:r>
          </w:p>
        </w:tc>
        <w:tc>
          <w:tcPr>
            <w:tcW w:w="1292" w:type="pct"/>
            <w:shd w:val="clear" w:color="auto" w:fill="auto"/>
            <w:vAlign w:val="center"/>
          </w:tcPr>
          <w:p w14:paraId="7FF259FA" w14:textId="77777777" w:rsidR="005947C3" w:rsidRPr="00BE250A" w:rsidRDefault="005947C3" w:rsidP="00926DF1">
            <w:pPr>
              <w:tabs>
                <w:tab w:val="left" w:pos="45"/>
              </w:tabs>
              <w:ind w:rightChars="-78" w:right="-156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수용</w:t>
            </w:r>
          </w:p>
        </w:tc>
      </w:tr>
      <w:tr w:rsidR="005947C3" w:rsidRPr="00BE250A" w14:paraId="6391A75D" w14:textId="77777777" w:rsidTr="00926DF1">
        <w:trPr>
          <w:trHeight w:val="19"/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421B1327" w14:textId="77777777" w:rsidR="005947C3" w:rsidRPr="00B14669" w:rsidRDefault="005947C3" w:rsidP="00926DF1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14669">
              <w:rPr>
                <w:rFonts w:ascii="맑은 고딕" w:eastAsia="맑은 고딕" w:hAnsi="맑은 고딕" w:cs="Times New Roman" w:hint="eastAsia"/>
                <w:b/>
              </w:rPr>
              <w:t>구 분</w:t>
            </w:r>
          </w:p>
        </w:tc>
        <w:tc>
          <w:tcPr>
            <w:tcW w:w="1985" w:type="pct"/>
            <w:gridSpan w:val="3"/>
            <w:shd w:val="clear" w:color="auto" w:fill="auto"/>
            <w:vAlign w:val="center"/>
          </w:tcPr>
          <w:p w14:paraId="23BA86CD" w14:textId="013C5E2E" w:rsidR="005947C3" w:rsidRPr="00B14669" w:rsidRDefault="007322F0" w:rsidP="00926DF1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채팅</w:t>
            </w:r>
          </w:p>
        </w:tc>
        <w:tc>
          <w:tcPr>
            <w:tcW w:w="982" w:type="pct"/>
            <w:gridSpan w:val="2"/>
            <w:shd w:val="clear" w:color="auto" w:fill="D9E2F3" w:themeFill="accent5" w:themeFillTint="33"/>
            <w:vAlign w:val="center"/>
          </w:tcPr>
          <w:p w14:paraId="45D232D3" w14:textId="77777777" w:rsidR="005947C3" w:rsidRPr="00BE250A" w:rsidRDefault="005947C3" w:rsidP="00926DF1">
            <w:pPr>
              <w:tabs>
                <w:tab w:val="left" w:pos="45"/>
              </w:tabs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 xml:space="preserve">요구사항 </w:t>
            </w:r>
            <w:r w:rsidRPr="0071706A">
              <w:rPr>
                <w:rFonts w:ascii="맑은 고딕" w:eastAsia="맑은 고딕" w:hAnsi="맑은 고딕" w:hint="eastAsia"/>
                <w:b/>
              </w:rPr>
              <w:t>고유번호</w:t>
            </w:r>
          </w:p>
        </w:tc>
        <w:tc>
          <w:tcPr>
            <w:tcW w:w="1292" w:type="pct"/>
            <w:shd w:val="clear" w:color="auto" w:fill="auto"/>
            <w:vAlign w:val="center"/>
          </w:tcPr>
          <w:p w14:paraId="2BF4A604" w14:textId="77777777" w:rsidR="005947C3" w:rsidRPr="00BE250A" w:rsidRDefault="005947C3" w:rsidP="00926DF1">
            <w:pPr>
              <w:tabs>
                <w:tab w:val="left" w:pos="45"/>
              </w:tabs>
              <w:rPr>
                <w:rFonts w:ascii="맑은 고딕" w:eastAsia="맑은 고딕" w:hAnsi="맑은 고딕"/>
              </w:rPr>
            </w:pPr>
          </w:p>
        </w:tc>
      </w:tr>
      <w:tr w:rsidR="005947C3" w:rsidRPr="00BE250A" w14:paraId="06B533E9" w14:textId="77777777" w:rsidTr="00926DF1">
        <w:trPr>
          <w:trHeight w:val="19"/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65CE98AA" w14:textId="77777777" w:rsidR="005947C3" w:rsidRPr="00BE250A" w:rsidRDefault="005947C3" w:rsidP="00926DF1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요구사항</w:t>
            </w:r>
          </w:p>
        </w:tc>
        <w:tc>
          <w:tcPr>
            <w:tcW w:w="4259" w:type="pct"/>
            <w:gridSpan w:val="6"/>
            <w:shd w:val="clear" w:color="auto" w:fill="auto"/>
            <w:vAlign w:val="center"/>
          </w:tcPr>
          <w:p w14:paraId="41C39197" w14:textId="77777777" w:rsidR="005947C3" w:rsidRPr="00E2200A" w:rsidRDefault="005947C3" w:rsidP="00926DF1">
            <w:pPr>
              <w:tabs>
                <w:tab w:val="left" w:pos="29"/>
              </w:tabs>
              <w:ind w:rightChars="-78" w:right="-156"/>
              <w:jc w:val="left"/>
              <w:rPr>
                <w:rFonts w:ascii="맑은 고딕" w:eastAsia="맑은 고딕" w:hAnsi="맑은 고딕"/>
                <w:sz w:val="18"/>
              </w:rPr>
            </w:pPr>
            <w:r w:rsidRPr="003244EE">
              <w:rPr>
                <w:rFonts w:ascii="맑은 고딕" w:eastAsia="맑은 고딕" w:hAnsi="맑은 고딕" w:hint="eastAsia"/>
              </w:rPr>
              <w:t>채팅방 생성, 채팅 메시지 및 파일 전송, 채팅방 알림, 채팅방 조회, 채팅방 삭제</w:t>
            </w:r>
          </w:p>
        </w:tc>
      </w:tr>
      <w:tr w:rsidR="005947C3" w:rsidRPr="00BE250A" w14:paraId="28072321" w14:textId="77777777" w:rsidTr="00926DF1">
        <w:trPr>
          <w:trHeight w:val="1552"/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70953441" w14:textId="77777777" w:rsidR="005947C3" w:rsidRPr="00BE250A" w:rsidRDefault="005947C3" w:rsidP="00926DF1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요약</w:t>
            </w:r>
          </w:p>
        </w:tc>
        <w:tc>
          <w:tcPr>
            <w:tcW w:w="4259" w:type="pct"/>
            <w:gridSpan w:val="6"/>
            <w:shd w:val="clear" w:color="auto" w:fill="auto"/>
            <w:vAlign w:val="center"/>
          </w:tcPr>
          <w:p w14:paraId="27028DD0" w14:textId="77777777" w:rsidR="005947C3" w:rsidRPr="00BE250A" w:rsidRDefault="005947C3" w:rsidP="00926DF1">
            <w:pPr>
              <w:tabs>
                <w:tab w:val="left" w:pos="29"/>
              </w:tabs>
              <w:ind w:left="194" w:rightChars="49" w:right="98"/>
              <w:jc w:val="center"/>
              <w:rPr>
                <w:rFonts w:ascii="맑은 고딕" w:eastAsia="맑은 고딕" w:hAnsi="맑은 고딕"/>
              </w:rPr>
            </w:pPr>
            <w:r>
              <w:rPr>
                <w:noProof/>
              </w:rPr>
              <w:drawing>
                <wp:inline distT="0" distB="0" distL="0" distR="0" wp14:anchorId="39D0583C" wp14:editId="08D5C4ED">
                  <wp:extent cx="4323809" cy="2409524"/>
                  <wp:effectExtent l="0" t="0" r="63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3809" cy="24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47C3" w:rsidRPr="00F02DEF" w14:paraId="0A702A33" w14:textId="77777777" w:rsidTr="00926DF1">
        <w:trPr>
          <w:trHeight w:val="17"/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34DB762A" w14:textId="77777777" w:rsidR="005947C3" w:rsidRPr="00BE250A" w:rsidRDefault="005947C3" w:rsidP="00926DF1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요구사항</w:t>
            </w:r>
          </w:p>
          <w:p w14:paraId="6251068B" w14:textId="77777777" w:rsidR="005947C3" w:rsidRPr="00BE250A" w:rsidRDefault="005947C3" w:rsidP="00926DF1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/>
                <w:b/>
              </w:rPr>
            </w:pPr>
            <w:r w:rsidRPr="00BE250A">
              <w:rPr>
                <w:rFonts w:ascii="맑은 고딕" w:eastAsia="맑은 고딕" w:hAnsi="맑은 고딕" w:cs="Times New Roman" w:hint="eastAsia"/>
                <w:b/>
              </w:rPr>
              <w:t>설명</w:t>
            </w:r>
          </w:p>
        </w:tc>
        <w:tc>
          <w:tcPr>
            <w:tcW w:w="4259" w:type="pct"/>
            <w:gridSpan w:val="6"/>
            <w:shd w:val="clear" w:color="auto" w:fill="auto"/>
            <w:vAlign w:val="center"/>
          </w:tcPr>
          <w:p w14:paraId="5974E1CE" w14:textId="77777777" w:rsidR="005947C3" w:rsidRDefault="005947C3" w:rsidP="00926DF1">
            <w:pPr>
              <w:pStyle w:val="1"/>
              <w:spacing w:before="120"/>
              <w:ind w:left="254" w:hangingChars="127" w:hanging="254"/>
              <w:rPr>
                <w:rFonts w:ascii="맑은 고딕" w:eastAsia="맑은 고딕" w:hAnsi="맑은 고딕"/>
                <w:sz w:val="20"/>
              </w:rPr>
            </w:pPr>
            <w:r w:rsidRPr="00A32BD7">
              <w:rPr>
                <w:rFonts w:ascii="맑은 고딕" w:eastAsia="맑은 고딕" w:hAnsi="맑은 고딕" w:hint="eastAsia"/>
                <w:sz w:val="20"/>
              </w:rPr>
              <w:t>채팅방 생성</w:t>
            </w:r>
          </w:p>
          <w:p w14:paraId="74077778" w14:textId="77777777" w:rsidR="005947C3" w:rsidRDefault="005947C3" w:rsidP="00926DF1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세션의 회원</w:t>
            </w:r>
            <w:r w:rsidRPr="00A314AB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목록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출력</w:t>
            </w:r>
          </w:p>
          <w:p w14:paraId="5D7F3C6A" w14:textId="77777777" w:rsidR="005947C3" w:rsidRPr="00CC22E3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세션에 접속한 회원을 채팅 목록에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등록하여 출력한다.</w:t>
            </w:r>
          </w:p>
          <w:p w14:paraId="753D983B" w14:textId="77777777" w:rsidR="005947C3" w:rsidRPr="00CC22E3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접속한 회원 목록은 사이드바에 i</w:t>
            </w:r>
            <w:r w:rsidRPr="00CC22E3">
              <w:rPr>
                <w:rFonts w:ascii="맑은 고딕" w:eastAsia="맑은 고딕" w:hAnsi="맑은 고딕"/>
                <w:b w:val="0"/>
                <w:sz w:val="18"/>
                <w:szCs w:val="18"/>
              </w:rPr>
              <w:t>frame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영역에 보여주어 전체 페이지가 새로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고쳐도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변함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이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없도록 한다.</w:t>
            </w:r>
          </w:p>
          <w:p w14:paraId="5705F496" w14:textId="77777777" w:rsidR="005947C3" w:rsidRPr="00CC22E3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로그아웃을 하거나 세션이 종료된 사용자는 채팅 목록에서 삭제한다.</w:t>
            </w:r>
          </w:p>
          <w:p w14:paraId="1A8500BA" w14:textId="77777777" w:rsidR="005947C3" w:rsidRDefault="005947C3" w:rsidP="00926DF1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채팅방 생성 및 대화내역 불러오기</w:t>
            </w:r>
          </w:p>
          <w:p w14:paraId="7B799810" w14:textId="77777777" w:rsidR="005947C3" w:rsidRPr="00CC22E3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대화를 원하는 상대방을 선택하여 채팅을 시작하고 채팅방은 모바일에서도 채팅이 가능하도록 새로운 윈도우 창으로 열린다.</w:t>
            </w:r>
          </w:p>
          <w:p w14:paraId="02CB9C5F" w14:textId="77777777" w:rsidR="005947C3" w:rsidRPr="00CC22E3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기존에 대화했던 상대라면 이전 대화목록을 불러오면서 채팅창이 열리고 처음 대화했던 상대라면 채팅방을 생성하여 불러온다</w:t>
            </w:r>
          </w:p>
          <w:p w14:paraId="583A940B" w14:textId="77777777" w:rsidR="005947C3" w:rsidRPr="00CC22E3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대화 상대방과 채팅방이 생성되면 채팅 메시지를 저장할 채팅방 메시지 저장소가 생긴다.</w:t>
            </w:r>
          </w:p>
          <w:p w14:paraId="5A4E584B" w14:textId="77777777" w:rsidR="005947C3" w:rsidRPr="00CC22E3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기존에 대화했던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상대방과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메시지를 불러올 때 내가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나갔던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방의 대화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내용은 불러오지 않으며,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상대가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나가지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않았다면 상대는 이전 대화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목록까지 볼 수 있다.</w:t>
            </w:r>
          </w:p>
          <w:p w14:paraId="0A9E0E1D" w14:textId="77777777" w:rsidR="005947C3" w:rsidRDefault="005947C3" w:rsidP="00926DF1">
            <w:pPr>
              <w:pStyle w:val="1"/>
              <w:spacing w:before="120"/>
              <w:ind w:left="254" w:hangingChars="127" w:hanging="254"/>
              <w:rPr>
                <w:rFonts w:ascii="맑은 고딕" w:eastAsia="맑은 고딕" w:hAnsi="맑은 고딕"/>
                <w:sz w:val="20"/>
              </w:rPr>
            </w:pPr>
            <w:r w:rsidRPr="00AB652C">
              <w:rPr>
                <w:rFonts w:ascii="맑은 고딕" w:eastAsia="맑은 고딕" w:hAnsi="맑은 고딕" w:hint="eastAsia"/>
                <w:sz w:val="20"/>
              </w:rPr>
              <w:t xml:space="preserve">채팅 메시지 및 </w:t>
            </w:r>
            <w:r>
              <w:rPr>
                <w:rFonts w:ascii="맑은 고딕" w:eastAsia="맑은 고딕" w:hAnsi="맑은 고딕" w:hint="eastAsia"/>
                <w:sz w:val="20"/>
              </w:rPr>
              <w:t>이미지</w:t>
            </w:r>
            <w:r w:rsidRPr="00AB652C">
              <w:rPr>
                <w:rFonts w:ascii="맑은 고딕" w:eastAsia="맑은 고딕" w:hAnsi="맑은 고딕" w:hint="eastAsia"/>
                <w:sz w:val="20"/>
              </w:rPr>
              <w:t xml:space="preserve"> 전송</w:t>
            </w:r>
          </w:p>
          <w:p w14:paraId="6C903258" w14:textId="77777777" w:rsidR="005947C3" w:rsidRPr="001F50F5" w:rsidRDefault="005947C3" w:rsidP="00926DF1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1F50F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채팅방이 같은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상대 판단</w:t>
            </w:r>
          </w:p>
          <w:p w14:paraId="72E84291" w14:textId="77777777" w:rsidR="005947C3" w:rsidRPr="00CC22E3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세션에 담긴 채팅방 아이디를 핸들러에서 소켓 세션으로 받아와서 핸들링된 메시지나 이미지를 전송받을 상대를 선택한다.</w:t>
            </w:r>
          </w:p>
          <w:p w14:paraId="534EA465" w14:textId="77777777" w:rsidR="005947C3" w:rsidRDefault="005947C3" w:rsidP="00926DF1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채팅 메시지 전송 버튼과 엔터로 메시지,</w:t>
            </w:r>
            <w:r>
              <w:rPr>
                <w:rFonts w:ascii="맑은 고딕" w:eastAsia="맑은 고딕" w:hAnsi="맑은 고딕"/>
                <w:b w:val="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이미지 전송</w:t>
            </w:r>
          </w:p>
          <w:p w14:paraId="0B0589F1" w14:textId="77777777" w:rsidR="005947C3" w:rsidRPr="00CC22E3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메시지 전송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시 공백문자나 개행문자는 전송되지 않도록 예외처리한다.</w:t>
            </w:r>
          </w:p>
          <w:p w14:paraId="6E898E75" w14:textId="77777777" w:rsidR="005947C3" w:rsidRPr="00CC22E3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이미지 업로드 버튼을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누르면 원하는 이미지를 선택할 수 있으며 .</w:t>
            </w:r>
            <w:r w:rsidRPr="00CC22E3">
              <w:rPr>
                <w:rFonts w:ascii="맑은 고딕" w:eastAsia="맑은 고딕" w:hAnsi="맑은 고딕"/>
                <w:b w:val="0"/>
                <w:sz w:val="18"/>
                <w:szCs w:val="18"/>
              </w:rPr>
              <w:t>jpg, .png, .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gif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확장자의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lastRenderedPageBreak/>
              <w:t>파일만 전송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할 수 있도록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예외처리한다.</w:t>
            </w:r>
          </w:p>
          <w:p w14:paraId="2E2B0947" w14:textId="77777777" w:rsidR="005947C3" w:rsidRPr="00CC22E3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이미지 전송 크기를 제한한다.</w:t>
            </w:r>
          </w:p>
          <w:p w14:paraId="440FBC7D" w14:textId="77777777" w:rsidR="005947C3" w:rsidRPr="00CC22E3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전송된 이미지는 서버에 저장되며 작은 채팅방에 뿌려주는 이미지는 변환된 섬네일 이미지로 한다.</w:t>
            </w:r>
          </w:p>
          <w:p w14:paraId="2ABEDD21" w14:textId="77777777" w:rsidR="005947C3" w:rsidRDefault="005947C3" w:rsidP="00926DF1">
            <w:pPr>
              <w:pStyle w:val="1"/>
              <w:spacing w:before="120"/>
              <w:ind w:left="254" w:hangingChars="127" w:hanging="254"/>
              <w:rPr>
                <w:rFonts w:ascii="맑은 고딕" w:eastAsia="맑은 고딕" w:hAnsi="맑은 고딕"/>
                <w:sz w:val="20"/>
              </w:rPr>
            </w:pPr>
            <w:r w:rsidRPr="000824D8">
              <w:rPr>
                <w:rFonts w:ascii="맑은 고딕" w:eastAsia="맑은 고딕" w:hAnsi="맑은 고딕" w:hint="eastAsia"/>
                <w:sz w:val="20"/>
              </w:rPr>
              <w:t>채팅방 조회</w:t>
            </w:r>
          </w:p>
          <w:p w14:paraId="77360D08" w14:textId="77777777" w:rsidR="005947C3" w:rsidRDefault="005947C3" w:rsidP="00926DF1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 w:rsidRPr="00DB2D6B">
              <w:rPr>
                <w:rFonts w:ascii="맑은 고딕" w:eastAsia="맑은 고딕" w:hAnsi="맑은 고딕" w:hint="eastAsia"/>
                <w:b w:val="0"/>
                <w:sz w:val="18"/>
              </w:rPr>
              <w:t xml:space="preserve">채팅방 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>전체 목록 조회</w:t>
            </w:r>
          </w:p>
          <w:p w14:paraId="6F9EE823" w14:textId="77777777" w:rsidR="005947C3" w:rsidRPr="00CC22E3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/>
                <w:b w:val="0"/>
                <w:sz w:val="18"/>
                <w:szCs w:val="18"/>
              </w:rPr>
              <w:t>“‘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채팅 상대자</w:t>
            </w:r>
            <w:r w:rsidRPr="00CC22E3">
              <w:rPr>
                <w:rFonts w:ascii="맑은 고딕" w:eastAsia="맑은 고딕" w:hAnsi="맑은 고딕"/>
                <w:b w:val="0"/>
                <w:sz w:val="18"/>
                <w:szCs w:val="18"/>
              </w:rPr>
              <w:t>’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님과의 채팅방</w:t>
            </w:r>
            <w:r w:rsidRPr="00CC22E3">
              <w:rPr>
                <w:rFonts w:ascii="맑은 고딕" w:eastAsia="맑은 고딕" w:hAnsi="맑은 고딕"/>
                <w:b w:val="0"/>
                <w:sz w:val="18"/>
                <w:szCs w:val="18"/>
              </w:rPr>
              <w:t>”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형태로 출력된다.</w:t>
            </w:r>
          </w:p>
          <w:p w14:paraId="3E3C66D9" w14:textId="77777777" w:rsidR="005947C3" w:rsidRPr="00CC22E3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무한 스크롤로 전체 채팅방을 조회할 수 있다.</w:t>
            </w:r>
          </w:p>
          <w:p w14:paraId="2E426E79" w14:textId="77777777" w:rsidR="005947C3" w:rsidRPr="003E17AE" w:rsidRDefault="005947C3" w:rsidP="00926DF1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 w:rsidRPr="005E4D6F">
              <w:rPr>
                <w:rFonts w:ascii="맑은 고딕" w:eastAsia="맑은 고딕" w:hAnsi="맑은 고딕" w:hint="eastAsia"/>
                <w:b w:val="0"/>
                <w:sz w:val="18"/>
              </w:rPr>
              <w:t>채팅방 상세</w:t>
            </w:r>
            <w:r>
              <w:rPr>
                <w:rFonts w:ascii="맑은 고딕" w:eastAsia="맑은 고딕" w:hAnsi="맑은 고딕" w:hint="eastAsia"/>
                <w:b w:val="0"/>
                <w:sz w:val="18"/>
              </w:rPr>
              <w:t xml:space="preserve"> </w:t>
            </w:r>
            <w:r w:rsidRPr="005E4D6F">
              <w:rPr>
                <w:rFonts w:ascii="맑은 고딕" w:eastAsia="맑은 고딕" w:hAnsi="맑은 고딕" w:hint="eastAsia"/>
                <w:b w:val="0"/>
                <w:sz w:val="18"/>
              </w:rPr>
              <w:t>조회</w:t>
            </w:r>
          </w:p>
          <w:p w14:paraId="4594D10D" w14:textId="77777777" w:rsidR="005947C3" w:rsidRPr="00CC22E3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이전 대화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내용을 불러오며 채팅 상대자 닉네임과 채팅 메시지 및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시간이 표시된다.</w:t>
            </w:r>
          </w:p>
          <w:p w14:paraId="7924C94B" w14:textId="77777777" w:rsidR="005947C3" w:rsidRPr="00CC22E3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채팅방에 접속하고 종료한 내역이 상대의 채팅방에 표시된다.</w:t>
            </w:r>
          </w:p>
          <w:p w14:paraId="134B3FD4" w14:textId="77777777" w:rsidR="005947C3" w:rsidRPr="00CC22E3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채팅방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접속자 리스트를 보여준다.</w:t>
            </w:r>
          </w:p>
          <w:p w14:paraId="48DC6BFA" w14:textId="77777777" w:rsidR="005947C3" w:rsidRDefault="005947C3" w:rsidP="00926DF1">
            <w:pPr>
              <w:pStyle w:val="1"/>
              <w:spacing w:before="120"/>
              <w:ind w:left="254" w:hangingChars="127" w:hanging="254"/>
              <w:rPr>
                <w:rFonts w:ascii="맑은 고딕" w:eastAsia="맑은 고딕" w:hAnsi="맑은 고딕"/>
                <w:sz w:val="20"/>
              </w:rPr>
            </w:pPr>
            <w:r w:rsidRPr="008B264F">
              <w:rPr>
                <w:rFonts w:ascii="맑은 고딕" w:eastAsia="맑은 고딕" w:hAnsi="맑은 고딕" w:hint="eastAsia"/>
                <w:sz w:val="20"/>
              </w:rPr>
              <w:t>채팅방 삭제</w:t>
            </w:r>
          </w:p>
          <w:p w14:paraId="4B2725FE" w14:textId="77777777" w:rsidR="005947C3" w:rsidRDefault="005947C3" w:rsidP="00926DF1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채팅방 퇴장</w:t>
            </w:r>
          </w:p>
          <w:p w14:paraId="37E968C0" w14:textId="77777777" w:rsidR="005947C3" w:rsidRPr="00CC22E3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채팅방 전체 조회 페이지에 채팅방을 선택하여 채팅방을 삭제할 수 있다</w:t>
            </w:r>
            <w:r w:rsidRPr="00CC22E3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.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삭제한 채팅방은 </w:t>
            </w:r>
            <w:r w:rsidRPr="00CC22E3"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OUT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-&gt;</w:t>
            </w:r>
            <w:r w:rsidRPr="00CC22E3">
              <w:rPr>
                <w:rFonts w:ascii="맑은 고딕" w:eastAsia="맑은 고딕" w:hAnsi="맑은 고딕"/>
                <w:b w:val="0"/>
                <w:sz w:val="18"/>
                <w:szCs w:val="18"/>
              </w:rPr>
              <w:t>T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로 변경되며 전체 조회 페이지와 상세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조회 시 채팅방 정보를 볼 수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없게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된다.</w:t>
            </w:r>
          </w:p>
          <w:p w14:paraId="106461AC" w14:textId="77777777" w:rsidR="005947C3" w:rsidRPr="003E17AE" w:rsidRDefault="005947C3" w:rsidP="00926DF1">
            <w:pPr>
              <w:pStyle w:val="2"/>
              <w:spacing w:before="60"/>
              <w:ind w:leftChars="166" w:left="757" w:hangingChars="236" w:hanging="425"/>
              <w:rPr>
                <w:rFonts w:ascii="맑은 고딕" w:eastAsia="맑은 고딕" w:hAnsi="맑은 고딕"/>
                <w:b w:val="0"/>
                <w:sz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</w:rPr>
              <w:t>탈퇴 회원과 채팅 불가</w:t>
            </w:r>
          </w:p>
          <w:p w14:paraId="7603C7BE" w14:textId="77777777" w:rsidR="005947C3" w:rsidRPr="00CC22E3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메시지 전송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시 상대방이 탈퇴한 사용자라면 메시지 전송이 불가하도록 한다.</w:t>
            </w:r>
          </w:p>
          <w:p w14:paraId="0A12B013" w14:textId="77777777" w:rsidR="005947C3" w:rsidRPr="00CC22E3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채팅방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삭제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전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Pr="00CC22E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채팅방 삭제 확인 경고창을 출력한다. 나와 상대방이 모두 채팅방을 삭제하면 채팅방을 진짜 삭제한다.</w:t>
            </w:r>
          </w:p>
          <w:p w14:paraId="09F979AF" w14:textId="77777777" w:rsidR="005947C3" w:rsidRPr="00A32BD7" w:rsidRDefault="005947C3" w:rsidP="00926DF1">
            <w:pPr>
              <w:pStyle w:val="1"/>
              <w:spacing w:before="120"/>
              <w:ind w:left="254" w:hangingChars="127" w:hanging="254"/>
              <w:rPr>
                <w:rFonts w:ascii="맑은 고딕" w:eastAsia="맑은 고딕" w:hAnsi="맑은 고딕"/>
                <w:sz w:val="20"/>
              </w:rPr>
            </w:pPr>
            <w:r w:rsidRPr="00A32BD7">
              <w:rPr>
                <w:rFonts w:ascii="맑은 고딕" w:eastAsia="맑은 고딕" w:hAnsi="맑은 고딕" w:hint="eastAsia"/>
                <w:sz w:val="20"/>
              </w:rPr>
              <w:t>채팅방 알림</w:t>
            </w:r>
          </w:p>
          <w:p w14:paraId="42BDEB91" w14:textId="77777777" w:rsidR="005947C3" w:rsidRDefault="005947C3" w:rsidP="00926DF1">
            <w:pPr>
              <w:pStyle w:val="3"/>
              <w:spacing w:beforeLines="10" w:before="24" w:after="0"/>
              <w:ind w:leftChars="363" w:left="1007" w:hangingChars="156" w:hanging="281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5E4D6F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새로운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채팅 알림 표시</w:t>
            </w:r>
          </w:p>
          <w:p w14:paraId="0B02EDF9" w14:textId="77777777" w:rsidR="005947C3" w:rsidRPr="00512D1B" w:rsidRDefault="005947C3" w:rsidP="00926DF1">
            <w:pPr>
              <w:pStyle w:val="3"/>
              <w:numPr>
                <w:ilvl w:val="0"/>
                <w:numId w:val="3"/>
              </w:numPr>
              <w:spacing w:beforeLines="10" w:before="24" w:after="0"/>
              <w:ind w:left="1246" w:hanging="17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사이드바에서 빨간색 동그라미의 알림 배지로 새로운 메시지의 여부를 알린다.</w:t>
            </w:r>
          </w:p>
        </w:tc>
      </w:tr>
      <w:tr w:rsidR="005947C3" w:rsidRPr="00F02DEF" w14:paraId="75B8F828" w14:textId="77777777" w:rsidTr="00926DF1">
        <w:trPr>
          <w:trHeight w:val="19"/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0C0F979C" w14:textId="77777777" w:rsidR="005947C3" w:rsidRPr="00BE250A" w:rsidRDefault="005947C3" w:rsidP="00926DF1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 w:cs="Times New Roman"/>
                <w:b/>
              </w:rPr>
            </w:pPr>
            <w:r>
              <w:rPr>
                <w:rFonts w:ascii="맑은 고딕" w:eastAsia="맑은 고딕" w:hAnsi="맑은 고딕" w:cs="Times New Roman" w:hint="eastAsia"/>
                <w:b/>
              </w:rPr>
              <w:lastRenderedPageBreak/>
              <w:t>전제조건</w:t>
            </w:r>
          </w:p>
        </w:tc>
        <w:tc>
          <w:tcPr>
            <w:tcW w:w="4259" w:type="pct"/>
            <w:gridSpan w:val="6"/>
            <w:shd w:val="clear" w:color="auto" w:fill="auto"/>
            <w:vAlign w:val="center"/>
          </w:tcPr>
          <w:p w14:paraId="4D37EE2C" w14:textId="77777777" w:rsidR="005947C3" w:rsidRPr="00C56142" w:rsidRDefault="005947C3" w:rsidP="00926DF1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AB0D74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채팅방 생성은 접속한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회원</w:t>
            </w:r>
            <w:r w:rsidRPr="00AB0D74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간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</w:t>
            </w:r>
            <w:r w:rsidRPr="00AB0D74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가능</w:t>
            </w:r>
          </w:p>
        </w:tc>
      </w:tr>
      <w:tr w:rsidR="005947C3" w:rsidRPr="00F02DEF" w14:paraId="317E9007" w14:textId="77777777" w:rsidTr="00926DF1">
        <w:trPr>
          <w:trHeight w:val="17"/>
          <w:jc w:val="center"/>
        </w:trPr>
        <w:tc>
          <w:tcPr>
            <w:tcW w:w="0" w:type="auto"/>
            <w:shd w:val="clear" w:color="auto" w:fill="D9E2F3" w:themeFill="accent5" w:themeFillTint="33"/>
            <w:vAlign w:val="center"/>
          </w:tcPr>
          <w:p w14:paraId="5414FF21" w14:textId="77777777" w:rsidR="005947C3" w:rsidRPr="00BE250A" w:rsidRDefault="005947C3" w:rsidP="00926DF1">
            <w:pPr>
              <w:tabs>
                <w:tab w:val="left" w:pos="29"/>
              </w:tabs>
              <w:ind w:leftChars="-127" w:left="-254" w:rightChars="-78" w:right="-156"/>
              <w:jc w:val="center"/>
              <w:rPr>
                <w:rFonts w:ascii="맑은 고딕" w:eastAsia="맑은 고딕" w:hAnsi="맑은 고딕" w:cs="Times New Roman"/>
                <w:b/>
              </w:rPr>
            </w:pPr>
            <w:r>
              <w:rPr>
                <w:rFonts w:ascii="맑은 고딕" w:eastAsia="맑은 고딕" w:hAnsi="맑은 고딕" w:cs="Times New Roman" w:hint="eastAsia"/>
                <w:b/>
              </w:rPr>
              <w:t>구현방안</w:t>
            </w:r>
          </w:p>
        </w:tc>
        <w:tc>
          <w:tcPr>
            <w:tcW w:w="4259" w:type="pct"/>
            <w:gridSpan w:val="6"/>
            <w:shd w:val="clear" w:color="auto" w:fill="auto"/>
            <w:vAlign w:val="center"/>
          </w:tcPr>
          <w:p w14:paraId="448C84B5" w14:textId="77777777" w:rsidR="005947C3" w:rsidRPr="00AB0D74" w:rsidRDefault="005947C3" w:rsidP="00926DF1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AB0D74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채팅방 생성하여 뷰포트를 이용해 모바일에서도 채팅이 가능하도록 구현</w:t>
            </w:r>
          </w:p>
          <w:p w14:paraId="5DCBE6EC" w14:textId="77777777" w:rsidR="005947C3" w:rsidRDefault="005947C3" w:rsidP="00926DF1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AB0D74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대화 내용을 저장해서 이전 대화 내용을 볼 수 있도록 구현</w:t>
            </w:r>
          </w:p>
          <w:p w14:paraId="7266DD66" w14:textId="77777777" w:rsidR="005947C3" w:rsidRDefault="005947C3" w:rsidP="00926DF1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채팅방 목록</w:t>
            </w:r>
            <w:r w:rsidRPr="000B4E52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조회는 무한 스크롤 형태로 구현</w:t>
            </w:r>
          </w:p>
          <w:p w14:paraId="6F4880F2" w14:textId="77777777" w:rsidR="005947C3" w:rsidRPr="00DA3A1D" w:rsidRDefault="005947C3" w:rsidP="00926DF1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B84C63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원본 이미지를 저장하는 공간(폴더)과 썸네일을 저장하는 공간(폴더)을 나눠 구현</w:t>
            </w:r>
          </w:p>
          <w:p w14:paraId="4B87BD86" w14:textId="77777777" w:rsidR="005947C3" w:rsidRPr="004415DC" w:rsidRDefault="005947C3" w:rsidP="00926DF1">
            <w:pPr>
              <w:pStyle w:val="3"/>
              <w:numPr>
                <w:ilvl w:val="2"/>
                <w:numId w:val="5"/>
              </w:numPr>
              <w:spacing w:before="0"/>
              <w:ind w:leftChars="1" w:left="140" w:hanging="138"/>
              <w:contextualSpacing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>Push serve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r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또는</w:t>
            </w:r>
            <w:r>
              <w:rPr>
                <w:rFonts w:ascii="맑은 고딕" w:eastAsia="맑은 고딕" w:hAnsi="맑은 고딕"/>
                <w:b w:val="0"/>
                <w:sz w:val="18"/>
                <w:szCs w:val="18"/>
              </w:rPr>
              <w:t xml:space="preserve"> spring-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event를 활용</w:t>
            </w:r>
            <w:r w:rsidRPr="00AB0D74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하여 새로운 채팅이 있음을 알리도록 구현</w:t>
            </w:r>
          </w:p>
        </w:tc>
      </w:tr>
    </w:tbl>
    <w:p w14:paraId="5F6827EB" w14:textId="77777777" w:rsidR="005947C3" w:rsidRDefault="005947C3" w:rsidP="005947C3">
      <w:pPr>
        <w:widowControl/>
        <w:wordWrap/>
        <w:jc w:val="left"/>
        <w:rPr>
          <w:rFonts w:ascii="맑은 고딕" w:eastAsia="맑은 고딕" w:hAnsi="맑은 고딕"/>
        </w:rPr>
        <w:sectPr w:rsidR="005947C3" w:rsidSect="005C0A30">
          <w:pgSz w:w="11906" w:h="16838" w:code="9"/>
          <w:pgMar w:top="720" w:right="720" w:bottom="720" w:left="720" w:header="737" w:footer="737" w:gutter="0"/>
          <w:pgNumType w:fmt="decimalFullWidth" w:start="1"/>
          <w:cols w:space="425"/>
          <w:docGrid w:linePitch="326"/>
        </w:sectPr>
      </w:pPr>
    </w:p>
    <w:p w14:paraId="2D69E422" w14:textId="77777777" w:rsidR="005C0A30" w:rsidRDefault="005C0A30" w:rsidP="00DD2CAD">
      <w:pPr>
        <w:widowControl/>
        <w:wordWrap/>
        <w:jc w:val="left"/>
        <w:rPr>
          <w:rFonts w:ascii="맑은 고딕" w:eastAsia="맑은 고딕" w:hAnsi="맑은 고딕"/>
        </w:rPr>
        <w:sectPr w:rsidR="005C0A30" w:rsidSect="005947C3">
          <w:headerReference w:type="even" r:id="rId26"/>
          <w:type w:val="continuous"/>
          <w:pgSz w:w="11906" w:h="16838" w:code="9"/>
          <w:pgMar w:top="720" w:right="720" w:bottom="720" w:left="720" w:header="737" w:footer="737" w:gutter="0"/>
          <w:pgNumType w:fmt="decimalFullWidth" w:start="1"/>
          <w:cols w:space="425"/>
          <w:docGrid w:linePitch="326"/>
        </w:sectPr>
      </w:pPr>
    </w:p>
    <w:p w14:paraId="756FF78E" w14:textId="77777777" w:rsidR="007322F0" w:rsidRPr="005947C3" w:rsidRDefault="007322F0" w:rsidP="00DD2CAD">
      <w:pPr>
        <w:widowControl/>
        <w:wordWrap/>
        <w:jc w:val="left"/>
        <w:rPr>
          <w:rFonts w:ascii="맑은 고딕" w:eastAsia="맑은 고딕" w:hAnsi="맑은 고딕"/>
        </w:rPr>
      </w:pPr>
    </w:p>
    <w:sectPr w:rsidR="007322F0" w:rsidRPr="005947C3" w:rsidSect="00CE35EC">
      <w:headerReference w:type="even" r:id="rId27"/>
      <w:type w:val="continuous"/>
      <w:pgSz w:w="11906" w:h="16838" w:code="9"/>
      <w:pgMar w:top="720" w:right="720" w:bottom="720" w:left="720" w:header="964" w:footer="851" w:gutter="0"/>
      <w:pgNumType w:fmt="decimalFullWidth" w:start="1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797E8E" w14:textId="77777777" w:rsidR="00B65AB2" w:rsidRDefault="00B65AB2">
      <w:r>
        <w:separator/>
      </w:r>
    </w:p>
  </w:endnote>
  <w:endnote w:type="continuationSeparator" w:id="0">
    <w:p w14:paraId="015B5CC4" w14:textId="77777777" w:rsidR="00B65AB2" w:rsidRDefault="00B65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함초롬돋움">
    <w:panose1 w:val="020B0504000101010101"/>
    <w:charset w:val="81"/>
    <w:family w:val="modern"/>
    <w:pitch w:val="variable"/>
    <w:sig w:usb0="F7002EFF" w:usb1="19DFFFFF" w:usb2="001BFDD7" w:usb3="00000000" w:csb0="001F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AA4981" w14:textId="77777777" w:rsidR="0074356E" w:rsidRDefault="0074356E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rFonts w:hint="eastAsia"/>
        <w:noProof/>
      </w:rPr>
      <w:t>２</w:t>
    </w:r>
    <w:r>
      <w:rPr>
        <w:rStyle w:val="a8"/>
      </w:rPr>
      <w:fldChar w:fldCharType="end"/>
    </w:r>
  </w:p>
  <w:p w14:paraId="4CD2877F" w14:textId="77777777" w:rsidR="0074356E" w:rsidRDefault="0074356E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b"/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466"/>
    </w:tblGrid>
    <w:tr w:rsidR="0074356E" w14:paraId="662A867B" w14:textId="77777777" w:rsidTr="000B70DD">
      <w:trPr>
        <w:cantSplit/>
      </w:trPr>
      <w:tc>
        <w:tcPr>
          <w:tcW w:w="10466" w:type="dxa"/>
          <w:tcBorders>
            <w:top w:val="nil"/>
            <w:left w:val="nil"/>
            <w:bottom w:val="thinThickThinSmallGap" w:sz="24" w:space="0" w:color="002060"/>
            <w:right w:val="nil"/>
          </w:tcBorders>
        </w:tcPr>
        <w:p w14:paraId="26F37DB6" w14:textId="77777777" w:rsidR="0074356E" w:rsidRPr="00173FC7" w:rsidRDefault="0074356E" w:rsidP="00173FC7">
          <w:pPr>
            <w:tabs>
              <w:tab w:val="right" w:pos="10247"/>
            </w:tabs>
            <w:spacing w:after="40"/>
            <w:rPr>
              <w:rFonts w:ascii="새굴림" w:eastAsia="새굴림" w:hAnsi="새굴림"/>
              <w:sz w:val="2"/>
              <w:szCs w:val="2"/>
            </w:rPr>
          </w:pPr>
        </w:p>
      </w:tc>
    </w:tr>
  </w:tbl>
  <w:p w14:paraId="087614F2" w14:textId="77777777" w:rsidR="0074356E" w:rsidRPr="00B25254" w:rsidRDefault="0074356E" w:rsidP="00B25254">
    <w:pPr>
      <w:rPr>
        <w:sz w:val="2"/>
        <w:szCs w:val="2"/>
      </w:rPr>
    </w:pPr>
  </w:p>
  <w:p w14:paraId="350E4FD9" w14:textId="77777777" w:rsidR="0074356E" w:rsidRPr="000B70DD" w:rsidRDefault="0074356E">
    <w:pPr>
      <w:pStyle w:val="a7"/>
      <w:rPr>
        <w:sz w:val="2"/>
        <w:szCs w:val="2"/>
      </w:rPr>
    </w:pPr>
    <w:r>
      <w:rPr>
        <w:noProof/>
      </w:rPr>
      <w:pict w14:anchorId="6F43037A">
        <v:line id="직선 연결선 11" o:spid="_x0000_s2054" style="position:absolute;left:0;text-align:left;z-index:251691008;visibility:visible" from="45.05pt,775.5pt" to="566.95pt,7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" strokecolor="#036" strokeweight="4.5pt">
          <v:stroke linestyle="thickThin" joinstyle="miter"/>
        </v:line>
      </w:pict>
    </w:r>
    <w:r>
      <w:rPr>
        <w:noProof/>
      </w:rPr>
      <w:pict w14:anchorId="78E94D03">
        <v:line id="직선 연결선 10" o:spid="_x0000_s2053" style="position:absolute;left:0;text-align:left;z-index:251679744;visibility:visible" from="45.05pt,775.5pt" to="566.95pt,7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" strokecolor="#036" strokeweight="4.5pt">
          <v:stroke linestyle="thickThin" joinstyle="miter"/>
        </v:line>
      </w:pict>
    </w:r>
    <w:r>
      <w:rPr>
        <w:noProof/>
      </w:rPr>
      <w:pict w14:anchorId="293C694C">
        <v:line id="직선 연결선 9" o:spid="_x0000_s2052" style="position:absolute;left:0;text-align:left;z-index:251668480;visibility:visible" from="45.05pt,775.5pt" to="566.95pt,7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" strokecolor="#036" strokeweight="4.5pt">
          <v:stroke linestyle="thickThin" joinstyle="miter"/>
        </v:line>
      </w:pict>
    </w:r>
    <w:r>
      <w:rPr>
        <w:noProof/>
      </w:rPr>
      <w:pict w14:anchorId="0DA0502B">
        <v:line id="직선 연결선 8" o:spid="_x0000_s2051" style="position:absolute;left:0;text-align:left;z-index:251657216;visibility:visible" from="45.05pt,775.5pt" to="566.95pt,7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" strokecolor="#036" strokeweight="4.5pt">
          <v:stroke linestyle="thickThin" joinstyle="miter"/>
        </v:line>
      </w:pict>
    </w:r>
    <w:r>
      <w:rPr>
        <w:noProof/>
      </w:rPr>
      <w:pict w14:anchorId="5A304701">
        <v:line id="직선 연결선 7" o:spid="_x0000_s2050" style="position:absolute;left:0;text-align:left;z-index:251645952;visibility:visible" from="45.05pt,775.5pt" to="566.95pt,7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" strokecolor="#036" strokeweight="4.5pt">
          <v:stroke linestyle="thickThin" joinstyle="miter"/>
        </v:line>
      </w:pict>
    </w:r>
    <w:r>
      <w:rPr>
        <w:noProof/>
      </w:rPr>
      <w:pict w14:anchorId="0920D2D9">
        <v:line id="직선 연결선 6" o:spid="_x0000_s2049" style="position:absolute;left:0;text-align:left;z-index:251634688;visibility:visible" from="45.05pt,775.5pt" to="566.95pt,7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" strokecolor="#036" strokeweight="4.5pt">
          <v:stroke linestyle="thickThin" joinstyle="miter"/>
        </v:lin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F4A6FC" w14:textId="77777777" w:rsidR="0074356E" w:rsidRDefault="0074356E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36FA1E" w14:textId="77777777" w:rsidR="0074356E" w:rsidRPr="00B25254" w:rsidRDefault="0074356E" w:rsidP="00B25254">
    <w:pPr>
      <w:rPr>
        <w:sz w:val="2"/>
        <w:szCs w:val="2"/>
      </w:rPr>
    </w:pPr>
  </w:p>
  <w:tbl>
    <w:tblPr>
      <w:tblStyle w:val="ab"/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466"/>
    </w:tblGrid>
    <w:tr w:rsidR="0074356E" w14:paraId="740BC8C9" w14:textId="77777777" w:rsidTr="000B70DD">
      <w:tc>
        <w:tcPr>
          <w:tcW w:w="5000" w:type="pct"/>
          <w:tcBorders>
            <w:top w:val="nil"/>
            <w:left w:val="nil"/>
            <w:bottom w:val="thinThickThinSmallGap" w:sz="24" w:space="0" w:color="002060"/>
            <w:right w:val="nil"/>
          </w:tcBorders>
        </w:tcPr>
        <w:p w14:paraId="15262951" w14:textId="77777777" w:rsidR="0074356E" w:rsidRPr="00173FC7" w:rsidRDefault="0074356E" w:rsidP="00B25254">
          <w:pPr>
            <w:tabs>
              <w:tab w:val="right" w:pos="10247"/>
            </w:tabs>
            <w:spacing w:after="40"/>
            <w:rPr>
              <w:rFonts w:ascii="새굴림" w:eastAsia="새굴림" w:hAnsi="새굴림"/>
              <w:sz w:val="2"/>
              <w:szCs w:val="2"/>
            </w:rPr>
          </w:pPr>
        </w:p>
      </w:tc>
    </w:tr>
  </w:tbl>
  <w:p w14:paraId="0322C85A" w14:textId="77777777" w:rsidR="0074356E" w:rsidRPr="00B25254" w:rsidRDefault="0074356E" w:rsidP="00B25254">
    <w:pPr>
      <w:pStyle w:val="a7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29DDF4" w14:textId="77777777" w:rsidR="00B65AB2" w:rsidRDefault="00B65AB2">
      <w:r>
        <w:separator/>
      </w:r>
    </w:p>
  </w:footnote>
  <w:footnote w:type="continuationSeparator" w:id="0">
    <w:p w14:paraId="45B6FFCC" w14:textId="77777777" w:rsidR="00B65AB2" w:rsidRDefault="00B65A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177AF" w14:textId="77777777" w:rsidR="0074356E" w:rsidRDefault="0074356E">
    <w:pPr>
      <w:pStyle w:val="a6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553189" w14:textId="77777777" w:rsidR="0074356E" w:rsidRDefault="0074356E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DDCCE" w14:textId="77777777" w:rsidR="0074356E" w:rsidRPr="00AF366D" w:rsidRDefault="0074356E" w:rsidP="00BE250A">
    <w:pPr>
      <w:tabs>
        <w:tab w:val="right" w:pos="10247"/>
      </w:tabs>
      <w:spacing w:after="40"/>
      <w:jc w:val="right"/>
      <w:rPr>
        <w:rFonts w:ascii="맑은 고딕" w:eastAsia="맑은 고딕" w:hAnsi="맑은 고딕"/>
        <w:b/>
      </w:rPr>
    </w:pPr>
    <w:r w:rsidRPr="00AF366D">
      <w:rPr>
        <w:rFonts w:ascii="맑은 고딕" w:eastAsia="맑은 고딕" w:hAnsi="맑은 고딕" w:hint="eastAsia"/>
        <w:b/>
      </w:rPr>
      <w:t>2019응용프로그램 개발 및 빅데이터 전문가 양성 과정</w:t>
    </w:r>
  </w:p>
  <w:tbl>
    <w:tblPr>
      <w:tblStyle w:val="ab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466"/>
    </w:tblGrid>
    <w:tr w:rsidR="0074356E" w14:paraId="2F923994" w14:textId="77777777" w:rsidTr="003D6300">
      <w:trPr>
        <w:trHeight w:val="26"/>
      </w:trPr>
      <w:tc>
        <w:tcPr>
          <w:tcW w:w="10664" w:type="dxa"/>
          <w:tcBorders>
            <w:top w:val="thinThickThinSmallGap" w:sz="24" w:space="0" w:color="002060"/>
            <w:left w:val="nil"/>
            <w:bottom w:val="nil"/>
            <w:right w:val="nil"/>
          </w:tcBorders>
        </w:tcPr>
        <w:p w14:paraId="106C8E0D" w14:textId="77777777" w:rsidR="0074356E" w:rsidRPr="00173FC7" w:rsidRDefault="0074356E">
          <w:pPr>
            <w:tabs>
              <w:tab w:val="right" w:pos="10247"/>
            </w:tabs>
            <w:spacing w:after="40"/>
            <w:rPr>
              <w:rFonts w:ascii="새굴림" w:eastAsia="새굴림" w:hAnsi="새굴림"/>
              <w:sz w:val="2"/>
              <w:szCs w:val="2"/>
            </w:rPr>
          </w:pPr>
        </w:p>
      </w:tc>
    </w:tr>
  </w:tbl>
  <w:p w14:paraId="17B7A6BA" w14:textId="77777777" w:rsidR="0074356E" w:rsidRDefault="0074356E">
    <w:pPr>
      <w:pStyle w:val="a6"/>
      <w:tabs>
        <w:tab w:val="clear" w:pos="4252"/>
        <w:tab w:val="clear" w:pos="8504"/>
        <w:tab w:val="right" w:pos="9365"/>
      </w:tabs>
      <w:rPr>
        <w:sz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CD4F80" w14:textId="77777777" w:rsidR="0074356E" w:rsidRDefault="0074356E">
    <w:pPr>
      <w:pStyle w:val="a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b"/>
      <w:tblW w:w="0" w:type="auto"/>
      <w:tblLook w:val="04A0" w:firstRow="1" w:lastRow="0" w:firstColumn="1" w:lastColumn="0" w:noHBand="0" w:noVBand="1"/>
    </w:tblPr>
    <w:tblGrid>
      <w:gridCol w:w="10664"/>
    </w:tblGrid>
    <w:tr w:rsidR="0074356E" w14:paraId="25A80BE9" w14:textId="77777777" w:rsidTr="000B70DD">
      <w:tc>
        <w:tcPr>
          <w:tcW w:w="10664" w:type="dxa"/>
          <w:tcBorders>
            <w:top w:val="nil"/>
            <w:left w:val="nil"/>
            <w:bottom w:val="nil"/>
            <w:right w:val="nil"/>
          </w:tcBorders>
        </w:tcPr>
        <w:p w14:paraId="5C8CEE8A" w14:textId="77777777" w:rsidR="0074356E" w:rsidRDefault="0074356E" w:rsidP="00084ADA">
          <w:pPr>
            <w:tabs>
              <w:tab w:val="right" w:pos="10247"/>
            </w:tabs>
            <w:spacing w:after="40"/>
            <w:jc w:val="right"/>
            <w:rPr>
              <w:rFonts w:ascii="맑은 고딕" w:eastAsia="맑은 고딕" w:hAnsi="맑은 고딕"/>
              <w:b/>
            </w:rPr>
          </w:pPr>
          <w:r w:rsidRPr="00AF366D">
            <w:rPr>
              <w:rFonts w:ascii="맑은 고딕" w:eastAsia="맑은 고딕" w:hAnsi="맑은 고딕" w:hint="eastAsia"/>
              <w:b/>
            </w:rPr>
            <w:t>2019응용프로그램 개발 및 빅데이터 전문가 양성 과정</w:t>
          </w:r>
        </w:p>
      </w:tc>
    </w:tr>
  </w:tbl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670"/>
      <w:gridCol w:w="2670"/>
      <w:gridCol w:w="2671"/>
      <w:gridCol w:w="2671"/>
    </w:tblGrid>
    <w:tr w:rsidR="0074356E" w14:paraId="67E38641" w14:textId="77777777" w:rsidTr="00B25254">
      <w:trPr>
        <w:trHeight w:val="564"/>
        <w:jc w:val="center"/>
      </w:trPr>
      <w:tc>
        <w:tcPr>
          <w:tcW w:w="5000" w:type="pct"/>
          <w:gridSpan w:val="4"/>
          <w:shd w:val="clear" w:color="auto" w:fill="2E74B5" w:themeFill="accent1" w:themeFillShade="BF"/>
          <w:vAlign w:val="center"/>
        </w:tcPr>
        <w:p w14:paraId="3ADDBE8A" w14:textId="77777777" w:rsidR="0074356E" w:rsidRPr="00AF366D" w:rsidRDefault="0074356E" w:rsidP="00B25254">
          <w:pPr>
            <w:pStyle w:val="a6"/>
            <w:jc w:val="center"/>
            <w:rPr>
              <w:rFonts w:ascii="맑은 고딕" w:eastAsia="맑은 고딕" w:hAnsi="맑은 고딕"/>
            </w:rPr>
          </w:pPr>
          <w:r w:rsidRPr="001A2C36">
            <w:rPr>
              <w:rFonts w:ascii="맑은 고딕" w:eastAsia="맑은 고딕" w:hAnsi="맑은 고딕" w:hint="eastAsia"/>
              <w:b/>
              <w:color w:val="FFFFFF" w:themeColor="background1"/>
              <w:sz w:val="32"/>
              <w:szCs w:val="32"/>
            </w:rPr>
            <w:t>요구사항 명세서</w:t>
          </w:r>
        </w:p>
      </w:tc>
    </w:tr>
    <w:tr w:rsidR="0074356E" w14:paraId="3E62552A" w14:textId="77777777" w:rsidTr="00B25254">
      <w:trPr>
        <w:trHeight w:val="123"/>
        <w:jc w:val="center"/>
      </w:trPr>
      <w:tc>
        <w:tcPr>
          <w:tcW w:w="1250" w:type="pct"/>
          <w:shd w:val="clear" w:color="auto" w:fill="auto"/>
        </w:tcPr>
        <w:p w14:paraId="1EA24874" w14:textId="77777777" w:rsidR="0074356E" w:rsidRPr="00691F52" w:rsidRDefault="0074356E" w:rsidP="00B25254">
          <w:pPr>
            <w:pStyle w:val="a6"/>
            <w:rPr>
              <w:rFonts w:ascii="맑은 고딕" w:eastAsia="맑은 고딕" w:hAnsi="맑은 고딕"/>
              <w:sz w:val="16"/>
            </w:rPr>
          </w:pPr>
          <w:r w:rsidRPr="00691F52">
            <w:rPr>
              <w:rFonts w:ascii="맑은 고딕" w:eastAsia="맑은 고딕" w:hAnsi="맑은 고딕" w:hint="eastAsia"/>
              <w:sz w:val="16"/>
            </w:rPr>
            <w:t xml:space="preserve">작성자 </w:t>
          </w:r>
          <w:r w:rsidRPr="00691F52">
            <w:rPr>
              <w:rFonts w:ascii="맑은 고딕" w:eastAsia="맑은 고딕" w:hAnsi="맑은 고딕"/>
              <w:sz w:val="16"/>
            </w:rPr>
            <w:t>:</w:t>
          </w:r>
          <w:r w:rsidRPr="00691F52">
            <w:rPr>
              <w:rFonts w:ascii="맑은 고딕" w:eastAsia="맑은 고딕" w:hAnsi="맑은 고딕" w:hint="eastAsia"/>
              <w:sz w:val="16"/>
            </w:rPr>
            <w:t>육지사람</w:t>
          </w:r>
        </w:p>
      </w:tc>
      <w:tc>
        <w:tcPr>
          <w:tcW w:w="1250" w:type="pct"/>
          <w:shd w:val="clear" w:color="auto" w:fill="auto"/>
        </w:tcPr>
        <w:p w14:paraId="52C23FA3" w14:textId="77777777" w:rsidR="0074356E" w:rsidRPr="00691F52" w:rsidRDefault="0074356E" w:rsidP="00B25254">
          <w:pPr>
            <w:pStyle w:val="a6"/>
            <w:rPr>
              <w:rFonts w:ascii="맑은 고딕" w:eastAsia="맑은 고딕" w:hAnsi="맑은 고딕"/>
              <w:sz w:val="16"/>
            </w:rPr>
          </w:pPr>
          <w:r w:rsidRPr="00691F52">
            <w:rPr>
              <w:rFonts w:ascii="맑은 고딕" w:eastAsia="맑은 고딕" w:hAnsi="맑은 고딕" w:hint="eastAsia"/>
              <w:sz w:val="16"/>
            </w:rPr>
            <w:t>Document # :</w:t>
          </w:r>
          <w:r w:rsidRPr="00691F52">
            <w:rPr>
              <w:rFonts w:ascii="맑은 고딕" w:eastAsia="맑은 고딕" w:hAnsi="맑은 고딕"/>
              <w:sz w:val="16"/>
            </w:rPr>
            <w:t xml:space="preserve"> 01</w:t>
          </w:r>
        </w:p>
      </w:tc>
      <w:tc>
        <w:tcPr>
          <w:tcW w:w="1250" w:type="pct"/>
          <w:shd w:val="clear" w:color="auto" w:fill="auto"/>
        </w:tcPr>
        <w:p w14:paraId="01104495" w14:textId="77777777" w:rsidR="0074356E" w:rsidRPr="00691F52" w:rsidRDefault="0074356E" w:rsidP="00B25254">
          <w:pPr>
            <w:pStyle w:val="a6"/>
            <w:rPr>
              <w:rFonts w:ascii="맑은 고딕" w:eastAsia="맑은 고딕" w:hAnsi="맑은 고딕"/>
              <w:sz w:val="16"/>
            </w:rPr>
          </w:pPr>
          <w:r w:rsidRPr="00691F52">
            <w:rPr>
              <w:rFonts w:ascii="맑은 고딕" w:eastAsia="맑은 고딕" w:hAnsi="맑은 고딕" w:hint="eastAsia"/>
              <w:sz w:val="16"/>
            </w:rPr>
            <w:t xml:space="preserve">Version # : </w:t>
          </w:r>
          <w:r w:rsidRPr="00691F52">
            <w:rPr>
              <w:rFonts w:ascii="맑은 고딕" w:eastAsia="맑은 고딕" w:hAnsi="맑은 고딕"/>
              <w:sz w:val="16"/>
            </w:rPr>
            <w:t>1.0.</w:t>
          </w:r>
        </w:p>
      </w:tc>
      <w:tc>
        <w:tcPr>
          <w:tcW w:w="1250" w:type="pct"/>
          <w:shd w:val="clear" w:color="auto" w:fill="auto"/>
        </w:tcPr>
        <w:p w14:paraId="6823BEF9" w14:textId="77777777" w:rsidR="0074356E" w:rsidRPr="00691F52" w:rsidRDefault="0074356E" w:rsidP="00B25254">
          <w:pPr>
            <w:pStyle w:val="a6"/>
            <w:rPr>
              <w:rFonts w:ascii="맑은 고딕" w:eastAsia="맑은 고딕" w:hAnsi="맑은 고딕"/>
              <w:sz w:val="16"/>
            </w:rPr>
          </w:pPr>
          <w:r w:rsidRPr="00691F52">
            <w:rPr>
              <w:rFonts w:ascii="맑은 고딕" w:eastAsia="맑은 고딕" w:hAnsi="맑은 고딕" w:hint="eastAsia"/>
              <w:sz w:val="16"/>
            </w:rPr>
            <w:t>Issue Date :</w:t>
          </w:r>
          <w:r w:rsidRPr="00691F52">
            <w:rPr>
              <w:rFonts w:ascii="맑은 고딕" w:eastAsia="맑은 고딕" w:hAnsi="맑은 고딕"/>
              <w:sz w:val="16"/>
            </w:rPr>
            <w:t>2019. 04. 26. FRI</w:t>
          </w:r>
        </w:p>
      </w:tc>
    </w:tr>
  </w:tbl>
  <w:p w14:paraId="5D69F11E" w14:textId="77777777" w:rsidR="0074356E" w:rsidRDefault="0074356E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b"/>
      <w:tblW w:w="5000" w:type="pct"/>
      <w:tblLook w:val="04A0" w:firstRow="1" w:lastRow="0" w:firstColumn="1" w:lastColumn="0" w:noHBand="0" w:noVBand="1"/>
    </w:tblPr>
    <w:tblGrid>
      <w:gridCol w:w="10682"/>
    </w:tblGrid>
    <w:tr w:rsidR="0074356E" w14:paraId="7F804589" w14:textId="77777777" w:rsidTr="000B70DD">
      <w:tc>
        <w:tcPr>
          <w:tcW w:w="5000" w:type="pct"/>
          <w:tcBorders>
            <w:top w:val="nil"/>
            <w:left w:val="nil"/>
            <w:bottom w:val="nil"/>
            <w:right w:val="nil"/>
          </w:tcBorders>
        </w:tcPr>
        <w:p w14:paraId="2FE501BC" w14:textId="77777777" w:rsidR="0074356E" w:rsidRDefault="0074356E" w:rsidP="000B70DD">
          <w:pPr>
            <w:tabs>
              <w:tab w:val="right" w:pos="10247"/>
            </w:tabs>
            <w:spacing w:after="40"/>
            <w:jc w:val="right"/>
            <w:rPr>
              <w:rFonts w:ascii="맑은 고딕" w:eastAsia="맑은 고딕" w:hAnsi="맑은 고딕"/>
              <w:b/>
            </w:rPr>
          </w:pPr>
          <w:r w:rsidRPr="00AF366D">
            <w:rPr>
              <w:rFonts w:ascii="맑은 고딕" w:eastAsia="맑은 고딕" w:hAnsi="맑은 고딕" w:hint="eastAsia"/>
              <w:b/>
            </w:rPr>
            <w:t>2019응용프로그램 개발 및 빅데이터 전문가 양성 과정</w:t>
          </w:r>
        </w:p>
      </w:tc>
    </w:tr>
  </w:tbl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670"/>
      <w:gridCol w:w="2670"/>
      <w:gridCol w:w="2671"/>
      <w:gridCol w:w="2671"/>
    </w:tblGrid>
    <w:tr w:rsidR="0074356E" w14:paraId="3A4AD79E" w14:textId="77777777" w:rsidTr="00CB77B9">
      <w:trPr>
        <w:trHeight w:val="564"/>
        <w:jc w:val="center"/>
      </w:trPr>
      <w:tc>
        <w:tcPr>
          <w:tcW w:w="5000" w:type="pct"/>
          <w:gridSpan w:val="4"/>
          <w:shd w:val="clear" w:color="auto" w:fill="2E74B5" w:themeFill="accent1" w:themeFillShade="BF"/>
          <w:vAlign w:val="center"/>
        </w:tcPr>
        <w:p w14:paraId="76F89A78" w14:textId="77777777" w:rsidR="0074356E" w:rsidRPr="00AF366D" w:rsidRDefault="0074356E" w:rsidP="000B70DD">
          <w:pPr>
            <w:pStyle w:val="a6"/>
            <w:jc w:val="center"/>
            <w:rPr>
              <w:rFonts w:ascii="맑은 고딕" w:eastAsia="맑은 고딕" w:hAnsi="맑은 고딕"/>
            </w:rPr>
          </w:pPr>
          <w:r w:rsidRPr="001A2C36">
            <w:rPr>
              <w:rFonts w:ascii="맑은 고딕" w:eastAsia="맑은 고딕" w:hAnsi="맑은 고딕" w:hint="eastAsia"/>
              <w:b/>
              <w:color w:val="FFFFFF" w:themeColor="background1"/>
              <w:sz w:val="32"/>
              <w:szCs w:val="32"/>
            </w:rPr>
            <w:t>요구사항 명세서</w:t>
          </w:r>
        </w:p>
      </w:tc>
    </w:tr>
    <w:tr w:rsidR="0074356E" w14:paraId="186765EE" w14:textId="77777777" w:rsidTr="00CB77B9">
      <w:trPr>
        <w:trHeight w:val="123"/>
        <w:jc w:val="center"/>
      </w:trPr>
      <w:tc>
        <w:tcPr>
          <w:tcW w:w="1250" w:type="pct"/>
          <w:shd w:val="clear" w:color="auto" w:fill="auto"/>
        </w:tcPr>
        <w:p w14:paraId="643EA322" w14:textId="70FC3B0B" w:rsidR="0074356E" w:rsidRPr="00691F52" w:rsidRDefault="0074356E" w:rsidP="000B70DD">
          <w:pPr>
            <w:pStyle w:val="a6"/>
            <w:rPr>
              <w:rFonts w:ascii="맑은 고딕" w:eastAsia="맑은 고딕" w:hAnsi="맑은 고딕"/>
              <w:sz w:val="16"/>
            </w:rPr>
          </w:pPr>
          <w:r w:rsidRPr="00691F52">
            <w:rPr>
              <w:rFonts w:ascii="맑은 고딕" w:eastAsia="맑은 고딕" w:hAnsi="맑은 고딕" w:hint="eastAsia"/>
              <w:sz w:val="16"/>
            </w:rPr>
            <w:t xml:space="preserve">작성자 </w:t>
          </w:r>
          <w:r>
            <w:rPr>
              <w:rFonts w:ascii="맑은 고딕" w:eastAsia="맑은 고딕" w:hAnsi="맑은 고딕"/>
              <w:sz w:val="16"/>
            </w:rPr>
            <w:t xml:space="preserve">: </w:t>
          </w:r>
          <w:r>
            <w:rPr>
              <w:rFonts w:ascii="맑은 고딕" w:eastAsia="맑은 고딕" w:hAnsi="맑은 고딕" w:hint="eastAsia"/>
              <w:sz w:val="16"/>
            </w:rPr>
            <w:t>김준</w:t>
          </w:r>
        </w:p>
      </w:tc>
      <w:tc>
        <w:tcPr>
          <w:tcW w:w="1250" w:type="pct"/>
          <w:shd w:val="clear" w:color="auto" w:fill="auto"/>
        </w:tcPr>
        <w:p w14:paraId="52054E48" w14:textId="77777777" w:rsidR="0074356E" w:rsidRPr="00691F52" w:rsidRDefault="0074356E" w:rsidP="000B70DD">
          <w:pPr>
            <w:pStyle w:val="a6"/>
            <w:rPr>
              <w:rFonts w:ascii="맑은 고딕" w:eastAsia="맑은 고딕" w:hAnsi="맑은 고딕"/>
              <w:sz w:val="16"/>
            </w:rPr>
          </w:pPr>
          <w:r w:rsidRPr="00691F52">
            <w:rPr>
              <w:rFonts w:ascii="맑은 고딕" w:eastAsia="맑은 고딕" w:hAnsi="맑은 고딕" w:hint="eastAsia"/>
              <w:sz w:val="16"/>
            </w:rPr>
            <w:t>Document # :</w:t>
          </w:r>
          <w:r w:rsidRPr="00691F52">
            <w:rPr>
              <w:rFonts w:ascii="맑은 고딕" w:eastAsia="맑은 고딕" w:hAnsi="맑은 고딕"/>
              <w:sz w:val="16"/>
            </w:rPr>
            <w:t xml:space="preserve"> 01</w:t>
          </w:r>
        </w:p>
      </w:tc>
      <w:tc>
        <w:tcPr>
          <w:tcW w:w="1250" w:type="pct"/>
          <w:shd w:val="clear" w:color="auto" w:fill="auto"/>
        </w:tcPr>
        <w:p w14:paraId="3098EE75" w14:textId="77777777" w:rsidR="0074356E" w:rsidRPr="00691F52" w:rsidRDefault="0074356E" w:rsidP="000B70DD">
          <w:pPr>
            <w:pStyle w:val="a6"/>
            <w:rPr>
              <w:rFonts w:ascii="맑은 고딕" w:eastAsia="맑은 고딕" w:hAnsi="맑은 고딕"/>
              <w:sz w:val="16"/>
            </w:rPr>
          </w:pPr>
          <w:r w:rsidRPr="00691F52">
            <w:rPr>
              <w:rFonts w:ascii="맑은 고딕" w:eastAsia="맑은 고딕" w:hAnsi="맑은 고딕" w:hint="eastAsia"/>
              <w:sz w:val="16"/>
            </w:rPr>
            <w:t xml:space="preserve">Version # : </w:t>
          </w:r>
          <w:r w:rsidRPr="00691F52">
            <w:rPr>
              <w:rFonts w:ascii="맑은 고딕" w:eastAsia="맑은 고딕" w:hAnsi="맑은 고딕"/>
              <w:sz w:val="16"/>
            </w:rPr>
            <w:t>1.0.</w:t>
          </w:r>
        </w:p>
      </w:tc>
      <w:tc>
        <w:tcPr>
          <w:tcW w:w="1250" w:type="pct"/>
          <w:shd w:val="clear" w:color="auto" w:fill="auto"/>
        </w:tcPr>
        <w:p w14:paraId="7600D139" w14:textId="77777777" w:rsidR="0074356E" w:rsidRPr="00691F52" w:rsidRDefault="0074356E" w:rsidP="000B70DD">
          <w:pPr>
            <w:pStyle w:val="a6"/>
            <w:rPr>
              <w:rFonts w:ascii="맑은 고딕" w:eastAsia="맑은 고딕" w:hAnsi="맑은 고딕"/>
              <w:sz w:val="16"/>
            </w:rPr>
          </w:pPr>
          <w:r w:rsidRPr="00691F52">
            <w:rPr>
              <w:rFonts w:ascii="맑은 고딕" w:eastAsia="맑은 고딕" w:hAnsi="맑은 고딕" w:hint="eastAsia"/>
              <w:sz w:val="16"/>
            </w:rPr>
            <w:t>Issue Date :</w:t>
          </w:r>
          <w:r w:rsidRPr="00691F52">
            <w:rPr>
              <w:rFonts w:ascii="맑은 고딕" w:eastAsia="맑은 고딕" w:hAnsi="맑은 고딕"/>
              <w:sz w:val="16"/>
            </w:rPr>
            <w:t>2019. 04. 26. FRI</w:t>
          </w:r>
        </w:p>
      </w:tc>
    </w:tr>
  </w:tbl>
  <w:p w14:paraId="51BE166E" w14:textId="77777777" w:rsidR="0074356E" w:rsidRDefault="0074356E" w:rsidP="000B70DD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A6D461" w14:textId="77777777" w:rsidR="0074356E" w:rsidRDefault="0074356E">
    <w:pPr>
      <w:pStyle w:val="a6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5701B" w14:textId="77777777" w:rsidR="0074356E" w:rsidRDefault="0074356E">
    <w:pPr>
      <w:pStyle w:val="a6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F06462" w14:textId="77777777" w:rsidR="0074356E" w:rsidRDefault="0074356E">
    <w:pPr>
      <w:pStyle w:val="a6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A752DC" w14:textId="77777777" w:rsidR="0074356E" w:rsidRDefault="0074356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9AEE1172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  <w:b/>
      </w:rPr>
    </w:lvl>
    <w:lvl w:ilvl="1">
      <w:start w:val="1"/>
      <w:numFmt w:val="decimal"/>
      <w:pStyle w:val="2"/>
      <w:lvlText w:val="%1.%2."/>
      <w:lvlJc w:val="left"/>
      <w:pPr>
        <w:ind w:left="567" w:firstLine="0"/>
      </w:pPr>
      <w:rPr>
        <w:rFonts w:hint="eastAsia"/>
      </w:rPr>
    </w:lvl>
    <w:lvl w:ilvl="2">
      <w:start w:val="1"/>
      <w:numFmt w:val="decimalEnclosedCircle"/>
      <w:pStyle w:val="3"/>
      <w:lvlText w:val="%3"/>
      <w:lvlJc w:val="left"/>
      <w:pPr>
        <w:ind w:left="3118" w:firstLine="0"/>
      </w:pPr>
      <w:rPr>
        <w:rFonts w:hint="default"/>
        <w:b w:val="0"/>
        <w:sz w:val="18"/>
        <w:szCs w:val="18"/>
      </w:rPr>
    </w:lvl>
    <w:lvl w:ilvl="3">
      <w:start w:val="1"/>
      <w:numFmt w:val="decimal"/>
      <w:pStyle w:val="4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0674C04"/>
    <w:multiLevelType w:val="hybridMultilevel"/>
    <w:tmpl w:val="F3FE156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76265F0"/>
    <w:multiLevelType w:val="hybridMultilevel"/>
    <w:tmpl w:val="E9E69DD6"/>
    <w:lvl w:ilvl="0" w:tplc="E87C847C">
      <w:start w:val="1"/>
      <w:numFmt w:val="bullet"/>
      <w:lvlText w:val=""/>
      <w:lvlJc w:val="left"/>
      <w:pPr>
        <w:ind w:left="2952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20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7" w:hanging="400"/>
      </w:pPr>
      <w:rPr>
        <w:rFonts w:ascii="Wingdings" w:hAnsi="Wingdings" w:hint="default"/>
      </w:rPr>
    </w:lvl>
  </w:abstractNum>
  <w:abstractNum w:abstractNumId="3" w15:restartNumberingAfterBreak="0">
    <w:nsid w:val="496E42C2"/>
    <w:multiLevelType w:val="hybridMultilevel"/>
    <w:tmpl w:val="061804A6"/>
    <w:lvl w:ilvl="0" w:tplc="9C90B6C4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0782497"/>
    <w:multiLevelType w:val="multilevel"/>
    <w:tmpl w:val="AE06C736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  <w:b/>
      </w:rPr>
    </w:lvl>
    <w:lvl w:ilvl="1">
      <w:start w:val="1"/>
      <w:numFmt w:val="decimal"/>
      <w:lvlText w:val="%1.%2."/>
      <w:lvlJc w:val="left"/>
      <w:pPr>
        <w:ind w:left="567" w:firstLine="0"/>
      </w:pPr>
      <w:rPr>
        <w:rFonts w:hint="eastAsia"/>
      </w:rPr>
    </w:lvl>
    <w:lvl w:ilvl="2">
      <w:start w:val="1"/>
      <w:numFmt w:val="bullet"/>
      <w:lvlText w:val=""/>
      <w:lvlJc w:val="left"/>
      <w:pPr>
        <w:ind w:left="3260" w:firstLine="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5" w15:restartNumberingAfterBreak="0">
    <w:nsid w:val="6F167E1E"/>
    <w:multiLevelType w:val="hybridMultilevel"/>
    <w:tmpl w:val="FAA89B1A"/>
    <w:lvl w:ilvl="0" w:tplc="039A9A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43B575E"/>
    <w:multiLevelType w:val="hybridMultilevel"/>
    <w:tmpl w:val="6046D750"/>
    <w:lvl w:ilvl="0" w:tplc="C0144660">
      <w:start w:val="1"/>
      <w:numFmt w:val="decimal"/>
      <w:lvlText w:val="%1."/>
      <w:lvlJc w:val="left"/>
      <w:pPr>
        <w:ind w:left="6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54" w:hanging="400"/>
      </w:pPr>
    </w:lvl>
    <w:lvl w:ilvl="2" w:tplc="0409001B" w:tentative="1">
      <w:start w:val="1"/>
      <w:numFmt w:val="lowerRoman"/>
      <w:lvlText w:val="%3."/>
      <w:lvlJc w:val="right"/>
      <w:pPr>
        <w:ind w:left="1454" w:hanging="400"/>
      </w:pPr>
    </w:lvl>
    <w:lvl w:ilvl="3" w:tplc="0409000F" w:tentative="1">
      <w:start w:val="1"/>
      <w:numFmt w:val="decimal"/>
      <w:lvlText w:val="%4."/>
      <w:lvlJc w:val="left"/>
      <w:pPr>
        <w:ind w:left="1854" w:hanging="400"/>
      </w:pPr>
    </w:lvl>
    <w:lvl w:ilvl="4" w:tplc="04090019" w:tentative="1">
      <w:start w:val="1"/>
      <w:numFmt w:val="upperLetter"/>
      <w:lvlText w:val="%5."/>
      <w:lvlJc w:val="left"/>
      <w:pPr>
        <w:ind w:left="2254" w:hanging="400"/>
      </w:pPr>
    </w:lvl>
    <w:lvl w:ilvl="5" w:tplc="0409001B" w:tentative="1">
      <w:start w:val="1"/>
      <w:numFmt w:val="lowerRoman"/>
      <w:lvlText w:val="%6."/>
      <w:lvlJc w:val="right"/>
      <w:pPr>
        <w:ind w:left="2654" w:hanging="400"/>
      </w:pPr>
    </w:lvl>
    <w:lvl w:ilvl="6" w:tplc="0409000F" w:tentative="1">
      <w:start w:val="1"/>
      <w:numFmt w:val="decimal"/>
      <w:lvlText w:val="%7."/>
      <w:lvlJc w:val="left"/>
      <w:pPr>
        <w:ind w:left="3054" w:hanging="400"/>
      </w:pPr>
    </w:lvl>
    <w:lvl w:ilvl="7" w:tplc="04090019" w:tentative="1">
      <w:start w:val="1"/>
      <w:numFmt w:val="upperLetter"/>
      <w:lvlText w:val="%8."/>
      <w:lvlJc w:val="left"/>
      <w:pPr>
        <w:ind w:left="3454" w:hanging="400"/>
      </w:pPr>
    </w:lvl>
    <w:lvl w:ilvl="8" w:tplc="0409001B" w:tentative="1">
      <w:start w:val="1"/>
      <w:numFmt w:val="lowerRoman"/>
      <w:lvlText w:val="%9."/>
      <w:lvlJc w:val="right"/>
      <w:pPr>
        <w:ind w:left="3854" w:hanging="400"/>
      </w:p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1"/>
  </w:num>
  <w:num w:numId="9">
    <w:abstractNumId w:val="4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3"/>
  </w:num>
  <w:num w:numId="12">
    <w:abstractNumId w:val="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bordersDoNotSurroundHeader/>
  <w:bordersDoNotSurroundFooter/>
  <w:hideSpelling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0" w:nlCheck="1" w:checkStyle="0"/>
  <w:activeWritingStyle w:appName="MSWord" w:lang="en-US" w:vendorID="64" w:dllVersion="0" w:nlCheck="1" w:checkStyle="0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oNotTrackFormatting/>
  <w:defaultTabStop w:val="0"/>
  <w:defaultTableStyle w:val="a"/>
  <w:drawingGridHorizontalSpacing w:val="1000"/>
  <w:drawingGridVerticalSpacing w:val="1000"/>
  <w:noPunctuationKerning/>
  <w:characterSpacingControl w:val="doNotCompress"/>
  <w:doNotDemarcateInvalidXml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066F"/>
    <w:rsid w:val="00003957"/>
    <w:rsid w:val="00013B52"/>
    <w:rsid w:val="000148A1"/>
    <w:rsid w:val="00016167"/>
    <w:rsid w:val="00020AA6"/>
    <w:rsid w:val="00022FA9"/>
    <w:rsid w:val="000233F1"/>
    <w:rsid w:val="000248E6"/>
    <w:rsid w:val="0003045F"/>
    <w:rsid w:val="00030FB3"/>
    <w:rsid w:val="000349FA"/>
    <w:rsid w:val="00040240"/>
    <w:rsid w:val="00042AC6"/>
    <w:rsid w:val="000431B5"/>
    <w:rsid w:val="000431DE"/>
    <w:rsid w:val="00043316"/>
    <w:rsid w:val="0004541E"/>
    <w:rsid w:val="00047B65"/>
    <w:rsid w:val="000539A1"/>
    <w:rsid w:val="00056803"/>
    <w:rsid w:val="000610DA"/>
    <w:rsid w:val="000706B3"/>
    <w:rsid w:val="00080111"/>
    <w:rsid w:val="000824D8"/>
    <w:rsid w:val="00084ADA"/>
    <w:rsid w:val="00085363"/>
    <w:rsid w:val="00085454"/>
    <w:rsid w:val="00086C2C"/>
    <w:rsid w:val="0009066F"/>
    <w:rsid w:val="00090AB6"/>
    <w:rsid w:val="00092DEB"/>
    <w:rsid w:val="00094D88"/>
    <w:rsid w:val="000A0140"/>
    <w:rsid w:val="000A1C08"/>
    <w:rsid w:val="000A3047"/>
    <w:rsid w:val="000A4521"/>
    <w:rsid w:val="000A49BC"/>
    <w:rsid w:val="000A6841"/>
    <w:rsid w:val="000A6B3E"/>
    <w:rsid w:val="000A6BA1"/>
    <w:rsid w:val="000A7088"/>
    <w:rsid w:val="000B0C22"/>
    <w:rsid w:val="000B18B9"/>
    <w:rsid w:val="000B32AB"/>
    <w:rsid w:val="000B3D10"/>
    <w:rsid w:val="000B4E52"/>
    <w:rsid w:val="000B523B"/>
    <w:rsid w:val="000B70DD"/>
    <w:rsid w:val="000C1C8C"/>
    <w:rsid w:val="000C67E1"/>
    <w:rsid w:val="000C69DA"/>
    <w:rsid w:val="000D07B1"/>
    <w:rsid w:val="000D0C80"/>
    <w:rsid w:val="000D26AD"/>
    <w:rsid w:val="000D3723"/>
    <w:rsid w:val="000D67A7"/>
    <w:rsid w:val="000E0F45"/>
    <w:rsid w:val="000E4036"/>
    <w:rsid w:val="000F3ED4"/>
    <w:rsid w:val="000F6045"/>
    <w:rsid w:val="001018E7"/>
    <w:rsid w:val="00101FCC"/>
    <w:rsid w:val="00102F00"/>
    <w:rsid w:val="0011004C"/>
    <w:rsid w:val="001103C2"/>
    <w:rsid w:val="001165CE"/>
    <w:rsid w:val="00120591"/>
    <w:rsid w:val="0012091D"/>
    <w:rsid w:val="001244C0"/>
    <w:rsid w:val="001246AA"/>
    <w:rsid w:val="00124DB7"/>
    <w:rsid w:val="00126971"/>
    <w:rsid w:val="00127BD5"/>
    <w:rsid w:val="001305A0"/>
    <w:rsid w:val="00134822"/>
    <w:rsid w:val="00135217"/>
    <w:rsid w:val="001363C5"/>
    <w:rsid w:val="001367F6"/>
    <w:rsid w:val="001400E5"/>
    <w:rsid w:val="00140342"/>
    <w:rsid w:val="00141E9C"/>
    <w:rsid w:val="00143547"/>
    <w:rsid w:val="001466A7"/>
    <w:rsid w:val="001470F7"/>
    <w:rsid w:val="00150A6D"/>
    <w:rsid w:val="00150D9C"/>
    <w:rsid w:val="001525B5"/>
    <w:rsid w:val="00154755"/>
    <w:rsid w:val="001574E3"/>
    <w:rsid w:val="001623DE"/>
    <w:rsid w:val="00163FED"/>
    <w:rsid w:val="00165A30"/>
    <w:rsid w:val="00165F71"/>
    <w:rsid w:val="00173FC7"/>
    <w:rsid w:val="001744A5"/>
    <w:rsid w:val="001744C9"/>
    <w:rsid w:val="00174698"/>
    <w:rsid w:val="00174AAA"/>
    <w:rsid w:val="00181495"/>
    <w:rsid w:val="00186285"/>
    <w:rsid w:val="001900EF"/>
    <w:rsid w:val="0019143E"/>
    <w:rsid w:val="00195E82"/>
    <w:rsid w:val="001962CA"/>
    <w:rsid w:val="001A0B1A"/>
    <w:rsid w:val="001A2C36"/>
    <w:rsid w:val="001A51A3"/>
    <w:rsid w:val="001A612C"/>
    <w:rsid w:val="001A6DCC"/>
    <w:rsid w:val="001A7D87"/>
    <w:rsid w:val="001B064D"/>
    <w:rsid w:val="001B30FE"/>
    <w:rsid w:val="001B352C"/>
    <w:rsid w:val="001B3DF5"/>
    <w:rsid w:val="001B552B"/>
    <w:rsid w:val="001B55E3"/>
    <w:rsid w:val="001B6880"/>
    <w:rsid w:val="001C1B59"/>
    <w:rsid w:val="001C2E75"/>
    <w:rsid w:val="001C561D"/>
    <w:rsid w:val="001C61DB"/>
    <w:rsid w:val="001C78CB"/>
    <w:rsid w:val="001D3FDD"/>
    <w:rsid w:val="001D4BC2"/>
    <w:rsid w:val="001E0855"/>
    <w:rsid w:val="001E0BE7"/>
    <w:rsid w:val="001E0C00"/>
    <w:rsid w:val="001E220D"/>
    <w:rsid w:val="001E3271"/>
    <w:rsid w:val="001E39A7"/>
    <w:rsid w:val="001E5346"/>
    <w:rsid w:val="001E72EE"/>
    <w:rsid w:val="001E76E7"/>
    <w:rsid w:val="001F3095"/>
    <w:rsid w:val="001F3E46"/>
    <w:rsid w:val="001F50F5"/>
    <w:rsid w:val="00202F78"/>
    <w:rsid w:val="00205BE5"/>
    <w:rsid w:val="002121CE"/>
    <w:rsid w:val="002125F4"/>
    <w:rsid w:val="00213D81"/>
    <w:rsid w:val="002164B5"/>
    <w:rsid w:val="00222539"/>
    <w:rsid w:val="00222E29"/>
    <w:rsid w:val="00223B59"/>
    <w:rsid w:val="00224EA8"/>
    <w:rsid w:val="00224F85"/>
    <w:rsid w:val="0022633E"/>
    <w:rsid w:val="0023161C"/>
    <w:rsid w:val="002326EE"/>
    <w:rsid w:val="002331C2"/>
    <w:rsid w:val="00235340"/>
    <w:rsid w:val="0024135B"/>
    <w:rsid w:val="00242622"/>
    <w:rsid w:val="0024298F"/>
    <w:rsid w:val="00250F2C"/>
    <w:rsid w:val="0025351D"/>
    <w:rsid w:val="0025419F"/>
    <w:rsid w:val="00254D81"/>
    <w:rsid w:val="00255428"/>
    <w:rsid w:val="00255432"/>
    <w:rsid w:val="002648D4"/>
    <w:rsid w:val="00276FDA"/>
    <w:rsid w:val="002816C5"/>
    <w:rsid w:val="002876F9"/>
    <w:rsid w:val="0029363B"/>
    <w:rsid w:val="00294A8E"/>
    <w:rsid w:val="002A1B53"/>
    <w:rsid w:val="002A4799"/>
    <w:rsid w:val="002A711B"/>
    <w:rsid w:val="002B2035"/>
    <w:rsid w:val="002B515B"/>
    <w:rsid w:val="002B5EF3"/>
    <w:rsid w:val="002B6E19"/>
    <w:rsid w:val="002B7693"/>
    <w:rsid w:val="002C40AC"/>
    <w:rsid w:val="002D13F0"/>
    <w:rsid w:val="002D29F6"/>
    <w:rsid w:val="002E5078"/>
    <w:rsid w:val="002E5CD7"/>
    <w:rsid w:val="002E7063"/>
    <w:rsid w:val="002F2FA2"/>
    <w:rsid w:val="002F5BC5"/>
    <w:rsid w:val="002F684F"/>
    <w:rsid w:val="002F7FB1"/>
    <w:rsid w:val="003025DC"/>
    <w:rsid w:val="00306A61"/>
    <w:rsid w:val="00307073"/>
    <w:rsid w:val="00314B67"/>
    <w:rsid w:val="0032071F"/>
    <w:rsid w:val="00320D3B"/>
    <w:rsid w:val="00321064"/>
    <w:rsid w:val="003244EE"/>
    <w:rsid w:val="00324C6A"/>
    <w:rsid w:val="003274CB"/>
    <w:rsid w:val="003310B3"/>
    <w:rsid w:val="0033174E"/>
    <w:rsid w:val="00340894"/>
    <w:rsid w:val="00343829"/>
    <w:rsid w:val="003506CB"/>
    <w:rsid w:val="00353C46"/>
    <w:rsid w:val="00361F0D"/>
    <w:rsid w:val="003629DD"/>
    <w:rsid w:val="00365BBE"/>
    <w:rsid w:val="00367E9E"/>
    <w:rsid w:val="00370903"/>
    <w:rsid w:val="00371EA1"/>
    <w:rsid w:val="0037444B"/>
    <w:rsid w:val="003764ED"/>
    <w:rsid w:val="00377D23"/>
    <w:rsid w:val="003803D5"/>
    <w:rsid w:val="00381EDF"/>
    <w:rsid w:val="003822BC"/>
    <w:rsid w:val="00384E66"/>
    <w:rsid w:val="00385C0E"/>
    <w:rsid w:val="00394E93"/>
    <w:rsid w:val="00396177"/>
    <w:rsid w:val="003A20BD"/>
    <w:rsid w:val="003B1374"/>
    <w:rsid w:val="003B1D12"/>
    <w:rsid w:val="003B3023"/>
    <w:rsid w:val="003B5F1D"/>
    <w:rsid w:val="003B780F"/>
    <w:rsid w:val="003C14B3"/>
    <w:rsid w:val="003C55AC"/>
    <w:rsid w:val="003C615E"/>
    <w:rsid w:val="003D2686"/>
    <w:rsid w:val="003D58A0"/>
    <w:rsid w:val="003D6300"/>
    <w:rsid w:val="003E0D05"/>
    <w:rsid w:val="003E17AE"/>
    <w:rsid w:val="003E237F"/>
    <w:rsid w:val="003E56C4"/>
    <w:rsid w:val="003E645B"/>
    <w:rsid w:val="003E70F8"/>
    <w:rsid w:val="003F5283"/>
    <w:rsid w:val="003F54B0"/>
    <w:rsid w:val="00401A77"/>
    <w:rsid w:val="004028AB"/>
    <w:rsid w:val="0040530D"/>
    <w:rsid w:val="00410D3A"/>
    <w:rsid w:val="00413B76"/>
    <w:rsid w:val="0041443E"/>
    <w:rsid w:val="00416D0E"/>
    <w:rsid w:val="00417C1F"/>
    <w:rsid w:val="004212CC"/>
    <w:rsid w:val="0042455B"/>
    <w:rsid w:val="004248DE"/>
    <w:rsid w:val="004259A1"/>
    <w:rsid w:val="00433B62"/>
    <w:rsid w:val="00433DE1"/>
    <w:rsid w:val="00435AC5"/>
    <w:rsid w:val="004415DC"/>
    <w:rsid w:val="004456D5"/>
    <w:rsid w:val="004469A1"/>
    <w:rsid w:val="004470F6"/>
    <w:rsid w:val="00456055"/>
    <w:rsid w:val="00460942"/>
    <w:rsid w:val="00460959"/>
    <w:rsid w:val="00463877"/>
    <w:rsid w:val="00464A26"/>
    <w:rsid w:val="004663BA"/>
    <w:rsid w:val="0046656F"/>
    <w:rsid w:val="00467A32"/>
    <w:rsid w:val="004778A4"/>
    <w:rsid w:val="00477E33"/>
    <w:rsid w:val="00480DD0"/>
    <w:rsid w:val="00481D6E"/>
    <w:rsid w:val="004821AE"/>
    <w:rsid w:val="00485055"/>
    <w:rsid w:val="00486044"/>
    <w:rsid w:val="0048791D"/>
    <w:rsid w:val="00492876"/>
    <w:rsid w:val="004942E1"/>
    <w:rsid w:val="00495371"/>
    <w:rsid w:val="00497F15"/>
    <w:rsid w:val="004A6D7A"/>
    <w:rsid w:val="004B0F17"/>
    <w:rsid w:val="004B405C"/>
    <w:rsid w:val="004B6CDA"/>
    <w:rsid w:val="004C0454"/>
    <w:rsid w:val="004C4375"/>
    <w:rsid w:val="004C530C"/>
    <w:rsid w:val="004D11F8"/>
    <w:rsid w:val="004D685D"/>
    <w:rsid w:val="004D7511"/>
    <w:rsid w:val="004D7D60"/>
    <w:rsid w:val="004E3D08"/>
    <w:rsid w:val="004F0BB0"/>
    <w:rsid w:val="004F207B"/>
    <w:rsid w:val="004F5DCE"/>
    <w:rsid w:val="00500CCB"/>
    <w:rsid w:val="00506F80"/>
    <w:rsid w:val="00512D1B"/>
    <w:rsid w:val="0051550B"/>
    <w:rsid w:val="00517CAF"/>
    <w:rsid w:val="005205E9"/>
    <w:rsid w:val="005218E3"/>
    <w:rsid w:val="00524835"/>
    <w:rsid w:val="00530A76"/>
    <w:rsid w:val="005470C2"/>
    <w:rsid w:val="00551BF3"/>
    <w:rsid w:val="00551F67"/>
    <w:rsid w:val="00554FA1"/>
    <w:rsid w:val="00556ACD"/>
    <w:rsid w:val="00556FCD"/>
    <w:rsid w:val="00557F64"/>
    <w:rsid w:val="005623A9"/>
    <w:rsid w:val="00563FC0"/>
    <w:rsid w:val="00566EF1"/>
    <w:rsid w:val="005674CA"/>
    <w:rsid w:val="00567BF9"/>
    <w:rsid w:val="005720C3"/>
    <w:rsid w:val="0057407A"/>
    <w:rsid w:val="00575C56"/>
    <w:rsid w:val="00576776"/>
    <w:rsid w:val="00576C98"/>
    <w:rsid w:val="005818DC"/>
    <w:rsid w:val="0058503A"/>
    <w:rsid w:val="00590322"/>
    <w:rsid w:val="00592DDF"/>
    <w:rsid w:val="00594784"/>
    <w:rsid w:val="005947C3"/>
    <w:rsid w:val="00595EAC"/>
    <w:rsid w:val="005A4850"/>
    <w:rsid w:val="005B141D"/>
    <w:rsid w:val="005B380C"/>
    <w:rsid w:val="005B39E6"/>
    <w:rsid w:val="005C0A30"/>
    <w:rsid w:val="005C15FA"/>
    <w:rsid w:val="005C5F9F"/>
    <w:rsid w:val="005D01A5"/>
    <w:rsid w:val="005D01EE"/>
    <w:rsid w:val="005D0586"/>
    <w:rsid w:val="005D210A"/>
    <w:rsid w:val="005E25D5"/>
    <w:rsid w:val="005E4D6F"/>
    <w:rsid w:val="005F0122"/>
    <w:rsid w:val="005F1782"/>
    <w:rsid w:val="005F5BC1"/>
    <w:rsid w:val="006007E0"/>
    <w:rsid w:val="00600EDD"/>
    <w:rsid w:val="006019BE"/>
    <w:rsid w:val="00601BFA"/>
    <w:rsid w:val="00603365"/>
    <w:rsid w:val="00605632"/>
    <w:rsid w:val="00606367"/>
    <w:rsid w:val="006107AE"/>
    <w:rsid w:val="006113FA"/>
    <w:rsid w:val="00612278"/>
    <w:rsid w:val="0061483B"/>
    <w:rsid w:val="00616093"/>
    <w:rsid w:val="00616E82"/>
    <w:rsid w:val="006222D9"/>
    <w:rsid w:val="006240E6"/>
    <w:rsid w:val="006308AD"/>
    <w:rsid w:val="0063657D"/>
    <w:rsid w:val="00644B6C"/>
    <w:rsid w:val="00647062"/>
    <w:rsid w:val="00650CC2"/>
    <w:rsid w:val="0065147D"/>
    <w:rsid w:val="006546CF"/>
    <w:rsid w:val="006633BD"/>
    <w:rsid w:val="00663719"/>
    <w:rsid w:val="006667DC"/>
    <w:rsid w:val="00673E06"/>
    <w:rsid w:val="0067581E"/>
    <w:rsid w:val="00675A6D"/>
    <w:rsid w:val="00676AFB"/>
    <w:rsid w:val="00677D41"/>
    <w:rsid w:val="006842AE"/>
    <w:rsid w:val="00685989"/>
    <w:rsid w:val="00691F52"/>
    <w:rsid w:val="00692017"/>
    <w:rsid w:val="00692076"/>
    <w:rsid w:val="00693CCC"/>
    <w:rsid w:val="00695755"/>
    <w:rsid w:val="006960C4"/>
    <w:rsid w:val="0069702C"/>
    <w:rsid w:val="006A2448"/>
    <w:rsid w:val="006A2EF4"/>
    <w:rsid w:val="006A3545"/>
    <w:rsid w:val="006A4389"/>
    <w:rsid w:val="006A5E8D"/>
    <w:rsid w:val="006A7065"/>
    <w:rsid w:val="006B2C1E"/>
    <w:rsid w:val="006B5490"/>
    <w:rsid w:val="006B5EFC"/>
    <w:rsid w:val="006B7A3A"/>
    <w:rsid w:val="006C326C"/>
    <w:rsid w:val="006C3CFF"/>
    <w:rsid w:val="006D1DE3"/>
    <w:rsid w:val="006D3D75"/>
    <w:rsid w:val="006D5FA9"/>
    <w:rsid w:val="006E3789"/>
    <w:rsid w:val="006E4EF8"/>
    <w:rsid w:val="006F4716"/>
    <w:rsid w:val="006F772E"/>
    <w:rsid w:val="007007CF"/>
    <w:rsid w:val="00705330"/>
    <w:rsid w:val="00706226"/>
    <w:rsid w:val="0070688F"/>
    <w:rsid w:val="00707059"/>
    <w:rsid w:val="0071706A"/>
    <w:rsid w:val="007217D3"/>
    <w:rsid w:val="00721DBD"/>
    <w:rsid w:val="007240F5"/>
    <w:rsid w:val="00726AEA"/>
    <w:rsid w:val="007275A4"/>
    <w:rsid w:val="00727965"/>
    <w:rsid w:val="007322F0"/>
    <w:rsid w:val="00732E5B"/>
    <w:rsid w:val="00733C3C"/>
    <w:rsid w:val="00742681"/>
    <w:rsid w:val="0074356E"/>
    <w:rsid w:val="00744F2E"/>
    <w:rsid w:val="00750767"/>
    <w:rsid w:val="0075668D"/>
    <w:rsid w:val="00756E23"/>
    <w:rsid w:val="00757C54"/>
    <w:rsid w:val="00762D29"/>
    <w:rsid w:val="00767937"/>
    <w:rsid w:val="00770107"/>
    <w:rsid w:val="007721A4"/>
    <w:rsid w:val="00774135"/>
    <w:rsid w:val="00776ED0"/>
    <w:rsid w:val="00777876"/>
    <w:rsid w:val="00780952"/>
    <w:rsid w:val="0078105E"/>
    <w:rsid w:val="00791145"/>
    <w:rsid w:val="007918EB"/>
    <w:rsid w:val="007932F8"/>
    <w:rsid w:val="007940E1"/>
    <w:rsid w:val="007952C7"/>
    <w:rsid w:val="00796A5E"/>
    <w:rsid w:val="007A361F"/>
    <w:rsid w:val="007A5EA0"/>
    <w:rsid w:val="007C0D7D"/>
    <w:rsid w:val="007C2737"/>
    <w:rsid w:val="007C78A0"/>
    <w:rsid w:val="007D07F1"/>
    <w:rsid w:val="007D1869"/>
    <w:rsid w:val="007D30A1"/>
    <w:rsid w:val="007D352F"/>
    <w:rsid w:val="007D4388"/>
    <w:rsid w:val="007D6A8D"/>
    <w:rsid w:val="007E2466"/>
    <w:rsid w:val="007E72E7"/>
    <w:rsid w:val="007F2B6F"/>
    <w:rsid w:val="007F33A8"/>
    <w:rsid w:val="008029B8"/>
    <w:rsid w:val="008041AA"/>
    <w:rsid w:val="00804949"/>
    <w:rsid w:val="00804A42"/>
    <w:rsid w:val="008148C8"/>
    <w:rsid w:val="00824214"/>
    <w:rsid w:val="0082519B"/>
    <w:rsid w:val="00832791"/>
    <w:rsid w:val="00833B69"/>
    <w:rsid w:val="00834269"/>
    <w:rsid w:val="00837660"/>
    <w:rsid w:val="00850761"/>
    <w:rsid w:val="00852F9E"/>
    <w:rsid w:val="00855219"/>
    <w:rsid w:val="008607FB"/>
    <w:rsid w:val="00861F46"/>
    <w:rsid w:val="0086280D"/>
    <w:rsid w:val="00865685"/>
    <w:rsid w:val="00865AB8"/>
    <w:rsid w:val="00870FC7"/>
    <w:rsid w:val="00876C2F"/>
    <w:rsid w:val="0088172C"/>
    <w:rsid w:val="00882FA9"/>
    <w:rsid w:val="00887221"/>
    <w:rsid w:val="00891466"/>
    <w:rsid w:val="00897A32"/>
    <w:rsid w:val="008A3E18"/>
    <w:rsid w:val="008A5361"/>
    <w:rsid w:val="008A6965"/>
    <w:rsid w:val="008B264F"/>
    <w:rsid w:val="008B2A9B"/>
    <w:rsid w:val="008B5F01"/>
    <w:rsid w:val="008C2C03"/>
    <w:rsid w:val="008C6EAB"/>
    <w:rsid w:val="008C726B"/>
    <w:rsid w:val="008E056D"/>
    <w:rsid w:val="008E0E15"/>
    <w:rsid w:val="008E5189"/>
    <w:rsid w:val="008E59B1"/>
    <w:rsid w:val="008E6E3F"/>
    <w:rsid w:val="008F03CF"/>
    <w:rsid w:val="008F0DA0"/>
    <w:rsid w:val="008F420A"/>
    <w:rsid w:val="008F5674"/>
    <w:rsid w:val="008F6E28"/>
    <w:rsid w:val="0090369D"/>
    <w:rsid w:val="009044BF"/>
    <w:rsid w:val="009057D0"/>
    <w:rsid w:val="00905ADD"/>
    <w:rsid w:val="00911064"/>
    <w:rsid w:val="0091327F"/>
    <w:rsid w:val="009148CE"/>
    <w:rsid w:val="00914F50"/>
    <w:rsid w:val="00922ED7"/>
    <w:rsid w:val="0092313E"/>
    <w:rsid w:val="00924DFD"/>
    <w:rsid w:val="009252A8"/>
    <w:rsid w:val="00926DF1"/>
    <w:rsid w:val="009363EF"/>
    <w:rsid w:val="00943794"/>
    <w:rsid w:val="009446C6"/>
    <w:rsid w:val="00951441"/>
    <w:rsid w:val="0095240B"/>
    <w:rsid w:val="009527C3"/>
    <w:rsid w:val="00956EDE"/>
    <w:rsid w:val="0096192B"/>
    <w:rsid w:val="00962CAB"/>
    <w:rsid w:val="00966796"/>
    <w:rsid w:val="00971BBE"/>
    <w:rsid w:val="00972F71"/>
    <w:rsid w:val="009739ED"/>
    <w:rsid w:val="009767E5"/>
    <w:rsid w:val="0098220E"/>
    <w:rsid w:val="00982260"/>
    <w:rsid w:val="00986FDE"/>
    <w:rsid w:val="00995B1E"/>
    <w:rsid w:val="009A0FEB"/>
    <w:rsid w:val="009A66EF"/>
    <w:rsid w:val="009B02A8"/>
    <w:rsid w:val="009B1388"/>
    <w:rsid w:val="009B38C7"/>
    <w:rsid w:val="009B4241"/>
    <w:rsid w:val="009C6B98"/>
    <w:rsid w:val="009D24DC"/>
    <w:rsid w:val="009D48E2"/>
    <w:rsid w:val="009D5ED9"/>
    <w:rsid w:val="009D7FF4"/>
    <w:rsid w:val="009E02D8"/>
    <w:rsid w:val="009E1325"/>
    <w:rsid w:val="009E4410"/>
    <w:rsid w:val="009E5EEE"/>
    <w:rsid w:val="009E7336"/>
    <w:rsid w:val="009F40E7"/>
    <w:rsid w:val="009F4207"/>
    <w:rsid w:val="00A00244"/>
    <w:rsid w:val="00A054C8"/>
    <w:rsid w:val="00A0722C"/>
    <w:rsid w:val="00A1184C"/>
    <w:rsid w:val="00A11AB9"/>
    <w:rsid w:val="00A12139"/>
    <w:rsid w:val="00A1669D"/>
    <w:rsid w:val="00A20569"/>
    <w:rsid w:val="00A220AA"/>
    <w:rsid w:val="00A24C3E"/>
    <w:rsid w:val="00A314AB"/>
    <w:rsid w:val="00A32BD7"/>
    <w:rsid w:val="00A355C4"/>
    <w:rsid w:val="00A400E7"/>
    <w:rsid w:val="00A417F3"/>
    <w:rsid w:val="00A42EF5"/>
    <w:rsid w:val="00A52F50"/>
    <w:rsid w:val="00A568D6"/>
    <w:rsid w:val="00A574FE"/>
    <w:rsid w:val="00A6160E"/>
    <w:rsid w:val="00A628E2"/>
    <w:rsid w:val="00A63B87"/>
    <w:rsid w:val="00A63C37"/>
    <w:rsid w:val="00A657FD"/>
    <w:rsid w:val="00A775BE"/>
    <w:rsid w:val="00A80C09"/>
    <w:rsid w:val="00A82895"/>
    <w:rsid w:val="00A841B0"/>
    <w:rsid w:val="00A87FBA"/>
    <w:rsid w:val="00A90862"/>
    <w:rsid w:val="00A90BDD"/>
    <w:rsid w:val="00A93030"/>
    <w:rsid w:val="00AA1542"/>
    <w:rsid w:val="00AA21F7"/>
    <w:rsid w:val="00AB0D74"/>
    <w:rsid w:val="00AB12F8"/>
    <w:rsid w:val="00AB32FF"/>
    <w:rsid w:val="00AB4C02"/>
    <w:rsid w:val="00AB652C"/>
    <w:rsid w:val="00AB7CF0"/>
    <w:rsid w:val="00AC03A2"/>
    <w:rsid w:val="00AC0F81"/>
    <w:rsid w:val="00AC1566"/>
    <w:rsid w:val="00AC1655"/>
    <w:rsid w:val="00AC28A4"/>
    <w:rsid w:val="00AC4599"/>
    <w:rsid w:val="00AC5433"/>
    <w:rsid w:val="00AC7E50"/>
    <w:rsid w:val="00AD0B84"/>
    <w:rsid w:val="00AD6B5B"/>
    <w:rsid w:val="00AD6BF2"/>
    <w:rsid w:val="00AD762F"/>
    <w:rsid w:val="00AD7B2F"/>
    <w:rsid w:val="00AD7EEB"/>
    <w:rsid w:val="00AE0A5A"/>
    <w:rsid w:val="00AF028D"/>
    <w:rsid w:val="00AF1B4C"/>
    <w:rsid w:val="00AF2A53"/>
    <w:rsid w:val="00AF366D"/>
    <w:rsid w:val="00AF4080"/>
    <w:rsid w:val="00AF78C7"/>
    <w:rsid w:val="00AF7B02"/>
    <w:rsid w:val="00B00564"/>
    <w:rsid w:val="00B01923"/>
    <w:rsid w:val="00B0213B"/>
    <w:rsid w:val="00B03AFE"/>
    <w:rsid w:val="00B050BF"/>
    <w:rsid w:val="00B06779"/>
    <w:rsid w:val="00B11D4F"/>
    <w:rsid w:val="00B14669"/>
    <w:rsid w:val="00B1509E"/>
    <w:rsid w:val="00B17B0F"/>
    <w:rsid w:val="00B2137B"/>
    <w:rsid w:val="00B2187B"/>
    <w:rsid w:val="00B21BEA"/>
    <w:rsid w:val="00B23311"/>
    <w:rsid w:val="00B25254"/>
    <w:rsid w:val="00B273CC"/>
    <w:rsid w:val="00B3259D"/>
    <w:rsid w:val="00B34FD8"/>
    <w:rsid w:val="00B35D87"/>
    <w:rsid w:val="00B37D5F"/>
    <w:rsid w:val="00B40326"/>
    <w:rsid w:val="00B445C7"/>
    <w:rsid w:val="00B47715"/>
    <w:rsid w:val="00B50533"/>
    <w:rsid w:val="00B51D9A"/>
    <w:rsid w:val="00B527CB"/>
    <w:rsid w:val="00B52C2F"/>
    <w:rsid w:val="00B53BAE"/>
    <w:rsid w:val="00B556E0"/>
    <w:rsid w:val="00B55ED8"/>
    <w:rsid w:val="00B60430"/>
    <w:rsid w:val="00B61610"/>
    <w:rsid w:val="00B62CAE"/>
    <w:rsid w:val="00B643AA"/>
    <w:rsid w:val="00B65AB2"/>
    <w:rsid w:val="00B67447"/>
    <w:rsid w:val="00B70242"/>
    <w:rsid w:val="00B75402"/>
    <w:rsid w:val="00B77749"/>
    <w:rsid w:val="00B84506"/>
    <w:rsid w:val="00B84C63"/>
    <w:rsid w:val="00B85721"/>
    <w:rsid w:val="00B87917"/>
    <w:rsid w:val="00B9338A"/>
    <w:rsid w:val="00BA3A77"/>
    <w:rsid w:val="00BA5EC9"/>
    <w:rsid w:val="00BA6143"/>
    <w:rsid w:val="00BB0B85"/>
    <w:rsid w:val="00BB1695"/>
    <w:rsid w:val="00BB6EB8"/>
    <w:rsid w:val="00BC0106"/>
    <w:rsid w:val="00BC4E7C"/>
    <w:rsid w:val="00BD045D"/>
    <w:rsid w:val="00BD3440"/>
    <w:rsid w:val="00BD4AE6"/>
    <w:rsid w:val="00BD5058"/>
    <w:rsid w:val="00BE1D01"/>
    <w:rsid w:val="00BE2069"/>
    <w:rsid w:val="00BE250A"/>
    <w:rsid w:val="00BE4E39"/>
    <w:rsid w:val="00BE4F1D"/>
    <w:rsid w:val="00BE7C5B"/>
    <w:rsid w:val="00BF1142"/>
    <w:rsid w:val="00BF4407"/>
    <w:rsid w:val="00BF4D3D"/>
    <w:rsid w:val="00BF50B8"/>
    <w:rsid w:val="00BF51BF"/>
    <w:rsid w:val="00BF6F72"/>
    <w:rsid w:val="00BF706B"/>
    <w:rsid w:val="00BF7CF7"/>
    <w:rsid w:val="00BF7FED"/>
    <w:rsid w:val="00C03BAA"/>
    <w:rsid w:val="00C074CD"/>
    <w:rsid w:val="00C10D81"/>
    <w:rsid w:val="00C117C1"/>
    <w:rsid w:val="00C129C0"/>
    <w:rsid w:val="00C14BE5"/>
    <w:rsid w:val="00C158A8"/>
    <w:rsid w:val="00C20686"/>
    <w:rsid w:val="00C20D6D"/>
    <w:rsid w:val="00C22149"/>
    <w:rsid w:val="00C25590"/>
    <w:rsid w:val="00C32FED"/>
    <w:rsid w:val="00C365A1"/>
    <w:rsid w:val="00C36FF0"/>
    <w:rsid w:val="00C41618"/>
    <w:rsid w:val="00C41BC6"/>
    <w:rsid w:val="00C42ECD"/>
    <w:rsid w:val="00C44097"/>
    <w:rsid w:val="00C472B4"/>
    <w:rsid w:val="00C47EA3"/>
    <w:rsid w:val="00C51728"/>
    <w:rsid w:val="00C52BC2"/>
    <w:rsid w:val="00C537B7"/>
    <w:rsid w:val="00C56142"/>
    <w:rsid w:val="00C56188"/>
    <w:rsid w:val="00C66BC2"/>
    <w:rsid w:val="00C70282"/>
    <w:rsid w:val="00C727E8"/>
    <w:rsid w:val="00C734B2"/>
    <w:rsid w:val="00C74C1D"/>
    <w:rsid w:val="00C8359A"/>
    <w:rsid w:val="00C84A53"/>
    <w:rsid w:val="00C878C2"/>
    <w:rsid w:val="00C90BD4"/>
    <w:rsid w:val="00C90CC6"/>
    <w:rsid w:val="00C90FB5"/>
    <w:rsid w:val="00C973B6"/>
    <w:rsid w:val="00CA26F6"/>
    <w:rsid w:val="00CA414C"/>
    <w:rsid w:val="00CA60E2"/>
    <w:rsid w:val="00CB18A2"/>
    <w:rsid w:val="00CB2B32"/>
    <w:rsid w:val="00CB3CA7"/>
    <w:rsid w:val="00CB4BC7"/>
    <w:rsid w:val="00CB6C7D"/>
    <w:rsid w:val="00CB77B9"/>
    <w:rsid w:val="00CC22E3"/>
    <w:rsid w:val="00CC2FB1"/>
    <w:rsid w:val="00CC37FA"/>
    <w:rsid w:val="00CC387F"/>
    <w:rsid w:val="00CD5E9B"/>
    <w:rsid w:val="00CE1D16"/>
    <w:rsid w:val="00CE223C"/>
    <w:rsid w:val="00CE2686"/>
    <w:rsid w:val="00CE35EC"/>
    <w:rsid w:val="00CE39EB"/>
    <w:rsid w:val="00CE3CBA"/>
    <w:rsid w:val="00CE7F10"/>
    <w:rsid w:val="00CF12C8"/>
    <w:rsid w:val="00CF4DBA"/>
    <w:rsid w:val="00CF4F4C"/>
    <w:rsid w:val="00CF7D77"/>
    <w:rsid w:val="00D00EC1"/>
    <w:rsid w:val="00D0132A"/>
    <w:rsid w:val="00D0244C"/>
    <w:rsid w:val="00D0583C"/>
    <w:rsid w:val="00D07D5B"/>
    <w:rsid w:val="00D11CB0"/>
    <w:rsid w:val="00D1202E"/>
    <w:rsid w:val="00D13BBB"/>
    <w:rsid w:val="00D14898"/>
    <w:rsid w:val="00D15490"/>
    <w:rsid w:val="00D1656F"/>
    <w:rsid w:val="00D170FD"/>
    <w:rsid w:val="00D23D7E"/>
    <w:rsid w:val="00D258B6"/>
    <w:rsid w:val="00D26D5B"/>
    <w:rsid w:val="00D30ED6"/>
    <w:rsid w:val="00D31DC1"/>
    <w:rsid w:val="00D33F39"/>
    <w:rsid w:val="00D40869"/>
    <w:rsid w:val="00D433AD"/>
    <w:rsid w:val="00D440B7"/>
    <w:rsid w:val="00D47449"/>
    <w:rsid w:val="00D53905"/>
    <w:rsid w:val="00D56124"/>
    <w:rsid w:val="00D573AF"/>
    <w:rsid w:val="00D61FC3"/>
    <w:rsid w:val="00D62D31"/>
    <w:rsid w:val="00D67533"/>
    <w:rsid w:val="00D676E1"/>
    <w:rsid w:val="00D7237F"/>
    <w:rsid w:val="00D74341"/>
    <w:rsid w:val="00D74819"/>
    <w:rsid w:val="00D74940"/>
    <w:rsid w:val="00D75479"/>
    <w:rsid w:val="00D76D75"/>
    <w:rsid w:val="00D82F47"/>
    <w:rsid w:val="00D83879"/>
    <w:rsid w:val="00D839EF"/>
    <w:rsid w:val="00D90B94"/>
    <w:rsid w:val="00D9390B"/>
    <w:rsid w:val="00D968D5"/>
    <w:rsid w:val="00DA0CD2"/>
    <w:rsid w:val="00DA24D6"/>
    <w:rsid w:val="00DA267F"/>
    <w:rsid w:val="00DA3A1D"/>
    <w:rsid w:val="00DA45D3"/>
    <w:rsid w:val="00DB2D6B"/>
    <w:rsid w:val="00DB5ABA"/>
    <w:rsid w:val="00DB65F2"/>
    <w:rsid w:val="00DC4D69"/>
    <w:rsid w:val="00DC5448"/>
    <w:rsid w:val="00DD2CAD"/>
    <w:rsid w:val="00DD5BD6"/>
    <w:rsid w:val="00DE007B"/>
    <w:rsid w:val="00DE30A8"/>
    <w:rsid w:val="00DE5A20"/>
    <w:rsid w:val="00DE6F3E"/>
    <w:rsid w:val="00DF1A05"/>
    <w:rsid w:val="00DF5616"/>
    <w:rsid w:val="00DF6932"/>
    <w:rsid w:val="00E05733"/>
    <w:rsid w:val="00E06549"/>
    <w:rsid w:val="00E11C76"/>
    <w:rsid w:val="00E1299C"/>
    <w:rsid w:val="00E16090"/>
    <w:rsid w:val="00E20615"/>
    <w:rsid w:val="00E2138A"/>
    <w:rsid w:val="00E2200A"/>
    <w:rsid w:val="00E22F36"/>
    <w:rsid w:val="00E23859"/>
    <w:rsid w:val="00E24C00"/>
    <w:rsid w:val="00E24D6B"/>
    <w:rsid w:val="00E2560E"/>
    <w:rsid w:val="00E27631"/>
    <w:rsid w:val="00E30347"/>
    <w:rsid w:val="00E314B4"/>
    <w:rsid w:val="00E32766"/>
    <w:rsid w:val="00E334C9"/>
    <w:rsid w:val="00E349E2"/>
    <w:rsid w:val="00E35807"/>
    <w:rsid w:val="00E430D6"/>
    <w:rsid w:val="00E46AE6"/>
    <w:rsid w:val="00E533F8"/>
    <w:rsid w:val="00E5543B"/>
    <w:rsid w:val="00E57481"/>
    <w:rsid w:val="00E57EB7"/>
    <w:rsid w:val="00E606C0"/>
    <w:rsid w:val="00E7186B"/>
    <w:rsid w:val="00E7295A"/>
    <w:rsid w:val="00E7345B"/>
    <w:rsid w:val="00E74ADB"/>
    <w:rsid w:val="00E808EF"/>
    <w:rsid w:val="00E83413"/>
    <w:rsid w:val="00E835AD"/>
    <w:rsid w:val="00E86354"/>
    <w:rsid w:val="00E87FC7"/>
    <w:rsid w:val="00E90910"/>
    <w:rsid w:val="00E90CC3"/>
    <w:rsid w:val="00E91AF3"/>
    <w:rsid w:val="00E91C15"/>
    <w:rsid w:val="00E926A7"/>
    <w:rsid w:val="00E963B0"/>
    <w:rsid w:val="00E964D7"/>
    <w:rsid w:val="00EA0D34"/>
    <w:rsid w:val="00EA21F0"/>
    <w:rsid w:val="00EA294F"/>
    <w:rsid w:val="00EB0213"/>
    <w:rsid w:val="00EB2B88"/>
    <w:rsid w:val="00EB3590"/>
    <w:rsid w:val="00EC61CC"/>
    <w:rsid w:val="00EC6E6A"/>
    <w:rsid w:val="00ED16FE"/>
    <w:rsid w:val="00ED33C4"/>
    <w:rsid w:val="00ED5B06"/>
    <w:rsid w:val="00EE0593"/>
    <w:rsid w:val="00EE55C1"/>
    <w:rsid w:val="00EE6E20"/>
    <w:rsid w:val="00EE7208"/>
    <w:rsid w:val="00EF0104"/>
    <w:rsid w:val="00EF56CA"/>
    <w:rsid w:val="00EF5AB1"/>
    <w:rsid w:val="00EF5E9B"/>
    <w:rsid w:val="00EF6787"/>
    <w:rsid w:val="00F02DEF"/>
    <w:rsid w:val="00F043F7"/>
    <w:rsid w:val="00F047A2"/>
    <w:rsid w:val="00F06998"/>
    <w:rsid w:val="00F10118"/>
    <w:rsid w:val="00F11D04"/>
    <w:rsid w:val="00F130D4"/>
    <w:rsid w:val="00F22A3D"/>
    <w:rsid w:val="00F23A2F"/>
    <w:rsid w:val="00F25A1E"/>
    <w:rsid w:val="00F27656"/>
    <w:rsid w:val="00F331C4"/>
    <w:rsid w:val="00F33BCB"/>
    <w:rsid w:val="00F37A1F"/>
    <w:rsid w:val="00F47206"/>
    <w:rsid w:val="00F52001"/>
    <w:rsid w:val="00F537D7"/>
    <w:rsid w:val="00F555D6"/>
    <w:rsid w:val="00F57715"/>
    <w:rsid w:val="00F57DC6"/>
    <w:rsid w:val="00F657B8"/>
    <w:rsid w:val="00F67C05"/>
    <w:rsid w:val="00F73395"/>
    <w:rsid w:val="00F82055"/>
    <w:rsid w:val="00F8219B"/>
    <w:rsid w:val="00F83765"/>
    <w:rsid w:val="00F860F5"/>
    <w:rsid w:val="00F93ACD"/>
    <w:rsid w:val="00F95936"/>
    <w:rsid w:val="00F963C4"/>
    <w:rsid w:val="00F96C95"/>
    <w:rsid w:val="00FA3670"/>
    <w:rsid w:val="00FB4D81"/>
    <w:rsid w:val="00FB5EDE"/>
    <w:rsid w:val="00FB6A51"/>
    <w:rsid w:val="00FC0B29"/>
    <w:rsid w:val="00FC3417"/>
    <w:rsid w:val="00FC66C4"/>
    <w:rsid w:val="00FD4DA2"/>
    <w:rsid w:val="00FD675E"/>
    <w:rsid w:val="00FE222B"/>
    <w:rsid w:val="00FE2F53"/>
    <w:rsid w:val="00FE315F"/>
    <w:rsid w:val="00FE3191"/>
    <w:rsid w:val="00FE37CB"/>
    <w:rsid w:val="00FE5346"/>
    <w:rsid w:val="00FE6DC8"/>
    <w:rsid w:val="00FF0619"/>
    <w:rsid w:val="00FF64A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5"/>
    <o:shapelayout v:ext="edit">
      <o:idmap v:ext="edit" data="1"/>
    </o:shapelayout>
  </w:shapeDefaults>
  <w:doNotEmbedSmartTags/>
  <w:decimalSymbol w:val="."/>
  <w:listSeparator w:val=","/>
  <w14:docId w14:val="4673AD8D"/>
  <w15:docId w15:val="{78B13038-B62D-4BB2-841B-3428558FB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Arial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Normal"/>
    <w:qFormat/>
    <w:rsid w:val="00D40869"/>
    <w:pPr>
      <w:widowControl w:val="0"/>
      <w:wordWrap w:val="0"/>
      <w:jc w:val="both"/>
    </w:pPr>
    <w:rPr>
      <w:rFonts w:ascii="Arial" w:eastAsia="굴림" w:hAnsi="Arial"/>
      <w:kern w:val="2"/>
    </w:rPr>
  </w:style>
  <w:style w:type="paragraph" w:styleId="1">
    <w:name w:val="heading 1"/>
    <w:aliases w:val="heading 1"/>
    <w:basedOn w:val="a"/>
    <w:next w:val="a0"/>
    <w:qFormat/>
    <w:rsid w:val="00F23A2F"/>
    <w:pPr>
      <w:numPr>
        <w:numId w:val="12"/>
      </w:numPr>
      <w:spacing w:before="300" w:after="60"/>
      <w:jc w:val="left"/>
      <w:outlineLvl w:val="0"/>
    </w:pPr>
    <w:rPr>
      <w:b/>
      <w:sz w:val="24"/>
    </w:rPr>
  </w:style>
  <w:style w:type="paragraph" w:styleId="2">
    <w:name w:val="heading 2"/>
    <w:aliases w:val="heading 2"/>
    <w:basedOn w:val="a"/>
    <w:next w:val="a0"/>
    <w:qFormat/>
    <w:rsid w:val="00F23A2F"/>
    <w:pPr>
      <w:numPr>
        <w:ilvl w:val="1"/>
        <w:numId w:val="12"/>
      </w:numPr>
      <w:spacing w:before="240" w:after="60"/>
      <w:jc w:val="left"/>
      <w:outlineLvl w:val="1"/>
    </w:pPr>
    <w:rPr>
      <w:b/>
      <w:sz w:val="24"/>
    </w:rPr>
  </w:style>
  <w:style w:type="paragraph" w:styleId="3">
    <w:name w:val="heading 3"/>
    <w:aliases w:val="heading 3"/>
    <w:basedOn w:val="a"/>
    <w:next w:val="a0"/>
    <w:link w:val="3Char"/>
    <w:qFormat/>
    <w:rsid w:val="00F23A2F"/>
    <w:pPr>
      <w:numPr>
        <w:ilvl w:val="2"/>
        <w:numId w:val="12"/>
      </w:numPr>
      <w:spacing w:before="240" w:after="60"/>
      <w:jc w:val="left"/>
      <w:outlineLvl w:val="2"/>
    </w:pPr>
    <w:rPr>
      <w:b/>
      <w:sz w:val="24"/>
    </w:rPr>
  </w:style>
  <w:style w:type="paragraph" w:styleId="4">
    <w:name w:val="heading 4"/>
    <w:aliases w:val="heading 4"/>
    <w:basedOn w:val="a"/>
    <w:next w:val="a0"/>
    <w:qFormat/>
    <w:rsid w:val="00F23A2F"/>
    <w:pPr>
      <w:numPr>
        <w:ilvl w:val="3"/>
        <w:numId w:val="12"/>
      </w:numPr>
      <w:spacing w:before="160" w:after="160"/>
      <w:jc w:val="left"/>
      <w:outlineLvl w:val="3"/>
    </w:pPr>
    <w:rPr>
      <w:b/>
      <w:sz w:val="24"/>
    </w:rPr>
  </w:style>
  <w:style w:type="paragraph" w:styleId="5">
    <w:name w:val="heading 5"/>
    <w:aliases w:val="heading 5"/>
    <w:basedOn w:val="a"/>
    <w:next w:val="a0"/>
    <w:qFormat/>
    <w:rsid w:val="00F23A2F"/>
    <w:pPr>
      <w:numPr>
        <w:ilvl w:val="4"/>
        <w:numId w:val="12"/>
      </w:numPr>
      <w:spacing w:before="160" w:after="160"/>
      <w:jc w:val="left"/>
      <w:outlineLvl w:val="4"/>
    </w:pPr>
    <w:rPr>
      <w:b/>
      <w:sz w:val="24"/>
    </w:rPr>
  </w:style>
  <w:style w:type="paragraph" w:styleId="6">
    <w:name w:val="heading 6"/>
    <w:aliases w:val="heading 6"/>
    <w:basedOn w:val="a"/>
    <w:next w:val="a0"/>
    <w:qFormat/>
    <w:rsid w:val="00F23A2F"/>
    <w:pPr>
      <w:numPr>
        <w:ilvl w:val="5"/>
        <w:numId w:val="12"/>
      </w:numPr>
      <w:spacing w:before="160" w:after="160"/>
      <w:jc w:val="left"/>
      <w:outlineLvl w:val="5"/>
    </w:pPr>
    <w:rPr>
      <w:b/>
      <w:sz w:val="24"/>
    </w:rPr>
  </w:style>
  <w:style w:type="paragraph" w:styleId="7">
    <w:name w:val="heading 7"/>
    <w:aliases w:val="heading 7"/>
    <w:basedOn w:val="a"/>
    <w:next w:val="a0"/>
    <w:qFormat/>
    <w:rsid w:val="00F23A2F"/>
    <w:pPr>
      <w:keepNext/>
      <w:widowControl/>
      <w:numPr>
        <w:ilvl w:val="6"/>
        <w:numId w:val="12"/>
      </w:numPr>
      <w:overflowPunct w:val="0"/>
      <w:autoSpaceDE w:val="0"/>
      <w:autoSpaceDN w:val="0"/>
      <w:spacing w:before="80" w:after="60"/>
      <w:jc w:val="left"/>
      <w:outlineLvl w:val="6"/>
    </w:pPr>
    <w:rPr>
      <w:b/>
      <w:kern w:val="28"/>
      <w:sz w:val="24"/>
    </w:rPr>
  </w:style>
  <w:style w:type="paragraph" w:styleId="8">
    <w:name w:val="heading 8"/>
    <w:aliases w:val="heading 8"/>
    <w:basedOn w:val="a"/>
    <w:next w:val="a"/>
    <w:qFormat/>
    <w:rsid w:val="00F23A2F"/>
    <w:pPr>
      <w:numPr>
        <w:ilvl w:val="7"/>
        <w:numId w:val="12"/>
      </w:numPr>
      <w:wordWrap/>
      <w:spacing w:before="240" w:after="60" w:line="240" w:lineRule="atLeast"/>
      <w:jc w:val="left"/>
      <w:outlineLvl w:val="7"/>
    </w:pPr>
    <w:rPr>
      <w:rFonts w:ascii="바탕" w:eastAsia="바탕" w:hAnsi="Times New Roman"/>
      <w:i/>
      <w:noProof/>
      <w:kern w:val="0"/>
    </w:rPr>
  </w:style>
  <w:style w:type="paragraph" w:styleId="9">
    <w:name w:val="heading 9"/>
    <w:aliases w:val="heading 9"/>
    <w:basedOn w:val="a"/>
    <w:next w:val="a"/>
    <w:qFormat/>
    <w:rsid w:val="00F23A2F"/>
    <w:pPr>
      <w:numPr>
        <w:ilvl w:val="8"/>
        <w:numId w:val="12"/>
      </w:numPr>
      <w:wordWrap/>
      <w:spacing w:before="240" w:after="60" w:line="240" w:lineRule="atLeast"/>
      <w:jc w:val="left"/>
      <w:outlineLvl w:val="8"/>
    </w:pPr>
    <w:rPr>
      <w:rFonts w:ascii="바탕" w:eastAsia="바탕" w:hAnsi="Times New Roman"/>
      <w:b/>
      <w:i/>
      <w:noProof/>
      <w:kern w:val="0"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aliases w:val="Title"/>
    <w:basedOn w:val="a"/>
    <w:next w:val="a"/>
    <w:qFormat/>
    <w:rsid w:val="00F23A2F"/>
    <w:pPr>
      <w:wordWrap/>
      <w:spacing w:line="360" w:lineRule="auto"/>
      <w:jc w:val="center"/>
    </w:pPr>
    <w:rPr>
      <w:rFonts w:ascii="바탕" w:eastAsia="바탕"/>
      <w:b/>
      <w:kern w:val="0"/>
      <w:sz w:val="36"/>
    </w:rPr>
  </w:style>
  <w:style w:type="paragraph" w:styleId="a5">
    <w:name w:val="List Paragraph"/>
    <w:aliases w:val="List Paragraph"/>
    <w:basedOn w:val="a"/>
    <w:link w:val="Char"/>
    <w:uiPriority w:val="34"/>
    <w:qFormat/>
    <w:rsid w:val="00956EDE"/>
    <w:pPr>
      <w:ind w:leftChars="400" w:left="800"/>
    </w:pPr>
    <w:rPr>
      <w:rFonts w:cs="Times New Roman"/>
    </w:rPr>
  </w:style>
  <w:style w:type="character" w:customStyle="1" w:styleId="Char0">
    <w:name w:val="머리글 Char"/>
    <w:aliases w:val="header Char"/>
    <w:link w:val="a6"/>
    <w:uiPriority w:val="99"/>
    <w:rsid w:val="00254D81"/>
    <w:rPr>
      <w:rFonts w:ascii="Arial" w:eastAsia="굴림" w:hAnsi="Arial"/>
      <w:kern w:val="2"/>
    </w:rPr>
  </w:style>
  <w:style w:type="paragraph" w:styleId="a6">
    <w:name w:val="header"/>
    <w:aliases w:val="header"/>
    <w:basedOn w:val="a"/>
    <w:link w:val="Char0"/>
    <w:uiPriority w:val="99"/>
    <w:rsid w:val="00F23A2F"/>
    <w:pPr>
      <w:tabs>
        <w:tab w:val="center" w:pos="4252"/>
        <w:tab w:val="right" w:pos="8504"/>
      </w:tabs>
      <w:snapToGrid w:val="0"/>
    </w:pPr>
    <w:rPr>
      <w:rFonts w:cs="Times New Roman"/>
    </w:rPr>
  </w:style>
  <w:style w:type="character" w:customStyle="1" w:styleId="Char1">
    <w:name w:val="바닥글 Char"/>
    <w:aliases w:val="footer Char"/>
    <w:link w:val="a7"/>
    <w:uiPriority w:val="99"/>
    <w:rsid w:val="00762D29"/>
    <w:rPr>
      <w:rFonts w:ascii="Arial" w:eastAsia="굴림" w:hAnsi="Arial"/>
      <w:kern w:val="2"/>
    </w:rPr>
  </w:style>
  <w:style w:type="paragraph" w:styleId="a7">
    <w:name w:val="footer"/>
    <w:aliases w:val="footer"/>
    <w:basedOn w:val="a"/>
    <w:link w:val="Char1"/>
    <w:uiPriority w:val="99"/>
    <w:rsid w:val="00F23A2F"/>
    <w:pPr>
      <w:tabs>
        <w:tab w:val="center" w:pos="4252"/>
        <w:tab w:val="right" w:pos="8504"/>
      </w:tabs>
      <w:snapToGrid w:val="0"/>
    </w:pPr>
    <w:rPr>
      <w:rFonts w:cs="Times New Roman"/>
    </w:rPr>
  </w:style>
  <w:style w:type="paragraph" w:styleId="a0">
    <w:name w:val="Body Text"/>
    <w:aliases w:val="Body Text"/>
    <w:basedOn w:val="a"/>
    <w:rsid w:val="00F23A2F"/>
    <w:pPr>
      <w:spacing w:after="180"/>
    </w:pPr>
  </w:style>
  <w:style w:type="character" w:styleId="a8">
    <w:name w:val="page number"/>
    <w:aliases w:val="page number"/>
    <w:basedOn w:val="a1"/>
    <w:rsid w:val="00F23A2F"/>
  </w:style>
  <w:style w:type="character" w:customStyle="1" w:styleId="Char2">
    <w:name w:val="풍선 도움말 텍스트 Char"/>
    <w:aliases w:val="Balloon Text Char"/>
    <w:basedOn w:val="a1"/>
    <w:link w:val="a9"/>
    <w:rsid w:val="00F23A2F"/>
    <w:rPr>
      <w:rFonts w:ascii="Calibri" w:eastAsia="함초롬돋움" w:hAnsi="Calibri"/>
      <w:sz w:val="18"/>
      <w:szCs w:val="18"/>
    </w:rPr>
  </w:style>
  <w:style w:type="paragraph" w:styleId="a9">
    <w:name w:val="Balloon Text"/>
    <w:aliases w:val="Balloon Text"/>
    <w:basedOn w:val="a"/>
    <w:link w:val="Char2"/>
    <w:rsid w:val="00F23A2F"/>
    <w:rPr>
      <w:rFonts w:ascii="Calibri" w:eastAsia="함초롬돋움" w:hAnsi="Calibri"/>
      <w:sz w:val="18"/>
      <w:szCs w:val="18"/>
    </w:rPr>
  </w:style>
  <w:style w:type="paragraph" w:customStyle="1" w:styleId="Tabletext">
    <w:name w:val="Tabletext"/>
    <w:basedOn w:val="a"/>
    <w:rsid w:val="00F23A2F"/>
    <w:pPr>
      <w:keepLines/>
      <w:wordWrap/>
      <w:spacing w:before="120" w:after="120"/>
      <w:jc w:val="left"/>
    </w:pPr>
    <w:rPr>
      <w:rFonts w:ascii="바탕" w:eastAsia="바탕" w:hAnsi="Times New Roman"/>
      <w:kern w:val="0"/>
    </w:rPr>
  </w:style>
  <w:style w:type="character" w:customStyle="1" w:styleId="Char">
    <w:name w:val="목록 단락 Char"/>
    <w:aliases w:val="List Paragraph Char"/>
    <w:link w:val="a5"/>
    <w:uiPriority w:val="34"/>
    <w:rsid w:val="00254D81"/>
    <w:rPr>
      <w:rFonts w:ascii="Arial" w:eastAsia="굴림" w:hAnsi="Arial"/>
      <w:kern w:val="2"/>
    </w:rPr>
  </w:style>
  <w:style w:type="character" w:styleId="aa">
    <w:name w:val="Subtle Emphasis"/>
    <w:basedOn w:val="a1"/>
    <w:uiPriority w:val="19"/>
    <w:qFormat/>
    <w:rsid w:val="009E4410"/>
    <w:rPr>
      <w:i/>
      <w:iCs/>
      <w:color w:val="404040" w:themeColor="text1" w:themeTint="BF"/>
    </w:rPr>
  </w:style>
  <w:style w:type="character" w:customStyle="1" w:styleId="3Char">
    <w:name w:val="제목 3 Char"/>
    <w:aliases w:val="heading 3 Char"/>
    <w:basedOn w:val="a1"/>
    <w:link w:val="3"/>
    <w:rsid w:val="00AB32FF"/>
    <w:rPr>
      <w:rFonts w:ascii="Arial" w:eastAsia="굴림" w:hAnsi="Arial"/>
      <w:b/>
      <w:kern w:val="2"/>
      <w:sz w:val="24"/>
    </w:rPr>
  </w:style>
  <w:style w:type="table" w:styleId="ab">
    <w:name w:val="Table Grid"/>
    <w:basedOn w:val="a2"/>
    <w:uiPriority w:val="39"/>
    <w:rsid w:val="003D63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30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2.png"/><Relationship Id="rId26" Type="http://schemas.openxmlformats.org/officeDocument/2006/relationships/header" Target="header9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5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8.xm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image" Target="media/image4.png"/><Relationship Id="rId27" Type="http://schemas.openxmlformats.org/officeDocument/2006/relationships/header" Target="header10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Paradigm\&#49328;&#52636;&#47932;&#49436;&#49885;\3.%20Design\1.%20&#54168;&#51060;&#51648;%20&#49444;&#44228;\&#54168;&#51060;&#51648;&#49444;&#44228;&#4943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00895-EB5C-41AF-AE46-5321A34AF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페이지설계서.dot</Template>
  <TotalTime>1128</TotalTime>
  <Pages>1</Pages>
  <Words>1210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산출물 양식</vt:lpstr>
    </vt:vector>
  </TitlesOfParts>
  <Company>Organization</Company>
  <LinksUpToDate>false</LinksUpToDate>
  <CharactersWithSpaces>8091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산출물 양식</dc:title>
  <dc:creator>HITOE.JEONG</dc:creator>
  <cp:lastModifiedBy>김준</cp:lastModifiedBy>
  <cp:revision>29</cp:revision>
  <dcterms:created xsi:type="dcterms:W3CDTF">2019-11-18T06:24:00Z</dcterms:created>
  <dcterms:modified xsi:type="dcterms:W3CDTF">2019-11-28T08:43:00Z</dcterms:modified>
</cp:coreProperties>
</file>