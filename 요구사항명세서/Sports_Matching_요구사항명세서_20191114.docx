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1FC0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</w:p>
    <w:p w14:paraId="7C9F454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14:paraId="05329F3A" w14:textId="77777777" w:rsidR="00173FC7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r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>최종 프로젝트</w:t>
      </w:r>
      <w:r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14:paraId="0213181D" w14:textId="77777777" w:rsidR="00EB0213" w:rsidRPr="00173FC7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14:paraId="586DEE91" w14:textId="77777777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14:paraId="3190D22C" w14:textId="77777777" w:rsidR="00173FC7" w:rsidRPr="003E237F" w:rsidRDefault="00173FC7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28"/>
                <w:szCs w:val="40"/>
              </w:rPr>
            </w:pPr>
            <w:r w:rsidRPr="003E237F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요구사항 명세서</w:t>
            </w:r>
          </w:p>
          <w:p w14:paraId="08530B56" w14:textId="77777777" w:rsidR="003D6300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스포츠 매칭 시스템</w:t>
            </w:r>
          </w:p>
          <w:p w14:paraId="1BDBC053" w14:textId="21A04689" w:rsidR="00294A8E" w:rsidRPr="00173FC7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S</w:t>
            </w:r>
            <w:r>
              <w:rPr>
                <w:rFonts w:ascii="맑은 고딕" w:eastAsia="맑은 고딕" w:hAnsi="맑은 고딕"/>
                <w:b/>
                <w:sz w:val="32"/>
                <w:szCs w:val="40"/>
              </w:rPr>
              <w:t>ports-Matching</w:t>
            </w:r>
          </w:p>
        </w:tc>
      </w:tr>
    </w:tbl>
    <w:p w14:paraId="0C66164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43718752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75613358" w14:textId="77777777" w:rsidR="00EB0213" w:rsidRPr="00897A32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2CFBC004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102157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7FE8963" w14:textId="77777777" w:rsidR="00EB0213" w:rsidRPr="00BE250A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AE99146" w14:textId="77777777" w:rsidR="00173FC7" w:rsidRPr="00173FC7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14:paraId="530E80AD" w14:textId="77777777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14:paraId="4D77235D" w14:textId="77777777" w:rsidR="00FB6A51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버전 </w:t>
            </w:r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: Ver. 1.0</w:t>
            </w:r>
          </w:p>
          <w:p w14:paraId="6E948711" w14:textId="55BB2E08" w:rsidR="00173FC7" w:rsidRPr="00294A8E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proofErr w:type="spellStart"/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</w:t>
            </w:r>
            <w:proofErr w:type="spellEnd"/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:</w:t>
            </w:r>
            <w:r w:rsidR="00294A8E"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S</w:t>
            </w:r>
            <w:r w:rsidR="00294A8E"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ports-Matching</w:t>
            </w:r>
          </w:p>
        </w:tc>
      </w:tr>
    </w:tbl>
    <w:p w14:paraId="6E6B3D18" w14:textId="77777777" w:rsidR="00173FC7" w:rsidRPr="00173FC7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14:paraId="2313B02A" w14:textId="77777777" w:rsidR="00B62CAE" w:rsidRPr="00173FC7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173FC7" w:rsidSect="000B70DD">
          <w:headerReference w:type="default" r:id="rId8"/>
          <w:footerReference w:type="even" r:id="rId9"/>
          <w:footerReference w:type="default" r:id="rId10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14:paraId="455A0B35" w14:textId="77777777" w:rsidR="00BD3440" w:rsidRPr="00BE250A" w:rsidRDefault="00BD3440" w:rsidP="00173FC7">
      <w:pPr>
        <w:pStyle w:val="a4"/>
        <w:rPr>
          <w:rFonts w:ascii="맑은 고딕" w:eastAsia="맑은 고딕" w:hAnsi="맑은 고딕"/>
        </w:rPr>
      </w:pPr>
      <w:r w:rsidRPr="00BE250A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BE250A" w14:paraId="0E10332C" w14:textId="77777777" w:rsidTr="00962CAB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14:paraId="2A6CC2D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14:paraId="297AF8F0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14:paraId="6DACD252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14:paraId="1A0D8A67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 xml:space="preserve">변경 </w:t>
            </w:r>
            <w:proofErr w:type="spellStart"/>
            <w:r w:rsidRPr="00BE250A">
              <w:rPr>
                <w:rFonts w:ascii="맑은 고딕" w:eastAsia="맑은 고딕" w:hAnsi="맑은 고딕" w:hint="eastAsia"/>
              </w:rPr>
              <w:t>요청자</w:t>
            </w:r>
            <w:proofErr w:type="spellEnd"/>
          </w:p>
        </w:tc>
        <w:tc>
          <w:tcPr>
            <w:tcW w:w="907" w:type="pct"/>
            <w:shd w:val="clear" w:color="auto" w:fill="D9E2F3" w:themeFill="accent5" w:themeFillTint="33"/>
          </w:tcPr>
          <w:p w14:paraId="1483599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BE250A" w14:paraId="175DEDF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1E87DF80" w14:textId="36379520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/>
              </w:rPr>
              <w:t>2019.</w:t>
            </w:r>
            <w:r w:rsidR="00A24C3E">
              <w:rPr>
                <w:rFonts w:ascii="맑은 고딕" w:eastAsia="맑은 고딕" w:hAnsi="맑은 고딕"/>
              </w:rPr>
              <w:t>11.14</w:t>
            </w:r>
            <w:r w:rsidRPr="00BE250A">
              <w:rPr>
                <w:rFonts w:ascii="맑은 고딕" w:eastAsia="맑은 고딕" w:hAnsi="맑은 고딕"/>
              </w:rPr>
              <w:t>.</w:t>
            </w:r>
          </w:p>
        </w:tc>
        <w:tc>
          <w:tcPr>
            <w:tcW w:w="575" w:type="pct"/>
          </w:tcPr>
          <w:p w14:paraId="5D95F409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14:paraId="5CBFE27F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14:paraId="48610B30" w14:textId="0BBA2814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DF6FD3D" w14:textId="14CD72B7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962CAB" w:rsidRPr="00BE250A" w14:paraId="7938659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97F10A6" w14:textId="7ECD2BD6" w:rsidR="00962CAB" w:rsidRPr="00BE250A" w:rsidRDefault="00962CAB" w:rsidP="00962CA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14:paraId="6AAE63B4" w14:textId="389D1F79" w:rsidR="00962CAB" w:rsidRPr="00BE250A" w:rsidRDefault="00962CAB" w:rsidP="00962CA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14:paraId="3F33E175" w14:textId="44E8F8C9" w:rsidR="00962CAB" w:rsidRPr="00BE250A" w:rsidRDefault="00962CAB" w:rsidP="00962CA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14:paraId="445D2304" w14:textId="00E0A365" w:rsidR="00962CAB" w:rsidRPr="00BE250A" w:rsidRDefault="00962CAB" w:rsidP="00962CA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7" w:type="pct"/>
            <w:shd w:val="clear" w:color="auto" w:fill="auto"/>
          </w:tcPr>
          <w:p w14:paraId="44151E4E" w14:textId="7A9352E9" w:rsidR="00962CAB" w:rsidRPr="00BE250A" w:rsidRDefault="00962CAB" w:rsidP="00962CA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727E8" w:rsidRPr="00BE250A" w14:paraId="3D0E8E3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39EF242" w14:textId="6C6118BC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2019.05.29</w:t>
            </w:r>
          </w:p>
        </w:tc>
        <w:tc>
          <w:tcPr>
            <w:tcW w:w="575" w:type="pct"/>
          </w:tcPr>
          <w:p w14:paraId="03C086B4" w14:textId="63FEDA9B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472" w:type="pct"/>
            <w:shd w:val="clear" w:color="auto" w:fill="auto"/>
          </w:tcPr>
          <w:p w14:paraId="0BFC47C3" w14:textId="43156551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 수정</w:t>
            </w:r>
          </w:p>
        </w:tc>
        <w:tc>
          <w:tcPr>
            <w:tcW w:w="1023" w:type="pct"/>
            <w:shd w:val="clear" w:color="auto" w:fill="auto"/>
          </w:tcPr>
          <w:p w14:paraId="6859C94C" w14:textId="26DCBBAE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육지사람</w:t>
            </w:r>
          </w:p>
        </w:tc>
        <w:tc>
          <w:tcPr>
            <w:tcW w:w="907" w:type="pct"/>
            <w:shd w:val="clear" w:color="auto" w:fill="auto"/>
          </w:tcPr>
          <w:p w14:paraId="578C510F" w14:textId="7D18C139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김태우</w:t>
            </w:r>
          </w:p>
        </w:tc>
      </w:tr>
      <w:tr w:rsidR="00C727E8" w:rsidRPr="00BE250A" w14:paraId="25B02620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727348D8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14:paraId="4BBE7763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14:paraId="64F6E09D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14:paraId="6E13C418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7" w:type="pct"/>
            <w:shd w:val="clear" w:color="auto" w:fill="auto"/>
          </w:tcPr>
          <w:p w14:paraId="0756BD7D" w14:textId="77777777" w:rsidR="00C727E8" w:rsidRPr="00BE250A" w:rsidRDefault="00C727E8" w:rsidP="00C727E8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1B35890" w14:textId="77777777" w:rsidR="00B67447" w:rsidRDefault="00B67447">
      <w:pPr>
        <w:rPr>
          <w:rFonts w:ascii="맑은 고딕" w:eastAsia="맑은 고딕" w:hAnsi="맑은 고딕"/>
        </w:rPr>
        <w:sectPr w:rsidR="00B67447" w:rsidSect="000B70DD">
          <w:headerReference w:type="default" r:id="rId11"/>
          <w:footerReference w:type="default" r:id="rId12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8597C56" w14:textId="77777777" w:rsidR="00B67447" w:rsidRDefault="00B67447">
      <w:pPr>
        <w:rPr>
          <w:rFonts w:ascii="맑은 고딕" w:eastAsia="맑은 고딕" w:hAnsi="맑은 고딕"/>
        </w:rPr>
        <w:sectPr w:rsidR="00B67447" w:rsidSect="00B25254">
          <w:type w:val="continuous"/>
          <w:pgSz w:w="11906" w:h="16838" w:code="9"/>
          <w:pgMar w:top="720" w:right="720" w:bottom="720" w:left="720" w:header="964" w:footer="0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BD3440" w:rsidRPr="00BE250A" w14:paraId="44C1F7BC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C0391A2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FF6DC00" w14:textId="77777777" w:rsidR="00BD3440" w:rsidRPr="00D47449" w:rsidRDefault="00D33F39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L</w:t>
            </w:r>
            <w:r w:rsidR="00D75479" w:rsidRPr="00D47449">
              <w:rPr>
                <w:rFonts w:ascii="맑은 고딕" w:eastAsia="맑은 고딕" w:hAnsi="맑은 고딕" w:hint="eastAsia"/>
                <w:sz w:val="18"/>
              </w:rPr>
              <w:t>R-001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1C62D86C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17157AB5" w14:textId="77777777" w:rsidR="00BD3440" w:rsidRPr="00140342" w:rsidRDefault="00BD3440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E113291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64CDC315" w14:textId="77777777" w:rsidR="00BD3440" w:rsidRPr="00140342" w:rsidRDefault="0071706A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BD3440" w:rsidRPr="00BE250A" w14:paraId="2D3BAC8F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49D1D8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B04308D" w14:textId="77777777" w:rsidR="00BD3440" w:rsidRPr="00140342" w:rsidRDefault="00575C56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회원</w:t>
            </w:r>
            <w:r w:rsidR="00A11AB9" w:rsidRPr="00D47449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3AC745F9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9D43681" w14:textId="77777777" w:rsidR="00BD3440" w:rsidRPr="00140342" w:rsidRDefault="00BD3440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BD3440" w:rsidRPr="00BE250A" w14:paraId="11BE7422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557BE8B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235B71B" w14:textId="77777777" w:rsidR="00BD3440" w:rsidRPr="00140342" w:rsidRDefault="005623A9" w:rsidP="003D58A0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회원 가입</w:t>
            </w:r>
            <w:r w:rsidR="000A6BA1"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="00224EA8" w:rsidRPr="00D47449">
              <w:rPr>
                <w:rFonts w:ascii="맑은 고딕" w:eastAsia="맑은 고딕" w:hAnsi="맑은 고딕" w:hint="eastAsia"/>
                <w:sz w:val="18"/>
              </w:rPr>
              <w:t>로그인/로그아웃</w:t>
            </w:r>
            <w:r w:rsidR="00324C6A" w:rsidRPr="00D47449"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비밀번호 찾기</w:t>
            </w:r>
            <w:r w:rsidR="000A6BA1" w:rsidRPr="00D47449">
              <w:rPr>
                <w:rFonts w:ascii="맑은 고딕" w:eastAsia="맑은 고딕" w:hAnsi="맑은 고딕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회원조회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회원수정</w:t>
            </w:r>
            <w:r w:rsidR="000A6BA1"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 w:rsidR="00E46AE6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467A32">
              <w:rPr>
                <w:rFonts w:ascii="맑은 고딕" w:eastAsia="맑은 고딕" w:hAnsi="맑은 고딕" w:hint="eastAsia"/>
                <w:sz w:val="18"/>
              </w:rPr>
              <w:t>회원탈퇴</w:t>
            </w:r>
          </w:p>
        </w:tc>
      </w:tr>
      <w:tr w:rsidR="00BD3440" w:rsidRPr="00BE250A" w14:paraId="2300AD74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5279F06D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0968A8" w14:textId="77777777" w:rsidR="00224EA8" w:rsidRPr="00140342" w:rsidRDefault="000A49BC" w:rsidP="003D58A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619D236" wp14:editId="17A226B4">
                  <wp:extent cx="4542857" cy="280952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857" cy="2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440" w:rsidRPr="00BE250A" w14:paraId="46E39E19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C0B0C5C" w14:textId="77777777" w:rsidR="00BD3440" w:rsidRPr="00D47449" w:rsidRDefault="00922ED7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</w:t>
            </w:r>
            <w:r w:rsidR="00BD3440" w:rsidRPr="00D47449">
              <w:rPr>
                <w:rFonts w:ascii="맑은 고딕" w:eastAsia="맑은 고딕" w:hAnsi="맑은 고딕" w:hint="eastAsia"/>
                <w:b/>
              </w:rPr>
              <w:t>항</w:t>
            </w:r>
          </w:p>
          <w:p w14:paraId="7EE621B9" w14:textId="77777777" w:rsidR="00BD3440" w:rsidRPr="00D47449" w:rsidRDefault="00BD3440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DA8C398" w14:textId="77777777" w:rsidR="009E4410" w:rsidRPr="00705330" w:rsidRDefault="005623A9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회원가입</w:t>
            </w:r>
          </w:p>
          <w:p w14:paraId="6E042CC0" w14:textId="35347839" w:rsidR="00213D81" w:rsidRDefault="00567BF9" w:rsidP="00567BF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관리자 구분</w:t>
            </w:r>
          </w:p>
          <w:p w14:paraId="36686718" w14:textId="5E3B1D7B" w:rsidR="00567BF9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</w:t>
            </w:r>
          </w:p>
          <w:p w14:paraId="0E0DC79F" w14:textId="2A630E9D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서비스를 이용하는 사용자</w:t>
            </w:r>
          </w:p>
          <w:p w14:paraId="30592D64" w14:textId="77777777" w:rsidR="00567BF9" w:rsidRP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회원가입을 통해 회원등록</w:t>
            </w:r>
          </w:p>
          <w:p w14:paraId="682F1E15" w14:textId="1C09C81A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회원과 팀 회원으로 다시 구분</w:t>
            </w:r>
          </w:p>
          <w:p w14:paraId="3E4E578D" w14:textId="6AE2539D" w:rsidR="00D258B6" w:rsidRPr="00D258B6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데이터베이스 저장 시 비밀번호 암호화 적용</w:t>
            </w:r>
          </w:p>
          <w:p w14:paraId="06CC1FF6" w14:textId="28ADE1AA" w:rsidR="00567BF9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관리자</w:t>
            </w:r>
          </w:p>
          <w:p w14:paraId="572AE950" w14:textId="6A6E273B" w:rsidR="00C727E8" w:rsidRPr="0024135B" w:rsidRDefault="00C727E8" w:rsidP="00C727E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운영자로부터 계정을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부여받아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사용</w:t>
            </w:r>
          </w:p>
          <w:p w14:paraId="244591B5" w14:textId="32CD0905" w:rsidR="00C727E8" w:rsidRDefault="00C727E8" w:rsidP="00C727E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초기 비밀번호는 임시 설정</w:t>
            </w:r>
          </w:p>
          <w:p w14:paraId="2621BB01" w14:textId="5DC4F675" w:rsidR="00567BF9" w:rsidRDefault="00567BF9" w:rsidP="00567BF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</w:t>
            </w:r>
            <w:r w:rsidR="00BB6EB8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회원과 팀</w:t>
            </w:r>
            <w:r w:rsidR="00BB6EB8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회원을 구분.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개인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회원가입,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팀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–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팀 창단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BA895D4" w14:textId="38F4FEB8" w:rsidR="00567BF9" w:rsidRPr="00A00244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회원가입 후 팀 창단 가능</w:t>
            </w:r>
          </w:p>
          <w:p w14:paraId="2D8893B9" w14:textId="77777777" w:rsidR="00567BF9" w:rsidRDefault="00567BF9" w:rsidP="00567BF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</w:t>
            </w:r>
          </w:p>
          <w:p w14:paraId="6B97F267" w14:textId="29DCB4C8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이메일을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받음</w:t>
            </w:r>
            <w:proofErr w:type="spellEnd"/>
          </w:p>
          <w:p w14:paraId="3F3B3D39" w14:textId="145717CD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이메일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정규화표현식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사용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비밀번호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영문+숫자로 구성된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8~13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자리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A88B72" w14:textId="51332987" w:rsidR="00567BF9" w:rsidRPr="00022FA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인증을 통해 본인확인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C727E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인증 안될 시 가입 </w:t>
            </w:r>
            <w:r w:rsidR="00E7295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불가</w:t>
            </w:r>
          </w:p>
          <w:p w14:paraId="02FA8928" w14:textId="342B4319" w:rsidR="00567BF9" w:rsidRDefault="00567BF9" w:rsidP="00567BF9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가입 가능,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API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가입시 별도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없음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C727E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C727E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 자동 적용</w:t>
            </w:r>
          </w:p>
          <w:p w14:paraId="06534C3F" w14:textId="18ACDABB" w:rsidR="0024135B" w:rsidRPr="00213D81" w:rsidRDefault="00567BF9" w:rsidP="0024135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</w:t>
            </w:r>
          </w:p>
          <w:p w14:paraId="671AB309" w14:textId="131031A1" w:rsidR="0024135B" w:rsidRPr="0024135B" w:rsidRDefault="0024135B" w:rsidP="0024135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이름,</w:t>
            </w:r>
            <w:r w:rsidRPr="0024135B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</w:t>
            </w:r>
            <w:r w:rsidRPr="0024135B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주장 아이디,</w:t>
            </w:r>
            <w:r w:rsidRPr="0024135B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대표 연락처 </w:t>
            </w:r>
            <w:proofErr w:type="spellStart"/>
            <w:r w:rsidRPr="002413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가입</w:t>
            </w:r>
          </w:p>
          <w:p w14:paraId="1DAE5A35" w14:textId="6F4CA036" w:rsidR="00567BF9" w:rsidRPr="00C727E8" w:rsidRDefault="00567BF9" w:rsidP="00C727E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가입 시 이메일 인증은 자동으로 적용</w:t>
            </w:r>
          </w:p>
          <w:p w14:paraId="607CC475" w14:textId="77777777" w:rsidR="000A6BA1" w:rsidRPr="00705330" w:rsidRDefault="000A6BA1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lastRenderedPageBreak/>
              <w:t>로그인/로그아웃</w:t>
            </w:r>
          </w:p>
          <w:p w14:paraId="2D89AC60" w14:textId="0947C389" w:rsidR="000A6BA1" w:rsidRPr="00705330" w:rsidRDefault="000A6BA1" w:rsidP="003D58A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일</w:t>
            </w:r>
            <w:r w:rsidR="00BB6EB8">
              <w:rPr>
                <w:rFonts w:ascii="맑은 고딕" w:eastAsia="맑은 고딕" w:hAnsi="맑은 고딕" w:hint="eastAsia"/>
                <w:b w:val="0"/>
                <w:sz w:val="18"/>
              </w:rPr>
              <w:t>반 사용자</w:t>
            </w:r>
          </w:p>
          <w:p w14:paraId="273F60CB" w14:textId="0D2B8754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네이버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로그인/로그아웃</w:t>
            </w:r>
          </w:p>
          <w:p w14:paraId="78D3C875" w14:textId="77040CD5" w:rsidR="00BB6EB8" w:rsidRP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 w:hint="eastAsia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카카오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않은 로그인/로그아웃</w:t>
            </w:r>
          </w:p>
          <w:p w14:paraId="45710764" w14:textId="716D43C2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API를 활용하지 않은 로그인/로그아웃</w:t>
            </w:r>
          </w:p>
          <w:p w14:paraId="07CD5766" w14:textId="28F4A2D7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회원 유형에 따라 다른 페이지로 이동</w:t>
            </w:r>
          </w:p>
          <w:p w14:paraId="6CF96B77" w14:textId="77777777" w:rsidR="00BB6EB8" w:rsidRDefault="00BB6EB8" w:rsidP="00BB6E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 회원 페이지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My Menu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기능 활성화</w:t>
            </w:r>
          </w:p>
          <w:p w14:paraId="4C17E547" w14:textId="771F94D2" w:rsidR="00BB6EB8" w:rsidRPr="00BB6EB8" w:rsidRDefault="00BB6EB8" w:rsidP="00BB6E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페이지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Team Menu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기능 활성화</w:t>
            </w:r>
          </w:p>
          <w:p w14:paraId="33602BD3" w14:textId="69430BA1" w:rsidR="000A6BA1" w:rsidRPr="00705330" w:rsidRDefault="00BB6EB8" w:rsidP="003D58A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구장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0B7E06F0" w14:textId="3A30FBA0" w:rsidR="00C10D81" w:rsidRDefault="00BB6EB8" w:rsidP="00796A5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최초 로그인 시 비밀번호 재설정 필수</w:t>
            </w:r>
          </w:p>
          <w:p w14:paraId="1D0196A5" w14:textId="5BC4B2FD" w:rsidR="00BB6EB8" w:rsidRDefault="00BB6EB8" w:rsidP="00BB6E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구장 관리자 페이지로 이동</w:t>
            </w:r>
          </w:p>
          <w:p w14:paraId="0431EDD7" w14:textId="327B85B8" w:rsidR="00BB6EB8" w:rsidRPr="00BB6EB8" w:rsidRDefault="00BB6EB8" w:rsidP="00BB6E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스케줄,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현황 등 구장관리 기능 활성화</w:t>
            </w:r>
          </w:p>
          <w:p w14:paraId="7CDCCB06" w14:textId="50665E30" w:rsidR="000A6BA1" w:rsidRPr="00705330" w:rsidRDefault="0061483B" w:rsidP="003D58A0">
            <w:pPr>
              <w:pStyle w:val="1"/>
              <w:spacing w:before="120"/>
              <w:ind w:leftChars="24" w:left="288" w:hangingChars="120" w:hanging="240"/>
              <w:contextualSpacing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아이디/</w:t>
            </w:r>
            <w:r w:rsidR="000A6BA1" w:rsidRPr="00705330">
              <w:rPr>
                <w:rFonts w:ascii="맑은 고딕" w:eastAsia="맑은 고딕" w:hAnsi="맑은 고딕" w:hint="eastAsia"/>
                <w:sz w:val="20"/>
              </w:rPr>
              <w:t>비밀번호 찾기</w:t>
            </w:r>
          </w:p>
          <w:p w14:paraId="52E70A5F" w14:textId="57422F34" w:rsidR="0061483B" w:rsidRPr="00126971" w:rsidRDefault="0061483B" w:rsidP="0061483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 찾기</w:t>
            </w:r>
          </w:p>
          <w:p w14:paraId="0DCF4452" w14:textId="77777777" w:rsidR="0061483B" w:rsidRPr="00705330" w:rsidRDefault="0061483B" w:rsidP="0061483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 중 개인 회원에 해당</w:t>
            </w:r>
          </w:p>
          <w:p w14:paraId="7872E057" w14:textId="77777777" w:rsidR="00D258B6" w:rsidRPr="0061483B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가입 시 인증된 이메일로 아이디 정보 전송</w:t>
            </w:r>
          </w:p>
          <w:p w14:paraId="6A15599F" w14:textId="3D98C265" w:rsidR="00D258B6" w:rsidRPr="0061483B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관리자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운영자가 직접 전달</w:t>
            </w:r>
          </w:p>
          <w:p w14:paraId="5B9AA6A2" w14:textId="64FFB285" w:rsidR="0061483B" w:rsidRDefault="0061483B" w:rsidP="0061483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 찾기</w:t>
            </w:r>
          </w:p>
          <w:p w14:paraId="4469E481" w14:textId="77777777" w:rsidR="00D258B6" w:rsidRPr="00705330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 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아이디와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이메일정보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</w:t>
            </w:r>
          </w:p>
          <w:p w14:paraId="2D6FF178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아이디와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이메일정보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일치할 경우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인증정보 발송</w:t>
            </w:r>
          </w:p>
          <w:p w14:paraId="3A8F62CF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 완료 시 비밀번호 재설정 진행</w:t>
            </w:r>
          </w:p>
          <w:p w14:paraId="0ED2C1D9" w14:textId="77777777" w:rsidR="00D258B6" w:rsidRPr="00705330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아이디와 대표 아이디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아이디의 이메일 주소로 이메일 인증</w:t>
            </w:r>
          </w:p>
          <w:p w14:paraId="46635622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아이디와 대표 아이디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일치할 경우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인증정보 발송</w:t>
            </w:r>
          </w:p>
          <w:p w14:paraId="6BEC27F2" w14:textId="77777777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인증 완료 시 비밀번호 재설정 진행</w:t>
            </w:r>
          </w:p>
          <w:p w14:paraId="5DC567B2" w14:textId="23E87A72" w:rsidR="00D258B6" w:rsidRPr="00705330" w:rsidRDefault="00D258B6" w:rsidP="00D258B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관리자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임시 비밀번호 발급</w:t>
            </w:r>
          </w:p>
          <w:p w14:paraId="03E4203C" w14:textId="67D8878D" w:rsidR="00D258B6" w:rsidRPr="00BB6EB8" w:rsidRDefault="00D258B6" w:rsidP="00D258B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로그인 시 비밀번호 재설정 필수</w:t>
            </w:r>
          </w:p>
          <w:p w14:paraId="039F4205" w14:textId="73954EE6" w:rsidR="009E4410" w:rsidRPr="00705330" w:rsidRDefault="00467A32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회원조회</w:t>
            </w:r>
          </w:p>
          <w:p w14:paraId="34977527" w14:textId="0522744D" w:rsidR="00D839EF" w:rsidRDefault="00D839EF" w:rsidP="00D839E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회원이 팀 조회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이름,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매너점수,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경기일정(날짜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165A30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전적</w:t>
            </w:r>
          </w:p>
          <w:p w14:paraId="50ADCFA6" w14:textId="56B7AB01" w:rsidR="00165A30" w:rsidRPr="00165A30" w:rsidRDefault="00165A30" w:rsidP="00165A30">
            <w:pPr>
              <w:pStyle w:val="3"/>
              <w:spacing w:beforeLines="10" w:before="24" w:after="0"/>
              <w:ind w:leftChars="363" w:left="1007" w:hangingChars="156" w:hanging="281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이름으로 조회</w:t>
            </w:r>
          </w:p>
          <w:p w14:paraId="3176230C" w14:textId="2E64716D" w:rsidR="00D839EF" w:rsidRDefault="00D839EF" w:rsidP="00D839E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회원이 개인 조회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이름,</w:t>
            </w:r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소속팀</w:t>
            </w:r>
          </w:p>
          <w:p w14:paraId="24809A30" w14:textId="6522E09B" w:rsidR="00165A30" w:rsidRPr="00165A30" w:rsidRDefault="00165A30" w:rsidP="00165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이름으로 조회</w:t>
            </w:r>
          </w:p>
          <w:p w14:paraId="1C2B60F3" w14:textId="4F77A6B5" w:rsidR="00D839EF" w:rsidRDefault="00D839EF" w:rsidP="00165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운영자가 </w:t>
            </w:r>
            <w:r w:rsidR="00165A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 조회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413B7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413B7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비밀번호를 제외한 전체정보</w:t>
            </w:r>
          </w:p>
          <w:p w14:paraId="775E19C0" w14:textId="1D65490E" w:rsidR="00C56188" w:rsidRPr="00C117C1" w:rsidRDefault="00413B76" w:rsidP="00413B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이름으로 조회</w:t>
            </w:r>
          </w:p>
          <w:p w14:paraId="700EC6DE" w14:textId="77777777" w:rsidR="00A11AB9" w:rsidRPr="00705330" w:rsidRDefault="00467A32" w:rsidP="003D58A0">
            <w:pPr>
              <w:pStyle w:val="1"/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회원수정</w:t>
            </w:r>
          </w:p>
          <w:p w14:paraId="7AF8E4BF" w14:textId="7534AAC4" w:rsidR="001623DE" w:rsidRDefault="001623DE" w:rsidP="001623DE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 회원 정보 수정</w:t>
            </w:r>
          </w:p>
          <w:p w14:paraId="7FDE36E4" w14:textId="2A992686" w:rsidR="001623DE" w:rsidRPr="00C117C1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이메일 변경</w:t>
            </w:r>
          </w:p>
          <w:p w14:paraId="008816C5" w14:textId="777DE82A" w:rsidR="001623DE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비밀번호 변경</w:t>
            </w:r>
          </w:p>
          <w:p w14:paraId="34408B12" w14:textId="7EB4C658" w:rsidR="001623DE" w:rsidRPr="001623DE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/>
                <w:b w:val="0"/>
                <w:sz w:val="18"/>
                <w:szCs w:val="18"/>
              </w:rPr>
              <w:t>API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회원가입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을 한 회원의 경우 비밀번호 변경 불가</w:t>
            </w:r>
          </w:p>
          <w:p w14:paraId="396C70AB" w14:textId="1D911960" w:rsidR="001623DE" w:rsidRPr="00705330" w:rsidRDefault="001623DE" w:rsidP="001623DE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정보 수정</w:t>
            </w:r>
          </w:p>
          <w:p w14:paraId="62873C95" w14:textId="25C8E5E2" w:rsidR="001623DE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주장 아이디</w:t>
            </w:r>
          </w:p>
          <w:p w14:paraId="466D7312" w14:textId="52A51D31" w:rsidR="001623DE" w:rsidRPr="00C117C1" w:rsidRDefault="001623DE" w:rsidP="001623DE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팀원 정보</w:t>
            </w:r>
          </w:p>
          <w:p w14:paraId="0C144DB7" w14:textId="06255D17" w:rsidR="00224EA8" w:rsidRPr="00705330" w:rsidRDefault="001623DE" w:rsidP="00733C3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</w:t>
            </w:r>
          </w:p>
          <w:p w14:paraId="01F61849" w14:textId="77777777" w:rsidR="000A6BA1" w:rsidRPr="00126971" w:rsidRDefault="00467A32" w:rsidP="0012697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126971">
              <w:rPr>
                <w:rFonts w:ascii="맑은 고딕" w:eastAsia="맑은 고딕" w:hAnsi="맑은 고딕" w:hint="eastAsia"/>
                <w:b w:val="0"/>
                <w:sz w:val="18"/>
              </w:rPr>
              <w:t>회원탈퇴</w:t>
            </w:r>
          </w:p>
          <w:p w14:paraId="23309FEA" w14:textId="655FB071" w:rsidR="00733C3C" w:rsidRPr="00705330" w:rsidRDefault="00733C3C" w:rsidP="00733C3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 기능</w:t>
            </w:r>
          </w:p>
          <w:p w14:paraId="1B738AEF" w14:textId="3DF3EAD7" w:rsidR="00733C3C" w:rsidRPr="00705330" w:rsidRDefault="00733C3C" w:rsidP="00733C3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회</w:t>
            </w:r>
            <w:bookmarkStart w:id="1" w:name="_GoBack"/>
            <w:bookmarkEnd w:id="1"/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원의 삭제 상태(</w:t>
            </w:r>
            <w:r w:rsidRPr="00705330">
              <w:rPr>
                <w:rFonts w:ascii="맑은 고딕" w:eastAsia="맑은 고딕" w:hAnsi="맑은 고딕"/>
                <w:b w:val="0"/>
                <w:sz w:val="18"/>
                <w:szCs w:val="18"/>
              </w:rPr>
              <w:t>DELFLAG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)를 </w:t>
            </w:r>
            <w:r w:rsidRPr="00705330">
              <w:rPr>
                <w:rFonts w:ascii="맑은 고딕" w:eastAsia="맑은 고딕" w:hAnsi="맑은 고딕"/>
                <w:b w:val="0"/>
                <w:sz w:val="18"/>
                <w:szCs w:val="18"/>
              </w:rPr>
              <w:t>F -&gt; T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</w:t>
            </w:r>
          </w:p>
          <w:p w14:paraId="17CC4D3A" w14:textId="4FA4C7E1" w:rsidR="000A6BA1" w:rsidRPr="00705330" w:rsidRDefault="000A6BA1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동일 이메일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733C3C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아이디로 재가입 불가능</w:t>
            </w:r>
          </w:p>
          <w:p w14:paraId="173427B2" w14:textId="59A3771A" w:rsidR="00616093" w:rsidRPr="00705330" w:rsidRDefault="000A6BA1" w:rsidP="00733C3C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정보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로는 재가입이 불가능하다는</w:t>
            </w:r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="00733C3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확인창</w:t>
            </w:r>
            <w:proofErr w:type="spellEnd"/>
          </w:p>
        </w:tc>
      </w:tr>
      <w:tr w:rsidR="005623A9" w:rsidRPr="00BE250A" w14:paraId="04952FBC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2534F508" w14:textId="77777777" w:rsidR="005623A9" w:rsidRPr="00D47449" w:rsidRDefault="005623A9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BA90679" w14:textId="77777777" w:rsidR="007E2466" w:rsidRPr="00705330" w:rsidRDefault="00C734B2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이메일 중복검사를 완료해야만 이메일 인증이 </w:t>
            </w:r>
            <w:r w:rsidR="0032071F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  <w:p w14:paraId="1E6A569B" w14:textId="77777777" w:rsidR="00870FC7" w:rsidRPr="00705330" w:rsidRDefault="005623A9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이메일 인증을 받은 </w:t>
            </w:r>
            <w:r w:rsidR="00575C56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만</w:t>
            </w:r>
            <w:r w:rsidR="00E46AE6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1B6880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</w:t>
            </w:r>
            <w:r w:rsidR="00C734B2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5BBD3488" w14:textId="77777777" w:rsidR="0032071F" w:rsidRPr="00705330" w:rsidRDefault="0032071F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개인 정보 수정은 </w:t>
            </w:r>
            <w:r w:rsidR="00575C56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6A4389"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의 마이페이지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에서만 가능</w:t>
            </w:r>
          </w:p>
        </w:tc>
      </w:tr>
      <w:tr w:rsidR="008A6965" w:rsidRPr="00BE250A" w14:paraId="7801FC70" w14:textId="77777777" w:rsidTr="0071706A">
        <w:trPr>
          <w:trHeight w:val="20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A54E91B" w14:textId="77777777" w:rsidR="008A6965" w:rsidRPr="00D47449" w:rsidRDefault="008A6965" w:rsidP="003D58A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67F9849" w14:textId="77777777" w:rsidR="00E57EB7" w:rsidRPr="00705330" w:rsidRDefault="00324C6A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 가입시유효값과 예외처리를 적용하여 구현</w:t>
            </w:r>
          </w:p>
        </w:tc>
      </w:tr>
    </w:tbl>
    <w:p w14:paraId="7F3E3F4F" w14:textId="77777777" w:rsidR="006546CF" w:rsidRDefault="006546CF" w:rsidP="009C6B98">
      <w:pPr>
        <w:widowControl/>
        <w:wordWrap/>
        <w:jc w:val="left"/>
        <w:rPr>
          <w:rFonts w:ascii="맑은 고딕" w:eastAsia="맑은 고딕" w:hAnsi="맑은 고딕"/>
        </w:rPr>
        <w:sectPr w:rsidR="006546CF" w:rsidSect="000B70DD">
          <w:headerReference w:type="default" r:id="rId14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120FA5D3" w14:textId="77777777" w:rsidR="00307073" w:rsidRDefault="00307073" w:rsidP="009C6B98">
      <w:pPr>
        <w:widowControl/>
        <w:wordWrap/>
        <w:jc w:val="left"/>
        <w:rPr>
          <w:rFonts w:ascii="맑은 고딕" w:eastAsia="맑은 고딕" w:hAnsi="맑은 고딕"/>
        </w:rPr>
        <w:sectPr w:rsidR="00307073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2260"/>
        <w:gridCol w:w="1322"/>
        <w:gridCol w:w="592"/>
        <w:gridCol w:w="731"/>
        <w:gridCol w:w="1333"/>
        <w:gridCol w:w="2747"/>
      </w:tblGrid>
      <w:tr w:rsidR="00D33F39" w:rsidRPr="00BE250A" w14:paraId="17BF59F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7D594752" w14:textId="77777777" w:rsidR="00D33F39" w:rsidRPr="00BE250A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512136A" w14:textId="77777777" w:rsidR="00D33F39" w:rsidRPr="00D62D31" w:rsidRDefault="002125F4" w:rsidP="00AB32FF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LR-002</w:t>
            </w:r>
          </w:p>
        </w:tc>
        <w:tc>
          <w:tcPr>
            <w:tcW w:w="619" w:type="pct"/>
            <w:shd w:val="clear" w:color="auto" w:fill="D9E2F3" w:themeFill="accent5" w:themeFillTint="33"/>
            <w:vAlign w:val="center"/>
          </w:tcPr>
          <w:p w14:paraId="017FC8D1" w14:textId="77777777" w:rsidR="00D33F39" w:rsidRPr="00BE250A" w:rsidRDefault="00D33F39" w:rsidP="005F0122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19" w:type="pct"/>
            <w:gridSpan w:val="2"/>
            <w:shd w:val="clear" w:color="auto" w:fill="auto"/>
            <w:vAlign w:val="center"/>
          </w:tcPr>
          <w:p w14:paraId="1E479E58" w14:textId="77777777" w:rsidR="00D33F39" w:rsidRPr="00BE250A" w:rsidRDefault="00D33F39" w:rsidP="00AB32FF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24" w:type="pct"/>
            <w:shd w:val="clear" w:color="auto" w:fill="D9E2F3" w:themeFill="accent5" w:themeFillTint="33"/>
            <w:vAlign w:val="center"/>
          </w:tcPr>
          <w:p w14:paraId="3C925416" w14:textId="77777777" w:rsidR="00D33F39" w:rsidRPr="00BE250A" w:rsidRDefault="00D33F39" w:rsidP="005F0122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54B0A539" w14:textId="77777777" w:rsidR="00D33F39" w:rsidRPr="00BE250A" w:rsidRDefault="0071706A" w:rsidP="00AB32FF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D33F39" w:rsidRPr="00BE250A" w14:paraId="3D0A631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2EB45E7" w14:textId="77777777" w:rsidR="00D33F39" w:rsidRPr="00BE250A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54" w:type="pct"/>
            <w:gridSpan w:val="3"/>
            <w:shd w:val="clear" w:color="auto" w:fill="auto"/>
            <w:vAlign w:val="center"/>
          </w:tcPr>
          <w:p w14:paraId="36E57B59" w14:textId="77777777" w:rsidR="00D33F39" w:rsidRPr="00BE250A" w:rsidRDefault="00834269" w:rsidP="00AB32FF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이미지 게시판</w:t>
            </w:r>
            <w:r w:rsidR="000F6045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D33F39" w:rsidRPr="00D62D31">
              <w:rPr>
                <w:rFonts w:ascii="맑은 고딕" w:eastAsia="맑은 고딕" w:hAnsi="맑은 고딕" w:hint="eastAsia"/>
                <w:sz w:val="18"/>
              </w:rPr>
              <w:t>관리</w:t>
            </w:r>
          </w:p>
        </w:tc>
        <w:tc>
          <w:tcPr>
            <w:tcW w:w="966" w:type="pct"/>
            <w:gridSpan w:val="2"/>
            <w:shd w:val="clear" w:color="auto" w:fill="D9E2F3" w:themeFill="accent5" w:themeFillTint="33"/>
            <w:vAlign w:val="center"/>
          </w:tcPr>
          <w:p w14:paraId="1CB9C34D" w14:textId="77777777" w:rsidR="00D33F39" w:rsidRPr="00BE250A" w:rsidRDefault="00D33F39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1D861CC5" w14:textId="77777777" w:rsidR="00D33F39" w:rsidRPr="00BE250A" w:rsidRDefault="00D33F39" w:rsidP="00AB32FF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D33F39" w:rsidRPr="00BE250A" w14:paraId="1CA2A78C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52886C08" w14:textId="77777777" w:rsidR="00D33F39" w:rsidRPr="00BE250A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56A5405A" w14:textId="77777777" w:rsidR="00D33F39" w:rsidRPr="00BE250A" w:rsidRDefault="00D170FD" w:rsidP="007007CF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 xml:space="preserve">게시글 </w:t>
            </w:r>
            <w:r w:rsidR="00D33F39" w:rsidRPr="003244EE">
              <w:rPr>
                <w:rFonts w:ascii="맑은 고딕" w:eastAsia="맑은 고딕" w:hAnsi="맑은 고딕" w:hint="eastAsia"/>
              </w:rPr>
              <w:t>작성,</w:t>
            </w:r>
            <w:r w:rsidRPr="003244EE">
              <w:rPr>
                <w:rFonts w:ascii="맑은 고딕" w:eastAsia="맑은 고딕" w:hAnsi="맑은 고딕" w:hint="eastAsia"/>
              </w:rPr>
              <w:t xml:space="preserve"> 게시글</w:t>
            </w:r>
            <w:r w:rsidR="00D33F39" w:rsidRPr="003244EE">
              <w:rPr>
                <w:rFonts w:ascii="맑은 고딕" w:eastAsia="맑은 고딕" w:hAnsi="맑은 고딕" w:hint="eastAsia"/>
              </w:rPr>
              <w:t xml:space="preserve"> 조회,</w:t>
            </w:r>
            <w:r w:rsidRPr="003244EE">
              <w:rPr>
                <w:rFonts w:ascii="맑은 고딕" w:eastAsia="맑은 고딕" w:hAnsi="맑은 고딕" w:hint="eastAsia"/>
              </w:rPr>
              <w:t xml:space="preserve"> 게시글</w:t>
            </w:r>
            <w:r w:rsidR="00D33F39" w:rsidRPr="003244EE">
              <w:rPr>
                <w:rFonts w:ascii="맑은 고딕" w:eastAsia="맑은 고딕" w:hAnsi="맑은 고딕" w:hint="eastAsia"/>
              </w:rPr>
              <w:t xml:space="preserve"> 수정,</w:t>
            </w:r>
            <w:r w:rsidRPr="003244EE">
              <w:rPr>
                <w:rFonts w:ascii="맑은 고딕" w:eastAsia="맑은 고딕" w:hAnsi="맑은 고딕" w:hint="eastAsia"/>
              </w:rPr>
              <w:t xml:space="preserve"> 게시글</w:t>
            </w:r>
            <w:r w:rsidR="00D33F39" w:rsidRPr="003244EE">
              <w:rPr>
                <w:rFonts w:ascii="맑은 고딕" w:eastAsia="맑은 고딕" w:hAnsi="맑은 고딕" w:hint="eastAsia"/>
              </w:rPr>
              <w:t xml:space="preserve"> 삭제</w:t>
            </w:r>
          </w:p>
        </w:tc>
      </w:tr>
      <w:tr w:rsidR="00D33F39" w:rsidRPr="00BE250A" w14:paraId="568B524E" w14:textId="77777777" w:rsidTr="0071706A">
        <w:trPr>
          <w:trHeight w:val="1533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7025A16" w14:textId="77777777" w:rsidR="00D33F39" w:rsidRPr="00BE250A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046C89F" w14:textId="77777777" w:rsidR="00D33F39" w:rsidRPr="00BE250A" w:rsidRDefault="000610DA" w:rsidP="00D170FD">
            <w:pPr>
              <w:tabs>
                <w:tab w:val="left" w:pos="29"/>
              </w:tabs>
              <w:ind w:rightChars="-78" w:right="-156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2B38D00" wp14:editId="7D350905">
                  <wp:extent cx="4914286" cy="2266667"/>
                  <wp:effectExtent l="0" t="0" r="635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F39" w:rsidRPr="00BE250A" w14:paraId="347C3AE3" w14:textId="77777777" w:rsidTr="00897A32">
        <w:trPr>
          <w:trHeight w:val="6596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39E14C4F" w14:textId="77777777" w:rsidR="00D33F39" w:rsidRPr="00BE250A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1339419A" w14:textId="77777777" w:rsidR="00D33F39" w:rsidRPr="00BE250A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16966EB0" w14:textId="77777777" w:rsidR="0004541E" w:rsidRPr="0004541E" w:rsidRDefault="0004541E" w:rsidP="00E2200A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  <w:color w:val="FF0000"/>
                <w:sz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스케치북 여러 개의 묶음을 하나의 </w:t>
            </w:r>
            <w:r>
              <w:rPr>
                <w:rFonts w:ascii="맑은 고딕" w:eastAsia="맑은 고딕" w:hAnsi="맑은 고딕"/>
                <w:color w:val="FF0000"/>
                <w:sz w:val="18"/>
              </w:rPr>
              <w:t>‘</w:t>
            </w:r>
            <w:r>
              <w:rPr>
                <w:rFonts w:ascii="맑은 고딕" w:eastAsia="맑은 고딕" w:hAnsi="맑은 고딕" w:hint="eastAsia"/>
                <w:color w:val="FF0000"/>
                <w:sz w:val="18"/>
              </w:rPr>
              <w:t>테마</w:t>
            </w:r>
            <w:r>
              <w:rPr>
                <w:rFonts w:ascii="맑은 고딕" w:eastAsia="맑은 고딕" w:hAnsi="맑은 고딕"/>
                <w:color w:val="FF0000"/>
                <w:sz w:val="18"/>
              </w:rPr>
              <w:t>’</w:t>
            </w:r>
            <w:r>
              <w:rPr>
                <w:rFonts w:ascii="맑은 고딕" w:eastAsia="맑은 고딕" w:hAnsi="맑은 고딕" w:hint="eastAsia"/>
                <w:color w:val="FF0000"/>
                <w:sz w:val="18"/>
              </w:rPr>
              <w:t>(</w:t>
            </w:r>
            <w:r w:rsidR="000B0C22">
              <w:rPr>
                <w:rFonts w:ascii="맑은 고딕" w:eastAsia="맑은 고딕" w:hAnsi="맑은 고딕" w:hint="eastAsia"/>
                <w:color w:val="FF0000"/>
                <w:sz w:val="18"/>
              </w:rPr>
              <w:t>With me, With family</w:t>
            </w:r>
            <w:r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, </w:t>
            </w:r>
            <w:r w:rsidR="000B0C22">
              <w:rPr>
                <w:rFonts w:ascii="맑은 고딕" w:eastAsia="맑은 고딕" w:hAnsi="맑은 고딕" w:hint="eastAsia"/>
                <w:color w:val="FF0000"/>
                <w:sz w:val="18"/>
              </w:rPr>
              <w:t>With love</w:t>
            </w:r>
            <w:r w:rsidR="00174698">
              <w:rPr>
                <w:rFonts w:ascii="맑은 고딕" w:eastAsia="맑은 고딕" w:hAnsi="맑은 고딕" w:hint="eastAsia"/>
                <w:color w:val="FF0000"/>
                <w:sz w:val="18"/>
              </w:rPr>
              <w:t>,</w:t>
            </w:r>
            <w:r w:rsidR="00174698">
              <w:rPr>
                <w:rFonts w:ascii="맑은 고딕" w:eastAsia="맑은 고딕" w:hAnsi="맑은 고딕"/>
                <w:color w:val="FF0000"/>
                <w:sz w:val="18"/>
              </w:rPr>
              <w:t xml:space="preserve"> </w:t>
            </w:r>
            <w:r w:rsidR="000B0C22">
              <w:rPr>
                <w:rFonts w:ascii="맑은 고딕" w:eastAsia="맑은 고딕" w:hAnsi="맑은 고딕" w:hint="eastAsia"/>
                <w:color w:val="FF0000"/>
                <w:sz w:val="18"/>
              </w:rPr>
              <w:t>With friend</w:t>
            </w:r>
            <w:r>
              <w:rPr>
                <w:rFonts w:ascii="맑은 고딕" w:eastAsia="맑은 고딕" w:hAnsi="맑은 고딕" w:hint="eastAsia"/>
                <w:color w:val="FF0000"/>
                <w:sz w:val="18"/>
              </w:rPr>
              <w:t>)로 정의한다.</w:t>
            </w:r>
          </w:p>
          <w:p w14:paraId="24212331" w14:textId="77777777" w:rsidR="005F0122" w:rsidRPr="00E2200A" w:rsidRDefault="00E2200A" w:rsidP="00E2200A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  <w:color w:val="FF0000"/>
                <w:sz w:val="18"/>
              </w:rPr>
            </w:pPr>
            <w:r w:rsidRPr="00E2200A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하나의 게시판을 </w:t>
            </w:r>
            <w:r w:rsidR="007007CF">
              <w:rPr>
                <w:rFonts w:ascii="맑은 고딕" w:eastAsia="맑은 고딕" w:hAnsi="맑은 고딕"/>
                <w:color w:val="FF0000"/>
                <w:sz w:val="18"/>
              </w:rPr>
              <w:t>‘</w:t>
            </w:r>
            <w:r w:rsidRPr="00E2200A">
              <w:rPr>
                <w:rFonts w:ascii="맑은 고딕" w:eastAsia="맑은 고딕" w:hAnsi="맑은 고딕" w:hint="eastAsia"/>
                <w:color w:val="FF0000"/>
                <w:sz w:val="18"/>
              </w:rPr>
              <w:t>스케치북</w:t>
            </w:r>
            <w:r w:rsidR="007007CF">
              <w:rPr>
                <w:rFonts w:ascii="맑은 고딕" w:eastAsia="맑은 고딕" w:hAnsi="맑은 고딕"/>
                <w:color w:val="FF0000"/>
                <w:sz w:val="18"/>
              </w:rPr>
              <w:t>’</w:t>
            </w:r>
            <w:r w:rsidRPr="00E2200A">
              <w:rPr>
                <w:rFonts w:ascii="맑은 고딕" w:eastAsia="맑은 고딕" w:hAnsi="맑은 고딕" w:hint="eastAsia"/>
                <w:color w:val="FF0000"/>
                <w:sz w:val="18"/>
              </w:rPr>
              <w:t>이라고 정의</w:t>
            </w:r>
            <w:r w:rsidR="005F0122">
              <w:rPr>
                <w:rFonts w:ascii="맑은 고딕" w:eastAsia="맑은 고딕" w:hAnsi="맑은 고딕" w:hint="eastAsia"/>
                <w:color w:val="FF0000"/>
                <w:sz w:val="18"/>
              </w:rPr>
              <w:t>하며</w:t>
            </w:r>
            <w:r w:rsidR="004028AB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5F0122">
              <w:rPr>
                <w:rFonts w:ascii="맑은 고딕" w:eastAsia="맑은 고딕" w:hAnsi="맑은 고딕" w:hint="eastAsia"/>
                <w:color w:val="FF0000"/>
                <w:sz w:val="18"/>
              </w:rPr>
              <w:t>스케치북</w:t>
            </w:r>
            <w:r w:rsidR="004028AB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5F0122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내의 게시글은 </w:t>
            </w:r>
            <w:r w:rsidR="007007CF">
              <w:rPr>
                <w:rFonts w:ascii="맑은 고딕" w:eastAsia="맑은 고딕" w:hAnsi="맑은 고딕"/>
                <w:color w:val="FF0000"/>
                <w:sz w:val="18"/>
              </w:rPr>
              <w:t>‘</w:t>
            </w:r>
            <w:r w:rsidR="005F0122">
              <w:rPr>
                <w:rFonts w:ascii="맑은 고딕" w:eastAsia="맑은 고딕" w:hAnsi="맑은 고딕" w:hint="eastAsia"/>
                <w:color w:val="FF0000"/>
                <w:sz w:val="18"/>
              </w:rPr>
              <w:t>캔버스</w:t>
            </w:r>
            <w:r w:rsidR="007007CF">
              <w:rPr>
                <w:rFonts w:ascii="맑은 고딕" w:eastAsia="맑은 고딕" w:hAnsi="맑은 고딕"/>
                <w:color w:val="FF0000"/>
                <w:sz w:val="18"/>
              </w:rPr>
              <w:t>’</w:t>
            </w:r>
            <w:r w:rsidR="005F0122">
              <w:rPr>
                <w:rFonts w:ascii="맑은 고딕" w:eastAsia="맑은 고딕" w:hAnsi="맑은 고딕" w:hint="eastAsia"/>
                <w:color w:val="FF0000"/>
                <w:sz w:val="18"/>
              </w:rPr>
              <w:t>로 정의한다.</w:t>
            </w:r>
          </w:p>
          <w:p w14:paraId="264FCCB2" w14:textId="77777777" w:rsidR="00D62D31" w:rsidRPr="00876C2F" w:rsidRDefault="00D33F39" w:rsidP="00F331C4">
            <w:pPr>
              <w:pStyle w:val="1"/>
              <w:numPr>
                <w:ilvl w:val="0"/>
                <w:numId w:val="6"/>
              </w:numPr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 w:rsidRPr="00876C2F">
              <w:rPr>
                <w:rFonts w:ascii="맑은 고딕" w:eastAsia="맑은 고딕" w:hAnsi="맑은 고딕" w:hint="eastAsia"/>
                <w:sz w:val="20"/>
              </w:rPr>
              <w:t>스케치북 작성</w:t>
            </w:r>
          </w:p>
          <w:p w14:paraId="5E6C7D7D" w14:textId="77777777" w:rsidR="00D62D31" w:rsidRDefault="00575C56" w:rsidP="000610D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회원</w:t>
            </w:r>
            <w:r>
              <w:rPr>
                <w:rFonts w:ascii="맑은 고딕" w:eastAsia="맑은 고딕" w:hAnsi="맑은 고딕"/>
                <w:b w:val="0"/>
                <w:sz w:val="18"/>
              </w:rPr>
              <w:t>은</w:t>
            </w:r>
            <w:r w:rsidR="00D33F39" w:rsidRPr="000610DA">
              <w:rPr>
                <w:rFonts w:ascii="맑은 고딕" w:eastAsia="맑은 고딕" w:hAnsi="맑은 고딕" w:hint="eastAsia"/>
                <w:b w:val="0"/>
                <w:sz w:val="18"/>
              </w:rPr>
              <w:t xml:space="preserve"> 스케치북 제목</w:t>
            </w:r>
            <w:r w:rsidR="00D33F39" w:rsidRPr="000610DA"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 w:rsidR="00D33F39" w:rsidRPr="000610DA">
              <w:rPr>
                <w:rFonts w:ascii="맑은 고딕" w:eastAsia="맑은 고딕" w:hAnsi="맑은 고딕" w:hint="eastAsia"/>
                <w:b w:val="0"/>
                <w:sz w:val="18"/>
              </w:rPr>
              <w:t>여행 테마</w:t>
            </w:r>
            <w:r w:rsidR="00D33F39" w:rsidRPr="000610DA"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 w:rsidR="00D33F39" w:rsidRPr="000610DA">
              <w:rPr>
                <w:rFonts w:ascii="맑은 고딕" w:eastAsia="맑은 고딕" w:hAnsi="맑은 고딕" w:hint="eastAsia"/>
                <w:b w:val="0"/>
                <w:sz w:val="18"/>
              </w:rPr>
              <w:t>공유 여부,</w:t>
            </w:r>
            <w:r w:rsidR="00E46AE6" w:rsidRPr="000610DA"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 w:rsidR="00D33F39" w:rsidRPr="000610DA">
              <w:rPr>
                <w:rFonts w:ascii="맑은 고딕" w:eastAsia="맑은 고딕" w:hAnsi="맑은 고딕" w:hint="eastAsia"/>
                <w:b w:val="0"/>
                <w:sz w:val="18"/>
              </w:rPr>
              <w:t xml:space="preserve">커버 </w:t>
            </w:r>
            <w:proofErr w:type="spellStart"/>
            <w:r w:rsidR="007007CF" w:rsidRPr="000610DA">
              <w:rPr>
                <w:rFonts w:ascii="맑은 고딕" w:eastAsia="맑은 고딕" w:hAnsi="맑은 고딕" w:hint="eastAsia"/>
                <w:b w:val="0"/>
                <w:sz w:val="18"/>
              </w:rPr>
              <w:t>이미지</w:t>
            </w:r>
            <w:r w:rsidR="00D33F39" w:rsidRPr="000610DA">
              <w:rPr>
                <w:rFonts w:ascii="맑은 고딕" w:eastAsia="맑은 고딕" w:hAnsi="맑은 고딕" w:hint="eastAsia"/>
                <w:b w:val="0"/>
                <w:sz w:val="18"/>
              </w:rPr>
              <w:t>을</w:t>
            </w:r>
            <w:proofErr w:type="spellEnd"/>
            <w:r w:rsidR="00D33F39" w:rsidRPr="000610DA">
              <w:rPr>
                <w:rFonts w:ascii="맑은 고딕" w:eastAsia="맑은 고딕" w:hAnsi="맑은 고딕" w:hint="eastAsia"/>
                <w:b w:val="0"/>
                <w:sz w:val="18"/>
              </w:rPr>
              <w:t xml:space="preserve"> 설정하여 </w:t>
            </w:r>
            <w:r w:rsidR="00EF5E9B" w:rsidRPr="000610DA">
              <w:rPr>
                <w:rFonts w:ascii="맑은 고딕" w:eastAsia="맑은 고딕" w:hAnsi="맑은 고딕" w:hint="eastAsia"/>
                <w:b w:val="0"/>
                <w:sz w:val="18"/>
              </w:rPr>
              <w:t>스케치북</w:t>
            </w:r>
            <w:r w:rsidR="00174698" w:rsidRPr="000610DA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1470F7" w:rsidRPr="000610DA">
              <w:rPr>
                <w:rFonts w:ascii="맑은 고딕" w:eastAsia="맑은 고딕" w:hAnsi="맑은 고딕" w:hint="eastAsia"/>
                <w:b w:val="0"/>
                <w:sz w:val="18"/>
              </w:rPr>
              <w:t>작성</w:t>
            </w:r>
          </w:p>
          <w:p w14:paraId="0317006D" w14:textId="77777777" w:rsidR="00D62D31" w:rsidRDefault="00D33F3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D62D3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 제목, 여행 테마는 필수로 입력해야</w:t>
            </w:r>
            <w:r w:rsid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D62D3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한다</w:t>
            </w:r>
            <w:r w:rsidR="00D62D3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24780B2C" w14:textId="77777777" w:rsidR="00D33F39" w:rsidRDefault="00D33F3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D62D3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커버 </w:t>
            </w:r>
            <w:r w:rsidR="0034382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이미지를</w:t>
            </w:r>
            <w:r w:rsidRPr="00D62D3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선택하지 않으면 기본 이미지로 </w:t>
            </w:r>
            <w:r w:rsidR="006A706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설정한</w:t>
            </w:r>
            <w:r w:rsidRPr="00D62D3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다.</w:t>
            </w:r>
          </w:p>
          <w:p w14:paraId="2C516BF5" w14:textId="77777777" w:rsidR="0091327F" w:rsidRPr="000148A1" w:rsidRDefault="0091327F" w:rsidP="00F331C4">
            <w:pPr>
              <w:pStyle w:val="1"/>
              <w:numPr>
                <w:ilvl w:val="0"/>
                <w:numId w:val="6"/>
              </w:numPr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스케치북 </w:t>
            </w:r>
            <w:r w:rsidRPr="00870FC7">
              <w:rPr>
                <w:rFonts w:ascii="맑은 고딕" w:eastAsia="맑은 고딕" w:hAnsi="맑은 고딕" w:hint="eastAsia"/>
                <w:sz w:val="20"/>
              </w:rPr>
              <w:t>조회</w:t>
            </w:r>
          </w:p>
          <w:p w14:paraId="4AA75FBC" w14:textId="77777777" w:rsidR="0091327F" w:rsidRPr="007D4388" w:rsidRDefault="0091327F" w:rsidP="0091327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스케치북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테마별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조회</w:t>
            </w:r>
          </w:p>
          <w:p w14:paraId="12107EF3" w14:textId="77777777" w:rsidR="0091327F" w:rsidRPr="000F6045" w:rsidRDefault="0091327F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초기 화면에서는 추천</w:t>
            </w:r>
            <w:r w:rsidR="004028AB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수가 높은 수(3개)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스케치북</w:t>
            </w:r>
            <w:r w:rsidR="0017469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(6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개) 순으로 조회</w:t>
            </w:r>
          </w:p>
          <w:p w14:paraId="1DE2E6FA" w14:textId="77777777" w:rsidR="0091327F" w:rsidRPr="000F6045" w:rsidRDefault="0091327F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게시판 형태이며(이미지,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 제목,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여행 테마,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F83765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좋아요 아이콘,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F83765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좋아요 카운트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) 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3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*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3,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</w:t>
            </w:r>
            <w:r w:rsidR="00E46AE6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방식으로 조회</w:t>
            </w:r>
          </w:p>
          <w:p w14:paraId="24C3CF3A" w14:textId="77777777" w:rsidR="0091327F" w:rsidRDefault="0091327F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스크롤을 내렸을 </w:t>
            </w:r>
            <w:r w:rsidR="0017469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때 6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개(3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*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174698">
              <w:rPr>
                <w:rFonts w:ascii="맑은 고딕" w:eastAsia="맑은 고딕" w:hAnsi="맑은 고딕"/>
                <w:b w:val="0"/>
                <w:sz w:val="18"/>
                <w:szCs w:val="18"/>
              </w:rPr>
              <w:t>2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) 스케치북이 추가 조회</w:t>
            </w:r>
          </w:p>
          <w:p w14:paraId="06F1A5B6" w14:textId="77777777" w:rsidR="000F6045" w:rsidRPr="000F6045" w:rsidRDefault="000F6045" w:rsidP="000F6045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스케치북 조회</w:t>
            </w:r>
            <w:r w:rsidRPr="000F6045"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회원)</w:t>
            </w:r>
          </w:p>
          <w:p w14:paraId="7F6EEF16" w14:textId="77777777" w:rsidR="000F6045" w:rsidRPr="000F6045" w:rsidRDefault="000F6045" w:rsidP="000F604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스크랩한 스케치북을 조회</w:t>
            </w:r>
          </w:p>
          <w:p w14:paraId="5DD71321" w14:textId="77777777" w:rsidR="000F6045" w:rsidRPr="000F6045" w:rsidRDefault="000F604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게시판 형태</w:t>
            </w:r>
            <w:r w:rsidR="0017469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보인다.</w:t>
            </w:r>
          </w:p>
          <w:p w14:paraId="1F05C7CF" w14:textId="77777777" w:rsidR="000F6045" w:rsidRPr="005205E9" w:rsidRDefault="000F6045" w:rsidP="000F604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은</w:t>
            </w:r>
            <w:r w:rsidRPr="00C47EA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자신이 작성한 스케치북을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47EA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3BCF1C7A" w14:textId="77777777" w:rsidR="000F6045" w:rsidRDefault="000F604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게시판 형태로 보인다.</w:t>
            </w:r>
          </w:p>
          <w:p w14:paraId="13844AB7" w14:textId="77777777" w:rsidR="000F6045" w:rsidRPr="000D3723" w:rsidRDefault="000F604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관리자가 비공개 처리한 상태를 볼 수 있다.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비공개 처리된 상태를 보여줌)</w:t>
            </w:r>
          </w:p>
          <w:p w14:paraId="55331284" w14:textId="77777777" w:rsidR="0091327F" w:rsidRPr="000F6045" w:rsidRDefault="00A355C4" w:rsidP="0091327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스케치북 조회</w:t>
            </w:r>
            <w:r w:rsidRPr="000F6045"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관리자)</w:t>
            </w:r>
          </w:p>
          <w:p w14:paraId="235A2919" w14:textId="77777777" w:rsidR="0091327F" w:rsidRPr="000F6045" w:rsidRDefault="0091327F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관리자는 모든 스케치북을 조회</w:t>
            </w:r>
          </w:p>
          <w:p w14:paraId="54E76113" w14:textId="77777777" w:rsidR="0091327F" w:rsidRPr="000F6045" w:rsidRDefault="0091327F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글번호</w:t>
            </w:r>
            <w:proofErr w:type="spellEnd"/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 제목,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작성자, </w:t>
            </w:r>
            <w:r w:rsidR="003025DC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테마,</w:t>
            </w:r>
            <w:r w:rsidR="004028AB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공유 </w:t>
            </w:r>
            <w:r w:rsidR="003025DC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여부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E46AE6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공개 </w:t>
            </w:r>
            <w:r w:rsidR="003025DC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여부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, </w:t>
            </w:r>
            <w:r w:rsidR="003025DC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여부</w:t>
            </w:r>
            <w:r w:rsidR="00E5543B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를 조회</w:t>
            </w:r>
            <w:r w:rsidR="004469A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있다.</w:t>
            </w:r>
          </w:p>
          <w:p w14:paraId="4B83EA32" w14:textId="77777777" w:rsidR="0091327F" w:rsidRPr="000F6045" w:rsidRDefault="00575C5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회원</w:t>
            </w:r>
            <w:r w:rsidR="0091327F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닉네임으로 검색하여 해당 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 w:rsidR="0091327F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작성한 스케치북</w:t>
            </w:r>
            <w:r w:rsidR="00C56188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</w:t>
            </w:r>
            <w:r w:rsidR="004469A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있다.</w:t>
            </w:r>
          </w:p>
          <w:p w14:paraId="1EBC6745" w14:textId="77777777" w:rsidR="00D33F39" w:rsidRPr="00870FC7" w:rsidRDefault="00D33F39" w:rsidP="00F331C4">
            <w:pPr>
              <w:pStyle w:val="1"/>
              <w:numPr>
                <w:ilvl w:val="0"/>
                <w:numId w:val="6"/>
              </w:numPr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 w:rsidRPr="00870FC7">
              <w:rPr>
                <w:rFonts w:ascii="맑은 고딕" w:eastAsia="맑은 고딕" w:hAnsi="맑은 고딕" w:hint="eastAsia"/>
                <w:sz w:val="20"/>
              </w:rPr>
              <w:t>스케치북 수정</w:t>
            </w:r>
          </w:p>
          <w:p w14:paraId="3CD27325" w14:textId="77777777" w:rsidR="00127BD5" w:rsidRPr="00127BD5" w:rsidRDefault="00B21BEA" w:rsidP="00C47EA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스케치북 수정(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</w:rPr>
              <w:t>회원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)</w:t>
            </w:r>
          </w:p>
          <w:p w14:paraId="70982B4E" w14:textId="77777777" w:rsidR="006A5E8D" w:rsidRDefault="00575C56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은</w:t>
            </w:r>
            <w:r w:rsid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자신이 작성한</w:t>
            </w:r>
            <w:r w:rsidR="00D33F39" w:rsidRP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스케치북</w:t>
            </w:r>
            <w:r w:rsid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의</w:t>
            </w:r>
            <w:r w:rsidR="0017469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7007CF" w:rsidRP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모든 </w:t>
            </w:r>
            <w:r w:rsidR="00E606C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정보</w:t>
            </w:r>
            <w:r w:rsidR="007007CF" w:rsidRP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수정</w:t>
            </w:r>
          </w:p>
          <w:p w14:paraId="18C23983" w14:textId="77777777" w:rsidR="00C47EA3" w:rsidRDefault="00AC7E50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</w:t>
            </w:r>
            <w:r w:rsidR="00D33F39" w:rsidRPr="00AC7E5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케치북 제목, 여행 테마는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필수</w:t>
            </w:r>
            <w:r w:rsid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</w:t>
            </w:r>
            <w:r w:rsidR="00B8450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해야한다.</w:t>
            </w:r>
          </w:p>
          <w:p w14:paraId="6E2518E6" w14:textId="77777777" w:rsidR="000A0140" w:rsidRDefault="00575C56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 w:rsidR="00C47EA3" w:rsidRP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원하는 스케치북을 스크랩 가능</w:t>
            </w:r>
          </w:p>
          <w:p w14:paraId="2039263E" w14:textId="77777777" w:rsidR="00BF6F72" w:rsidRDefault="002F5BC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스크랩 완료</w:t>
            </w:r>
            <w:r w:rsidR="00BB16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알림이 출력된다.</w:t>
            </w:r>
          </w:p>
          <w:p w14:paraId="4B7CE793" w14:textId="77777777" w:rsidR="00C47EA3" w:rsidRPr="00127BD5" w:rsidRDefault="00BB169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스크랩한 스케치북을 스크랩 취소</w:t>
            </w:r>
            <w:r w:rsidR="00BF6F7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있다.</w:t>
            </w:r>
          </w:p>
          <w:p w14:paraId="11CCBE15" w14:textId="77777777" w:rsidR="00B2137B" w:rsidRPr="000F6045" w:rsidRDefault="00575C56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 w:rsidR="00C47EA3" w:rsidRPr="00127B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C47EA3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마음에 드는 </w:t>
            </w:r>
            <w:r w:rsidR="00E22F36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</w:t>
            </w:r>
            <w:r w:rsidR="004028AB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CE223C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 w:rsidR="00C47EA3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좋아요</w:t>
            </w:r>
            <w:r w:rsidR="00CE223C"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="007D352F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(</w:t>
            </w:r>
            <w:r w:rsidR="00CE223C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스케치북당 1회</w:t>
            </w:r>
            <w:r w:rsidR="007D352F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)</w:t>
            </w:r>
          </w:p>
          <w:p w14:paraId="76A4F0A3" w14:textId="77777777" w:rsidR="002F5BC5" w:rsidRPr="000F6045" w:rsidRDefault="002F5BC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좋아요</w:t>
            </w:r>
            <w:r w:rsidRPr="000F6045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="003B780F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하트 이미지를 누르면 이미지 색상이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변경</w:t>
            </w:r>
            <w:r w:rsidR="00BB1695"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된다.</w:t>
            </w:r>
          </w:p>
          <w:p w14:paraId="30B08238" w14:textId="77777777" w:rsidR="00A314AB" w:rsidRPr="000F6045" w:rsidRDefault="00B21BEA" w:rsidP="00A314A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스케치북 수정(</w:t>
            </w:r>
            <w:r w:rsidR="00127BD5" w:rsidRPr="000F6045"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)</w:t>
            </w:r>
          </w:p>
          <w:p w14:paraId="7E80727C" w14:textId="77777777" w:rsidR="00E314B4" w:rsidRPr="000F6045" w:rsidRDefault="00E314B4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특정 스케치북의 공개여부 변경 가능</w:t>
            </w:r>
          </w:p>
          <w:p w14:paraId="20B4FE94" w14:textId="77777777" w:rsidR="00D33F39" w:rsidRPr="000F6045" w:rsidRDefault="00D33F39" w:rsidP="00F331C4">
            <w:pPr>
              <w:pStyle w:val="1"/>
              <w:numPr>
                <w:ilvl w:val="0"/>
                <w:numId w:val="6"/>
              </w:numPr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 w:rsidRPr="000F6045">
              <w:rPr>
                <w:rFonts w:ascii="맑은 고딕" w:eastAsia="맑은 고딕" w:hAnsi="맑은 고딕" w:hint="eastAsia"/>
                <w:sz w:val="20"/>
              </w:rPr>
              <w:t>스케치북 삭제</w:t>
            </w:r>
          </w:p>
          <w:p w14:paraId="5A972D3C" w14:textId="77777777" w:rsidR="00D33F39" w:rsidRPr="000F6045" w:rsidRDefault="00575C56" w:rsidP="00CB2B32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</w:rPr>
              <w:t>회원</w:t>
            </w:r>
            <w:r w:rsidRPr="000F6045">
              <w:rPr>
                <w:rFonts w:ascii="맑은 고딕" w:eastAsia="맑은 고딕" w:hAnsi="맑은 고딕"/>
                <w:b w:val="0"/>
                <w:sz w:val="18"/>
              </w:rPr>
              <w:t>이</w:t>
            </w:r>
            <w:r w:rsidR="0032071F" w:rsidRPr="000F6045">
              <w:rPr>
                <w:rFonts w:ascii="맑은 고딕" w:eastAsia="맑은 고딕" w:hAnsi="맑은 고딕" w:hint="eastAsia"/>
                <w:b w:val="0"/>
                <w:sz w:val="18"/>
              </w:rPr>
              <w:t xml:space="preserve"> 작성한 </w:t>
            </w:r>
            <w:r w:rsidR="00A568D6" w:rsidRPr="000F6045">
              <w:rPr>
                <w:rFonts w:ascii="맑은 고딕" w:eastAsia="맑은 고딕" w:hAnsi="맑은 고딕" w:hint="eastAsia"/>
                <w:b w:val="0"/>
                <w:sz w:val="18"/>
              </w:rPr>
              <w:t>스케치북</w:t>
            </w:r>
            <w:r w:rsidR="00D33F39" w:rsidRPr="000F6045">
              <w:rPr>
                <w:rFonts w:ascii="맑은 고딕" w:eastAsia="맑은 고딕" w:hAnsi="맑은 고딕" w:hint="eastAsia"/>
                <w:b w:val="0"/>
                <w:sz w:val="18"/>
              </w:rPr>
              <w:t xml:space="preserve"> 삭제</w:t>
            </w:r>
          </w:p>
          <w:p w14:paraId="74AF3CD9" w14:textId="77777777" w:rsidR="00B0213B" w:rsidRPr="000F6045" w:rsidRDefault="00367E9E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F604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정보는 복구가 불가능</w:t>
            </w:r>
            <w:r w:rsidR="00B8450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하다.</w:t>
            </w:r>
          </w:p>
          <w:p w14:paraId="01BE39D0" w14:textId="77777777" w:rsidR="00B0213B" w:rsidRPr="004028AB" w:rsidRDefault="0004541E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경고(글, 그림, 일정, 내용)</w:t>
            </w:r>
            <w:proofErr w:type="spellStart"/>
            <w:r w:rsidRP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알림창</w:t>
            </w:r>
            <w:r w:rsidR="00B8450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</w:t>
            </w:r>
            <w:proofErr w:type="spellEnd"/>
            <w:r w:rsidR="00B8450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출력된다.</w:t>
            </w:r>
          </w:p>
          <w:p w14:paraId="79BC801B" w14:textId="77777777" w:rsidR="00F83765" w:rsidRPr="004028AB" w:rsidRDefault="00F8376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 삭제</w:t>
            </w:r>
            <w:r w:rsidR="004028AB" w:rsidRP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스케치북의 상세 내용인 일정 캔버스와 자유 캔버스도 함께 삭제</w:t>
            </w:r>
            <w:r w:rsidR="00B8450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된다.</w:t>
            </w:r>
          </w:p>
          <w:p w14:paraId="4F8B77B5" w14:textId="77777777" w:rsidR="00127BD5" w:rsidRPr="001246AA" w:rsidRDefault="00D33F3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</w:t>
            </w:r>
            <w:r w:rsidRPr="00AC7E5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른 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575C56"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 w:rsidRPr="00AC7E5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작성한 </w:t>
            </w:r>
            <w:r w:rsidR="00AC7E50" w:rsidRPr="00AC7E5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스케치북은</w:t>
            </w:r>
            <w:r w:rsidRPr="00AC7E5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삭제 </w:t>
            </w:r>
            <w:r w:rsidR="00B8450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불가하다.</w:t>
            </w:r>
          </w:p>
        </w:tc>
      </w:tr>
      <w:tr w:rsidR="00D62D31" w:rsidRPr="005F0122" w14:paraId="2FC68D4F" w14:textId="77777777" w:rsidTr="00897A32">
        <w:trPr>
          <w:trHeight w:val="111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1CEBF208" w14:textId="77777777" w:rsidR="00D62D31" w:rsidRPr="00E22F36" w:rsidRDefault="00D62D31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E22F36"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2B0CF09" w14:textId="77777777" w:rsidR="007D4388" w:rsidRPr="00E22F36" w:rsidRDefault="007D4388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관리자가 비공개한 스케치북과 작성자가 비공유한 스케치북은 조회 불가능</w:t>
            </w:r>
          </w:p>
          <w:p w14:paraId="74035399" w14:textId="77777777" w:rsidR="00D62D31" w:rsidRPr="00E22F36" w:rsidRDefault="005F0122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로그인 상태여야 스케치북 작성이 </w:t>
            </w:r>
            <w:r w:rsidR="0078105E"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  <w:p w14:paraId="3EAB11CA" w14:textId="77777777" w:rsidR="005F0122" w:rsidRPr="00E22F36" w:rsidRDefault="005F0122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</w:t>
            </w:r>
            <w:r w:rsidR="00897A32"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</w:t>
            </w:r>
            <w:r w:rsidR="00D440B7"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897A32" w:rsidRPr="009E7336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D440B7"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삭제는 </w:t>
            </w:r>
            <w:r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작성자만 </w:t>
            </w:r>
            <w:r w:rsidR="00D440B7" w:rsidRP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  <w:p w14:paraId="43D639F0" w14:textId="77777777" w:rsidR="00E22F36" w:rsidRPr="000B4E52" w:rsidRDefault="005F0122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글쓰기 권한이 제한된 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575C56">
              <w:rPr>
                <w:rFonts w:ascii="맑은 고딕" w:eastAsia="맑은 고딕" w:hAnsi="맑은 고딕"/>
                <w:b w:val="0"/>
                <w:sz w:val="18"/>
                <w:szCs w:val="18"/>
              </w:rPr>
              <w:t>은</w:t>
            </w: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스케치북 작성이 불가능하며 </w:t>
            </w:r>
            <w:r w:rsidR="00D170F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조회만</w:t>
            </w:r>
            <w:r w:rsid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78105E"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  <w:p w14:paraId="0C7997F0" w14:textId="77777777" w:rsidR="00605632" w:rsidRPr="009E7336" w:rsidRDefault="00575C56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6D3D75"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본인이 작성한 스케치북은 스크랩 불가능</w:t>
            </w:r>
          </w:p>
        </w:tc>
      </w:tr>
      <w:tr w:rsidR="00D33F39" w:rsidRPr="00BE250A" w14:paraId="19B315CF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6F27CF3C" w14:textId="77777777" w:rsidR="00D33F39" w:rsidRPr="000B4E52" w:rsidRDefault="00D33F39" w:rsidP="005F0122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65463232" w14:textId="77777777" w:rsidR="0078105E" w:rsidRDefault="0078105E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 조회는 무한 스크롤 형태로 구현</w:t>
            </w:r>
          </w:p>
          <w:p w14:paraId="51009CAD" w14:textId="77777777" w:rsidR="00DA3A1D" w:rsidRPr="00B84C63" w:rsidRDefault="00DA3A1D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1F8783FF" w14:textId="77777777" w:rsidR="000B4E52" w:rsidRPr="000B4E52" w:rsidRDefault="00E57EB7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</w:t>
            </w:r>
            <w:r w:rsidR="009E73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 w:rsid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복구가 불가능하도록 구현하고</w:t>
            </w:r>
            <w:r w:rsidR="004028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사항을 알림</w:t>
            </w:r>
          </w:p>
          <w:p w14:paraId="2CDF9DBD" w14:textId="77777777" w:rsidR="00CB77B9" w:rsidRPr="005B380C" w:rsidRDefault="00D33F39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관리시스템의 각 기능에 비인가자가</w:t>
            </w:r>
            <w:r w:rsidR="0004541E"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(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04541E"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)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접근하지 못하도록 기능 구현</w:t>
            </w:r>
          </w:p>
        </w:tc>
      </w:tr>
    </w:tbl>
    <w:p w14:paraId="065857E1" w14:textId="77777777" w:rsidR="00B67447" w:rsidRDefault="00B67447" w:rsidP="006D3D75">
      <w:pPr>
        <w:widowControl/>
        <w:wordWrap/>
        <w:jc w:val="left"/>
        <w:sectPr w:rsidR="00B67447" w:rsidSect="000B70DD">
          <w:headerReference w:type="first" r:id="rId16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63016A1" w14:textId="77777777" w:rsidR="00B67447" w:rsidRDefault="00B67447" w:rsidP="006D3D75">
      <w:pPr>
        <w:widowControl/>
        <w:wordWrap/>
        <w:jc w:val="left"/>
        <w:sectPr w:rsidR="00B67447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p w14:paraId="7DE0C154" w14:textId="77777777" w:rsidR="00BC4E7C" w:rsidRPr="00B17B0F" w:rsidRDefault="00BC4E7C" w:rsidP="006D3D75">
      <w:pPr>
        <w:widowControl/>
        <w:wordWrap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675A6D" w:rsidRPr="00BE250A" w14:paraId="07B30AE4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32659F1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F95EF14" w14:textId="77777777" w:rsidR="00675A6D" w:rsidRPr="00BE250A" w:rsidRDefault="00E349E2" w:rsidP="00AD7EEB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LR-003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3601C069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C3F5694" w14:textId="77777777" w:rsidR="00675A6D" w:rsidRPr="00BE250A" w:rsidRDefault="00675A6D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cs="Times New Roman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4E97530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416B03" w14:textId="77777777" w:rsidR="00675A6D" w:rsidRPr="00BE250A" w:rsidRDefault="0071706A" w:rsidP="001D4BC2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675A6D" w:rsidRPr="00BE250A" w14:paraId="2419269A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AB5742A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1E3656F6" w14:textId="77777777" w:rsidR="00675A6D" w:rsidRPr="00BE250A" w:rsidRDefault="002876F9" w:rsidP="000A6B3E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캔버스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5B2DDD5" w14:textId="77777777" w:rsidR="00675A6D" w:rsidRPr="00BE250A" w:rsidRDefault="00675A6D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9F4EC46" w14:textId="77777777" w:rsidR="00675A6D" w:rsidRPr="00BE250A" w:rsidRDefault="00675A6D" w:rsidP="000A6B3E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675A6D" w:rsidRPr="00BE250A" w14:paraId="12805857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3EAAE5F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D3056D8" w14:textId="77777777" w:rsidR="00675A6D" w:rsidRPr="00BE250A" w:rsidRDefault="002876F9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캔버스 작성,</w:t>
            </w:r>
            <w:r w:rsidR="002E7063">
              <w:rPr>
                <w:rFonts w:ascii="맑은 고딕" w:eastAsia="맑은 고딕" w:hAnsi="맑은 고딕" w:hint="eastAsia"/>
              </w:rPr>
              <w:t xml:space="preserve"> 캔버스 조회,</w:t>
            </w:r>
            <w:r w:rsidR="00BE4F1D">
              <w:rPr>
                <w:rFonts w:ascii="맑은 고딕" w:eastAsia="맑은 고딕" w:hAnsi="맑은 고딕" w:hint="eastAsia"/>
              </w:rPr>
              <w:t xml:space="preserve"> </w:t>
            </w:r>
            <w:r w:rsidR="00EB2B88">
              <w:rPr>
                <w:rFonts w:ascii="맑은 고딕" w:eastAsia="맑은 고딕" w:hAnsi="맑은 고딕" w:hint="eastAsia"/>
              </w:rPr>
              <w:t xml:space="preserve">캔버스 </w:t>
            </w:r>
            <w:r>
              <w:rPr>
                <w:rFonts w:ascii="맑은 고딕" w:eastAsia="맑은 고딕" w:hAnsi="맑은 고딕" w:hint="eastAsia"/>
              </w:rPr>
              <w:t>수정,</w:t>
            </w:r>
            <w:r w:rsidR="00EB2B88">
              <w:rPr>
                <w:rFonts w:ascii="맑은 고딕" w:eastAsia="맑은 고딕" w:hAnsi="맑은 고딕" w:hint="eastAsia"/>
              </w:rPr>
              <w:t xml:space="preserve"> 캔버스</w:t>
            </w:r>
            <w:r>
              <w:rPr>
                <w:rFonts w:ascii="맑은 고딕" w:eastAsia="맑은 고딕" w:hAnsi="맑은 고딕" w:hint="eastAsia"/>
              </w:rPr>
              <w:t xml:space="preserve"> 삭제</w:t>
            </w:r>
          </w:p>
        </w:tc>
      </w:tr>
      <w:tr w:rsidR="00675A6D" w:rsidRPr="00BE250A" w14:paraId="1EFCF20A" w14:textId="77777777" w:rsidTr="0071706A">
        <w:trPr>
          <w:trHeight w:val="125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C9BA1A" w14:textId="77777777" w:rsidR="00675A6D" w:rsidRPr="00BE250A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5F54FA3" w14:textId="77777777" w:rsidR="00675A6D" w:rsidRPr="001E3271" w:rsidRDefault="00CC22E3" w:rsidP="00371EA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76A804B7" wp14:editId="26C9E315">
                  <wp:extent cx="4095238" cy="3247619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3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E2A98" w14:textId="77777777" w:rsidR="00B67447" w:rsidRDefault="00B67447" w:rsidP="000A6B3E">
      <w:pPr>
        <w:tabs>
          <w:tab w:val="left" w:pos="29"/>
        </w:tabs>
        <w:ind w:leftChars="-127" w:left="-254" w:rightChars="-78" w:right="-156"/>
        <w:jc w:val="center"/>
        <w:rPr>
          <w:rFonts w:ascii="맑은 고딕" w:eastAsia="맑은 고딕" w:hAnsi="맑은 고딕" w:cs="Times New Roman"/>
          <w:b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9099"/>
      </w:tblGrid>
      <w:tr w:rsidR="00675A6D" w:rsidRPr="00BE250A" w14:paraId="593F7F82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E14F591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요구사항</w:t>
            </w:r>
          </w:p>
          <w:p w14:paraId="751D882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08FE11A6" w14:textId="77777777" w:rsidR="00BE4F1D" w:rsidRDefault="00AF2A53" w:rsidP="009B4241">
            <w:pPr>
              <w:tabs>
                <w:tab w:val="left" w:pos="29"/>
              </w:tabs>
              <w:ind w:rightChars="52" w:right="104"/>
              <w:rPr>
                <w:rFonts w:ascii="맑은 고딕" w:eastAsia="맑은 고딕" w:hAnsi="맑은 고딕"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color w:val="FF0000"/>
                <w:sz w:val="18"/>
              </w:rPr>
              <w:t>“</w:t>
            </w:r>
            <w:r w:rsidR="00986FDE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일정 캔버스</w:t>
            </w:r>
            <w:r>
              <w:rPr>
                <w:rFonts w:ascii="맑은 고딕" w:eastAsia="맑은 고딕" w:hAnsi="맑은 고딕"/>
                <w:color w:val="FF0000"/>
                <w:sz w:val="18"/>
              </w:rPr>
              <w:t>”</w:t>
            </w:r>
            <w:r w:rsidR="00A1184C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는</w:t>
            </w:r>
            <w:r w:rsidR="00BE4F1D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3D2686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일간 </w:t>
            </w:r>
            <w:r w:rsidR="00AB7CF0">
              <w:rPr>
                <w:rFonts w:ascii="맑은 고딕" w:eastAsia="맑은 고딕" w:hAnsi="맑은 고딕" w:hint="eastAsia"/>
                <w:color w:val="FF0000"/>
                <w:sz w:val="18"/>
              </w:rPr>
              <w:t>일정</w:t>
            </w:r>
            <w:r w:rsidR="003D2686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표</w:t>
            </w:r>
            <w:r w:rsidR="00BE4F1D">
              <w:rPr>
                <w:rFonts w:ascii="맑은 고딕" w:eastAsia="맑은 고딕" w:hAnsi="맑은 고딕" w:hint="eastAsia"/>
                <w:color w:val="FF0000"/>
                <w:sz w:val="18"/>
              </w:rPr>
              <w:t>로</w:t>
            </w:r>
            <w:r w:rsidR="003274CB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, 지도</w:t>
            </w:r>
            <w:r w:rsidR="003D2686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로</w:t>
            </w:r>
            <w:r w:rsidR="00BE4F1D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3274CB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구성</w:t>
            </w:r>
            <w:r w:rsidR="00DA3A1D">
              <w:rPr>
                <w:rFonts w:ascii="맑은 고딕" w:eastAsia="맑은 고딕" w:hAnsi="맑은 고딕" w:hint="eastAsia"/>
                <w:color w:val="FF0000"/>
                <w:sz w:val="18"/>
              </w:rPr>
              <w:t>된</w:t>
            </w:r>
            <w:r w:rsidR="003274CB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BE4F1D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일정 작성 </w:t>
            </w:r>
            <w:r w:rsidR="009B4241">
              <w:rPr>
                <w:rFonts w:ascii="맑은 고딕" w:eastAsia="맑은 고딕" w:hAnsi="맑은 고딕" w:hint="eastAsia"/>
                <w:color w:val="FF0000"/>
                <w:sz w:val="18"/>
              </w:rPr>
              <w:t>페이지로</w:t>
            </w:r>
            <w:r w:rsidR="00BE4F1D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A1184C">
              <w:rPr>
                <w:rFonts w:ascii="맑은 고딕" w:eastAsia="맑은 고딕" w:hAnsi="맑은 고딕" w:hint="eastAsia"/>
                <w:color w:val="FF0000"/>
                <w:sz w:val="18"/>
              </w:rPr>
              <w:t>정의</w:t>
            </w:r>
            <w:r w:rsidR="009B4241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한다. </w:t>
            </w:r>
          </w:p>
          <w:p w14:paraId="15F7C4FB" w14:textId="77777777" w:rsidR="00986FDE" w:rsidRPr="00A1184C" w:rsidRDefault="00AF2A53" w:rsidP="009B4241">
            <w:pPr>
              <w:tabs>
                <w:tab w:val="left" w:pos="29"/>
              </w:tabs>
              <w:ind w:rightChars="52" w:right="104"/>
              <w:rPr>
                <w:rFonts w:ascii="맑은 고딕" w:eastAsia="맑은 고딕" w:hAnsi="맑은 고딕"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color w:val="FF0000"/>
                <w:sz w:val="18"/>
              </w:rPr>
              <w:t>“</w:t>
            </w:r>
            <w:r w:rsidR="00986FDE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자유 캔버스</w:t>
            </w:r>
            <w:r>
              <w:rPr>
                <w:rFonts w:ascii="맑은 고딕" w:eastAsia="맑은 고딕" w:hAnsi="맑은 고딕"/>
                <w:color w:val="FF0000"/>
                <w:sz w:val="18"/>
              </w:rPr>
              <w:t>”</w:t>
            </w:r>
            <w:r w:rsidR="00A1184C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는 </w:t>
            </w:r>
            <w:r w:rsidR="00986FDE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이미지 업로드</w:t>
            </w:r>
            <w:r w:rsidR="003D2686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, 에디터</w:t>
            </w:r>
            <w:r w:rsidR="003274CB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로 </w:t>
            </w:r>
            <w:r w:rsidR="00DA3A1D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구성된 </w:t>
            </w:r>
            <w:r w:rsidR="003274CB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템플릿</w:t>
            </w:r>
            <w:r w:rsidR="00BE4F1D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 </w:t>
            </w:r>
            <w:r w:rsidR="009B4241">
              <w:rPr>
                <w:rFonts w:ascii="맑은 고딕" w:eastAsia="맑은 고딕" w:hAnsi="맑은 고딕" w:hint="eastAsia"/>
                <w:color w:val="FF0000"/>
                <w:sz w:val="18"/>
              </w:rPr>
              <w:t xml:space="preserve">페이지로 </w:t>
            </w:r>
            <w:r w:rsidR="003274CB" w:rsidRPr="00A1184C">
              <w:rPr>
                <w:rFonts w:ascii="맑은 고딕" w:eastAsia="맑은 고딕" w:hAnsi="맑은 고딕" w:hint="eastAsia"/>
                <w:color w:val="FF0000"/>
                <w:sz w:val="18"/>
              </w:rPr>
              <w:t>정의</w:t>
            </w:r>
            <w:r w:rsidR="009B4241">
              <w:rPr>
                <w:rFonts w:ascii="맑은 고딕" w:eastAsia="맑은 고딕" w:hAnsi="맑은 고딕" w:hint="eastAsia"/>
                <w:color w:val="FF0000"/>
                <w:sz w:val="18"/>
              </w:rPr>
              <w:t>한다.</w:t>
            </w:r>
          </w:p>
          <w:p w14:paraId="5D4C8316" w14:textId="77777777" w:rsidR="00675A6D" w:rsidRPr="00971BBE" w:rsidRDefault="002876F9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971BBE">
              <w:rPr>
                <w:rFonts w:ascii="맑은 고딕" w:eastAsia="맑은 고딕" w:hAnsi="맑은 고딕" w:hint="eastAsia"/>
                <w:sz w:val="20"/>
              </w:rPr>
              <w:t>캔버스 작성</w:t>
            </w:r>
          </w:p>
          <w:p w14:paraId="5B4DBBC8" w14:textId="77777777" w:rsidR="00AC7E50" w:rsidRDefault="00AC7E50" w:rsidP="006222D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캔버스</w:t>
            </w:r>
            <w:r w:rsidR="002876F9" w:rsidRPr="00C66BC2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B050BF">
              <w:rPr>
                <w:rFonts w:ascii="맑은 고딕" w:eastAsia="맑은 고딕" w:hAnsi="맑은 고딕" w:hint="eastAsia"/>
                <w:b w:val="0"/>
                <w:sz w:val="18"/>
              </w:rPr>
              <w:t>작성</w:t>
            </w:r>
          </w:p>
          <w:p w14:paraId="5029CADC" w14:textId="77777777" w:rsidR="001470F7" w:rsidRDefault="003E0D05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스케치북에 캔버스가 추가되며, </w:t>
            </w:r>
            <w:r w:rsidR="006222D9" w:rsidRPr="00986FDE">
              <w:rPr>
                <w:rFonts w:ascii="맑은 고딕" w:eastAsia="맑은 고딕" w:hAnsi="맑은 고딕" w:hint="eastAsia"/>
                <w:b w:val="0"/>
                <w:sz w:val="18"/>
              </w:rPr>
              <w:t xml:space="preserve">두 가지 타입으로 </w:t>
            </w:r>
            <w:r w:rsidR="00B47715">
              <w:rPr>
                <w:rFonts w:ascii="맑은 고딕" w:eastAsia="맑은 고딕" w:hAnsi="맑은 고딕" w:hint="eastAsia"/>
                <w:b w:val="0"/>
                <w:sz w:val="18"/>
              </w:rPr>
              <w:t>일정</w:t>
            </w:r>
            <w:r w:rsidR="00BE4F1D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1470F7">
              <w:rPr>
                <w:rFonts w:ascii="맑은 고딕" w:eastAsia="맑은 고딕" w:hAnsi="맑은 고딕" w:hint="eastAsia"/>
                <w:b w:val="0"/>
                <w:sz w:val="18"/>
              </w:rPr>
              <w:t>작성 가능</w:t>
            </w:r>
          </w:p>
          <w:p w14:paraId="6E5846A4" w14:textId="77777777" w:rsidR="00AC7E50" w:rsidRDefault="002876F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 w:rsidRPr="00986FDE">
              <w:rPr>
                <w:rFonts w:ascii="맑은 고딕" w:eastAsia="맑은 고딕" w:hAnsi="맑은 고딕" w:hint="eastAsia"/>
                <w:b w:val="0"/>
                <w:sz w:val="18"/>
              </w:rPr>
              <w:t>일정 캔버스</w:t>
            </w:r>
            <w:r w:rsidR="001470F7">
              <w:rPr>
                <w:rFonts w:ascii="맑은 고딕" w:eastAsia="맑은 고딕" w:hAnsi="맑은 고딕" w:hint="eastAsia"/>
                <w:b w:val="0"/>
                <w:sz w:val="18"/>
              </w:rPr>
              <w:t>와</w:t>
            </w:r>
            <w:r w:rsidR="00BE4F1D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986FDE">
              <w:rPr>
                <w:rFonts w:ascii="맑은 고딕" w:eastAsia="맑은 고딕" w:hAnsi="맑은 고딕" w:hint="eastAsia"/>
                <w:b w:val="0"/>
                <w:sz w:val="18"/>
              </w:rPr>
              <w:t>자유 캔버스</w:t>
            </w:r>
            <w:r w:rsidR="001470F7">
              <w:rPr>
                <w:rFonts w:ascii="맑은 고딕" w:eastAsia="맑은 고딕" w:hAnsi="맑은 고딕" w:hint="eastAsia"/>
                <w:b w:val="0"/>
                <w:sz w:val="18"/>
              </w:rPr>
              <w:t>가 있다.</w:t>
            </w:r>
          </w:p>
          <w:p w14:paraId="4B9AF0EC" w14:textId="77777777" w:rsidR="00BE4F1D" w:rsidRPr="00181495" w:rsidRDefault="00676AFB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캔버스를 추가하면 그 외 캔버스들은 순서가 자동으로 정렬된다.</w:t>
            </w:r>
          </w:p>
          <w:p w14:paraId="12196494" w14:textId="77777777" w:rsidR="00BE4F1D" w:rsidRPr="00181495" w:rsidRDefault="00BE4F1D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보고</w:t>
            </w:r>
            <w:r w:rsidR="00DA3A1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있는 페이지에 캔버스가 추가된다.</w:t>
            </w:r>
          </w:p>
          <w:p w14:paraId="7334493F" w14:textId="77777777" w:rsidR="00AC7E50" w:rsidRPr="00986FDE" w:rsidRDefault="00BE4F1D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캔버스</w:t>
            </w:r>
            <w:r w:rsidR="00AF2A53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조회 화면</w:t>
            </w:r>
            <w:r w:rsidR="001470F7">
              <w:rPr>
                <w:rFonts w:ascii="맑은 고딕" w:eastAsia="맑은 고딕" w:hAnsi="맑은 고딕" w:hint="eastAsia"/>
                <w:b w:val="0"/>
                <w:sz w:val="18"/>
              </w:rPr>
              <w:t>에서</w:t>
            </w:r>
            <w:r w:rsidR="00AC7E50" w:rsidRPr="00986FDE">
              <w:rPr>
                <w:rFonts w:ascii="맑은 고딕" w:eastAsia="맑은 고딕" w:hAnsi="맑은 고딕" w:hint="eastAsia"/>
                <w:b w:val="0"/>
                <w:sz w:val="18"/>
              </w:rPr>
              <w:t xml:space="preserve"> 원하는 캔버스를 선택</w:t>
            </w:r>
          </w:p>
          <w:p w14:paraId="37EADAAB" w14:textId="77777777" w:rsidR="009B4241" w:rsidRPr="00181495" w:rsidRDefault="004248DE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자유 캔버스는 제공된 템플릿 중에 선택하여 </w:t>
            </w:r>
            <w:r w:rsidR="003E0D0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작성한다.</w:t>
            </w:r>
          </w:p>
          <w:p w14:paraId="47D3916F" w14:textId="77777777" w:rsidR="009B4241" w:rsidRPr="00181495" w:rsidRDefault="0070705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 캔버스는 최대 </w:t>
            </w:r>
            <w:r w:rsidRPr="009B4241">
              <w:rPr>
                <w:rFonts w:ascii="맑은 고딕" w:eastAsia="맑은 고딕" w:hAnsi="맑은 고딕"/>
                <w:b w:val="0"/>
                <w:sz w:val="18"/>
                <w:szCs w:val="18"/>
              </w:rPr>
              <w:t>10</w:t>
            </w: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개,</w:t>
            </w:r>
            <w:r w:rsidR="00181495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자유 캔버스는 최대 </w:t>
            </w:r>
            <w:r w:rsidR="002F7FB1" w:rsidRPr="009B4241">
              <w:rPr>
                <w:rFonts w:ascii="맑은 고딕" w:eastAsia="맑은 고딕" w:hAnsi="맑은 고딕"/>
                <w:b w:val="0"/>
                <w:sz w:val="18"/>
                <w:szCs w:val="18"/>
              </w:rPr>
              <w:t>3</w:t>
            </w:r>
            <w:r w:rsidRPr="009B4241">
              <w:rPr>
                <w:rFonts w:ascii="맑은 고딕" w:eastAsia="맑은 고딕" w:hAnsi="맑은 고딕"/>
                <w:b w:val="0"/>
                <w:sz w:val="18"/>
                <w:szCs w:val="18"/>
              </w:rPr>
              <w:t>0</w:t>
            </w: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</w:t>
            </w:r>
            <w:r w:rsidR="003E0D0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까지</w:t>
            </w: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추가</w:t>
            </w:r>
            <w:r w:rsidR="00DA3A1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</w:t>
            </w: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</w:t>
            </w:r>
            <w:r w:rsidR="00CF12C8"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1A7F3BD3" w14:textId="77777777" w:rsidR="00707059" w:rsidRPr="00181495" w:rsidRDefault="00CF12C8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정해진 개수의 캔버스를 초과하여 </w:t>
            </w:r>
            <w:r w:rsidR="003E0D0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작성할 시 </w:t>
            </w:r>
            <w:proofErr w:type="spellStart"/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알림창을</w:t>
            </w:r>
            <w:proofErr w:type="spellEnd"/>
            <w:r w:rsidRPr="009B424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출력한다.</w:t>
            </w:r>
          </w:p>
          <w:p w14:paraId="1E26C1BB" w14:textId="77777777" w:rsidR="00AC7E50" w:rsidRPr="00AC7E50" w:rsidRDefault="003F54B0" w:rsidP="00AC7E5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C66BC2">
              <w:rPr>
                <w:rFonts w:ascii="맑은 고딕" w:eastAsia="맑은 고딕" w:hAnsi="맑은 고딕" w:hint="eastAsia"/>
                <w:b w:val="0"/>
                <w:sz w:val="18"/>
              </w:rPr>
              <w:t>일정 캔버스 작성</w:t>
            </w:r>
          </w:p>
          <w:p w14:paraId="4FE2DFA0" w14:textId="77777777" w:rsidR="003803D5" w:rsidRPr="003803D5" w:rsidRDefault="003803D5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일간 </w:t>
            </w:r>
            <w:r w:rsidR="00557F6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 작성</w:t>
            </w:r>
          </w:p>
          <w:p w14:paraId="4DA9DBE9" w14:textId="77777777" w:rsidR="00D0132A" w:rsidRDefault="003803D5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3803D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제목을 작성할 수 있다.</w:t>
            </w:r>
          </w:p>
          <w:p w14:paraId="08664ADF" w14:textId="77777777" w:rsidR="00D0132A" w:rsidRDefault="00D0132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지도에서 </w:t>
            </w:r>
            <w:r w:rsid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 </w:t>
            </w:r>
            <w:proofErr w:type="spellStart"/>
            <w:r w:rsid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추가시</w:t>
            </w:r>
            <w:proofErr w:type="spellEnd"/>
            <w:r w:rsidR="00BE4F1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선택한 장소 및 시간</w:t>
            </w:r>
            <w:r w:rsidR="00477E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반영된다.</w:t>
            </w:r>
          </w:p>
          <w:p w14:paraId="5752FC97" w14:textId="77777777" w:rsidR="003803D5" w:rsidRDefault="00D0132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FC0B2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일정이 중복됐을 경우 일정 중복 </w:t>
            </w:r>
            <w:proofErr w:type="spellStart"/>
            <w:r w:rsidRPr="00FC0B2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알림창을</w:t>
            </w:r>
            <w:proofErr w:type="spellEnd"/>
            <w:r w:rsidRPr="00FC0B2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출력한다.</w:t>
            </w:r>
          </w:p>
          <w:p w14:paraId="25B113CF" w14:textId="77777777" w:rsidR="00A1184C" w:rsidRDefault="00D0132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D0132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작성된 일정 </w:t>
            </w:r>
            <w:r w:rsidR="00557F6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삭제가 가능하다.</w:t>
            </w:r>
          </w:p>
          <w:p w14:paraId="1551B5B5" w14:textId="77777777" w:rsidR="0096192B" w:rsidRPr="00181495" w:rsidRDefault="0096192B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선택한 장소들의 최적 경로를 팝업으로 띄워준다.</w:t>
            </w:r>
          </w:p>
          <w:p w14:paraId="7AB49B7F" w14:textId="77777777" w:rsidR="000B32AB" w:rsidRPr="0096192B" w:rsidRDefault="003803D5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color w:val="000000" w:themeColor="text1"/>
                <w:sz w:val="18"/>
                <w:szCs w:val="18"/>
              </w:rPr>
            </w:pPr>
            <w:r w:rsidRPr="0096192B">
              <w:rPr>
                <w:rFonts w:ascii="맑은 고딕" w:eastAsia="맑은 고딕" w:hAnsi="맑은 고딕" w:hint="eastAsia"/>
                <w:b w:val="0"/>
                <w:color w:val="000000" w:themeColor="text1"/>
                <w:sz w:val="18"/>
                <w:szCs w:val="18"/>
              </w:rPr>
              <w:t>지도 사용</w:t>
            </w:r>
            <w:r w:rsidR="005A4850" w:rsidRPr="0096192B">
              <w:rPr>
                <w:rFonts w:ascii="맑은 고딕" w:eastAsia="맑은 고딕" w:hAnsi="맑은 고딕" w:hint="eastAsia"/>
                <w:b w:val="0"/>
                <w:color w:val="000000" w:themeColor="text1"/>
                <w:sz w:val="18"/>
                <w:szCs w:val="18"/>
              </w:rPr>
              <w:t xml:space="preserve"> (화면 기능 </w:t>
            </w:r>
            <w:r w:rsidR="005A4850" w:rsidRPr="0096192B">
              <w:rPr>
                <w:rFonts w:ascii="맑은 고딕" w:eastAsia="맑은 고딕" w:hAnsi="맑은 고딕"/>
                <w:b w:val="0"/>
                <w:color w:val="000000" w:themeColor="text1"/>
                <w:sz w:val="18"/>
                <w:szCs w:val="18"/>
              </w:rPr>
              <w:t>UI</w:t>
            </w:r>
            <w:r w:rsidR="005A4850" w:rsidRPr="0096192B">
              <w:rPr>
                <w:rFonts w:ascii="맑은 고딕" w:eastAsia="맑은 고딕" w:hAnsi="맑은 고딕" w:hint="eastAsia"/>
                <w:b w:val="0"/>
                <w:color w:val="000000" w:themeColor="text1"/>
                <w:sz w:val="18"/>
                <w:szCs w:val="18"/>
              </w:rPr>
              <w:t>)</w:t>
            </w:r>
          </w:p>
          <w:p w14:paraId="7DBE408F" w14:textId="77777777" w:rsidR="006B7A3A" w:rsidRPr="00181495" w:rsidRDefault="006B7A3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지도에</w:t>
            </w:r>
            <w:r w:rsidR="0096192B"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마커를 선택하여 해당 마커의 상세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정보를 볼 수 있다.</w:t>
            </w:r>
          </w:p>
          <w:p w14:paraId="06BF9DAC" w14:textId="77777777" w:rsidR="006B7A3A" w:rsidRPr="00181495" w:rsidRDefault="006B7A3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마커의 상세 정보화면에서 시간을 정하여 일정에 추가할 수 있다.</w:t>
            </w:r>
          </w:p>
          <w:p w14:paraId="00107C5F" w14:textId="77777777" w:rsidR="006B7A3A" w:rsidRPr="00181495" w:rsidRDefault="006B7A3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일정에 등록하면 등록된 마커들을 서로 연결해서 보여준다.</w:t>
            </w:r>
          </w:p>
          <w:p w14:paraId="137FF46C" w14:textId="77777777" w:rsidR="000B32AB" w:rsidRPr="00181495" w:rsidRDefault="000B32AB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카테고리(음식점,</w:t>
            </w:r>
            <w:r w:rsidR="0096192B"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카페,</w:t>
            </w:r>
            <w:r w:rsidR="0096192B"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관광지 등)를 선택하면 등록된 마커들이 출력된다.</w:t>
            </w:r>
          </w:p>
          <w:p w14:paraId="2ED097A6" w14:textId="77777777" w:rsidR="000B32AB" w:rsidRPr="00181495" w:rsidRDefault="0096192B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지도를</w:t>
            </w:r>
            <w:r w:rsidR="006B7A3A"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="006B7A3A"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클릭를</w:t>
            </w:r>
            <w:proofErr w:type="spellEnd"/>
            <w:r w:rsidR="006B7A3A"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하면 원하는 지점에 마커를 생성 할 수 있다.</w:t>
            </w:r>
          </w:p>
          <w:p w14:paraId="13567638" w14:textId="77777777" w:rsidR="00D0132A" w:rsidRPr="00181495" w:rsidRDefault="00D0132A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지도에서 주소 검색이 가능하다.</w:t>
            </w:r>
          </w:p>
          <w:p w14:paraId="77020B79" w14:textId="77777777" w:rsidR="002876F9" w:rsidRPr="00C66BC2" w:rsidRDefault="003F54B0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C66BC2">
              <w:rPr>
                <w:rFonts w:ascii="맑은 고딕" w:eastAsia="맑은 고딕" w:hAnsi="맑은 고딕" w:hint="eastAsia"/>
                <w:b w:val="0"/>
                <w:sz w:val="18"/>
              </w:rPr>
              <w:t>자유 캔버스 작성</w:t>
            </w:r>
          </w:p>
          <w:p w14:paraId="247F0596" w14:textId="77777777" w:rsidR="005F1782" w:rsidRDefault="00707059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제공된 템플릿을 통해 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</w:t>
            </w:r>
          </w:p>
          <w:p w14:paraId="3806233C" w14:textId="77777777" w:rsidR="00707059" w:rsidRDefault="004D7D60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4D7D6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템플릿</w:t>
            </w:r>
            <w:r w:rsidR="0070705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에는 이미지와 텍스트 정보를 입력할 수 있다.</w:t>
            </w:r>
          </w:p>
          <w:p w14:paraId="5E82832C" w14:textId="77777777" w:rsidR="004D7D60" w:rsidRPr="004D7D60" w:rsidRDefault="005F1782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입력된 </w:t>
            </w:r>
            <w:r w:rsidR="0070705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는 </w:t>
            </w:r>
            <w:r w:rsidR="00F130D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저장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</w:t>
            </w:r>
            <w:r w:rsidR="00F130D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D23D7E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썸네일로</w:t>
            </w:r>
            <w:r w:rsidR="00F130D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볼 수 있다.</w:t>
            </w:r>
          </w:p>
          <w:p w14:paraId="4FEF08AC" w14:textId="77777777" w:rsidR="005F1782" w:rsidRPr="005F1782" w:rsidRDefault="005F1782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F17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업로드 된 이미지는 원본 사진이 아닌 썸네일로만 저장된다.</w:t>
            </w:r>
          </w:p>
          <w:p w14:paraId="202C9896" w14:textId="77777777" w:rsidR="00A1184C" w:rsidRPr="000A1C08" w:rsidRDefault="0070705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템플릿은 총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가지 종류를 제공한다.</w:t>
            </w:r>
          </w:p>
          <w:p w14:paraId="69E66DC2" w14:textId="77777777" w:rsidR="002E7063" w:rsidRDefault="002E7063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캔버스 조회</w:t>
            </w:r>
          </w:p>
          <w:p w14:paraId="480D9F51" w14:textId="77777777" w:rsidR="002E7063" w:rsidRDefault="002E7063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일정 캔버스 </w:t>
            </w:r>
            <w:r w:rsidR="000610DA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4DA5B939" w14:textId="77777777" w:rsidR="002E7063" w:rsidRDefault="002E7063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작성자가 작성한 일간 </w:t>
            </w:r>
            <w:r w:rsidR="00557F6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</w:t>
            </w:r>
          </w:p>
          <w:p w14:paraId="69BF8E88" w14:textId="77777777" w:rsidR="002E7063" w:rsidRDefault="002E7063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일간 </w:t>
            </w:r>
            <w:r w:rsidR="00557F6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표에 출력된 일정들은 조회 화면에서는 수정이 불가능하다.</w:t>
            </w:r>
          </w:p>
          <w:p w14:paraId="74CBD48A" w14:textId="77777777" w:rsidR="002E7063" w:rsidRPr="002E7063" w:rsidRDefault="002E7063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일간 </w:t>
            </w:r>
            <w:r w:rsidR="00557F6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표에 일정을 클릭하면 해당 일정</w:t>
            </w:r>
            <w:r w:rsidR="00676AF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제목이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modal형태로 출력된다.</w:t>
            </w:r>
          </w:p>
          <w:p w14:paraId="4AA5A9DE" w14:textId="77777777" w:rsidR="00181495" w:rsidRDefault="002E7063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작성자가 작성한 일정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50728DAD" w14:textId="77777777" w:rsidR="002E7063" w:rsidRDefault="002E7063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 xml:space="preserve">지도에 마커가 표시되고 해당 마커끼리 최단 경로가 </w:t>
            </w:r>
            <w:r w:rsidR="001814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출력된다.</w:t>
            </w:r>
          </w:p>
          <w:p w14:paraId="55B2127E" w14:textId="77777777" w:rsidR="002E7063" w:rsidRPr="00676AFB" w:rsidRDefault="00676AFB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676AF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표시된 마크를 클릭하면 해당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마커에 관련된 일정 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modal 형태로 출력된다.</w:t>
            </w:r>
          </w:p>
          <w:p w14:paraId="2B7C5426" w14:textId="77777777" w:rsidR="002E7063" w:rsidRDefault="002E7063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작성자가 작성한 일정들을 순서대로 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한다.</w:t>
            </w:r>
          </w:p>
          <w:p w14:paraId="5BB5109E" w14:textId="77777777" w:rsidR="002E7063" w:rsidRPr="00AB7CF0" w:rsidRDefault="002E7063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자유 캔버스</w:t>
            </w:r>
            <w:r w:rsidR="000610DA">
              <w:rPr>
                <w:rFonts w:ascii="맑은 고딕" w:eastAsia="맑은 고딕" w:hAnsi="맑은 고딕" w:hint="eastAsia"/>
                <w:b w:val="0"/>
                <w:sz w:val="18"/>
              </w:rPr>
              <w:t xml:space="preserve"> 조회</w:t>
            </w:r>
          </w:p>
          <w:p w14:paraId="4C4B5CEE" w14:textId="77777777" w:rsidR="00242622" w:rsidRPr="005D0586" w:rsidRDefault="00557F64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자유 캔버스는 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575C56"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작성한 템플릿으로 </w:t>
            </w:r>
            <w:r w:rsidR="002E7063" w:rsidRPr="00AB7CF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된다.</w:t>
            </w:r>
          </w:p>
          <w:p w14:paraId="02390702" w14:textId="77777777" w:rsidR="00242622" w:rsidRDefault="00242622" w:rsidP="0024262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캔버스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다운로드</w:t>
            </w:r>
          </w:p>
          <w:p w14:paraId="60CE8475" w14:textId="77777777" w:rsidR="00242622" w:rsidRPr="0096192B" w:rsidRDefault="00242622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모든 캔버스들을 이미지로 다운로드</w:t>
            </w:r>
          </w:p>
          <w:p w14:paraId="6DBC6734" w14:textId="77777777" w:rsidR="00242622" w:rsidRPr="0096192B" w:rsidRDefault="00242622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모든 캔버스를 이미지로 다운로드 받을 수 있다.</w:t>
            </w:r>
          </w:p>
          <w:p w14:paraId="6FD0198B" w14:textId="77777777" w:rsidR="00242622" w:rsidRPr="0096192B" w:rsidRDefault="00242622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개별</w:t>
            </w:r>
            <w:r w:rsidR="0096192B" w:rsidRP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캔버스 다운로드는 불가능하다.</w:t>
            </w:r>
          </w:p>
          <w:p w14:paraId="1D70D9D1" w14:textId="77777777" w:rsidR="00242622" w:rsidRDefault="00242622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모든 일정 캔버스들을 </w:t>
            </w:r>
            <w:r w:rsidRPr="00CB77B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엑셀 파일로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다운로드</w:t>
            </w:r>
          </w:p>
          <w:p w14:paraId="0D60E532" w14:textId="77777777" w:rsidR="00242622" w:rsidRPr="00D1202E" w:rsidRDefault="00242622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 캔버스는 엑셀 파일로 다운로드 되지 않는다.</w:t>
            </w:r>
          </w:p>
          <w:p w14:paraId="59456077" w14:textId="77777777" w:rsidR="002876F9" w:rsidRPr="00C66BC2" w:rsidRDefault="003F54B0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C66BC2">
              <w:rPr>
                <w:rFonts w:ascii="맑은 고딕" w:eastAsia="맑은 고딕" w:hAnsi="맑은 고딕" w:hint="eastAsia"/>
                <w:sz w:val="20"/>
              </w:rPr>
              <w:t>캔버스 수정</w:t>
            </w:r>
          </w:p>
          <w:p w14:paraId="5592A300" w14:textId="77777777" w:rsidR="003F54B0" w:rsidRPr="00C66BC2" w:rsidRDefault="00AD7B2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C66BC2">
              <w:rPr>
                <w:rFonts w:ascii="맑은 고딕" w:eastAsia="맑은 고딕" w:hAnsi="맑은 고딕" w:hint="eastAsia"/>
                <w:b w:val="0"/>
                <w:sz w:val="18"/>
              </w:rPr>
              <w:t>일정 캔버스 수정</w:t>
            </w:r>
          </w:p>
          <w:p w14:paraId="758414CF" w14:textId="77777777" w:rsidR="00AD7B2F" w:rsidRPr="00195E82" w:rsidRDefault="00AD7B2F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생성된 </w:t>
            </w:r>
            <w:r w:rsidR="0012059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스케줄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의 제목, 시작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시간,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종료시간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, </w:t>
            </w:r>
            <w:r w:rsidR="00914F50" w:rsidRPr="00914F50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마커 위치를 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</w:t>
            </w:r>
          </w:p>
          <w:p w14:paraId="671F32EC" w14:textId="77777777" w:rsidR="00AD7B2F" w:rsidRPr="00195E82" w:rsidRDefault="00120591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스케줄</w:t>
            </w:r>
            <w:r w:rsidR="00AD7B2F"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끼리는 시간이 겹칠</w:t>
            </w:r>
            <w:r w:rsidR="0096192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AD7B2F"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수 </w:t>
            </w:r>
            <w:r w:rsidR="005674C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없음</w:t>
            </w:r>
          </w:p>
          <w:p w14:paraId="32F16CF7" w14:textId="77777777" w:rsidR="0048791D" w:rsidRPr="00195E82" w:rsidRDefault="0048791D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지도에 마커를 움직여서 장소를 변경 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  <w:p w14:paraId="72EE026A" w14:textId="77777777" w:rsidR="00AD7B2F" w:rsidRPr="00C66BC2" w:rsidRDefault="00AD7B2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C66BC2">
              <w:rPr>
                <w:rFonts w:ascii="맑은 고딕" w:eastAsia="맑은 고딕" w:hAnsi="맑은 고딕" w:hint="eastAsia"/>
                <w:b w:val="0"/>
                <w:sz w:val="18"/>
              </w:rPr>
              <w:t>자유 캔버스 수정</w:t>
            </w:r>
          </w:p>
          <w:p w14:paraId="2FDF8FAD" w14:textId="77777777" w:rsidR="003D2686" w:rsidRDefault="0048791D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캔버스에 작성된 이미지와 텍스트를 수정할 수 </w:t>
            </w:r>
            <w:r w:rsidR="00C472B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있음</w:t>
            </w:r>
          </w:p>
          <w:p w14:paraId="2E979A5E" w14:textId="77777777" w:rsidR="0048791D" w:rsidRPr="00195E82" w:rsidRDefault="003D2686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3D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지정된 공간 외에 이미지 업로드 및 텍스트 입력 불가</w:t>
            </w:r>
          </w:p>
          <w:p w14:paraId="0909DCAC" w14:textId="77777777" w:rsidR="0048791D" w:rsidRPr="00C66BC2" w:rsidRDefault="0048791D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C66BC2">
              <w:rPr>
                <w:rFonts w:ascii="맑은 고딕" w:eastAsia="맑은 고딕" w:hAnsi="맑은 고딕" w:hint="eastAsia"/>
                <w:sz w:val="20"/>
              </w:rPr>
              <w:t xml:space="preserve"> 캔버스 삭제</w:t>
            </w:r>
          </w:p>
          <w:p w14:paraId="5A6361C3" w14:textId="77777777" w:rsidR="0048791D" w:rsidRDefault="000610DA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작성 </w:t>
            </w:r>
            <w:r w:rsidR="00971BBE">
              <w:rPr>
                <w:rFonts w:ascii="맑은 고딕" w:eastAsia="맑은 고딕" w:hAnsi="맑은 고딕" w:hint="eastAsia"/>
                <w:b w:val="0"/>
                <w:sz w:val="18"/>
              </w:rPr>
              <w:t>캔버스</w:t>
            </w:r>
            <w:r w:rsidR="00AF2A53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2F684F">
              <w:rPr>
                <w:rFonts w:ascii="맑은 고딕" w:eastAsia="맑은 고딕" w:hAnsi="맑은 고딕" w:hint="eastAsia"/>
                <w:b w:val="0"/>
                <w:sz w:val="18"/>
              </w:rPr>
              <w:t>삭제</w:t>
            </w:r>
          </w:p>
          <w:p w14:paraId="31AA6748" w14:textId="77777777" w:rsidR="00676AFB" w:rsidRDefault="00676AFB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캔버스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삭제시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그 외 캔버스들은 순서가 자동으로 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정렬</w:t>
            </w:r>
          </w:p>
          <w:p w14:paraId="71490F24" w14:textId="77777777" w:rsidR="00056803" w:rsidRPr="00056803" w:rsidRDefault="00056803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5680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캔버스 삭제 ex) 1, 2, 3 ← 2 삭제</w:t>
            </w:r>
          </w:p>
          <w:p w14:paraId="1AD6DE0D" w14:textId="77777777" w:rsidR="00056803" w:rsidRDefault="00056803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05680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캔버스 이후 페이지 번호 수정 ex) 삭제 후 3 ← 2 설정</w:t>
            </w:r>
          </w:p>
          <w:p w14:paraId="401169DF" w14:textId="77777777" w:rsidR="00F8219B" w:rsidRPr="00F8219B" w:rsidRDefault="00F8219B" w:rsidP="00F8219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F82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캔버스 삭제 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해당 캔버스에 </w:t>
            </w:r>
            <w:r w:rsidRPr="00F82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된</w:t>
            </w:r>
            <w:r w:rsidRPr="00F82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정보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DB에서</w:t>
            </w:r>
            <w:r w:rsidRPr="00F82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삭제</w:t>
            </w:r>
          </w:p>
          <w:p w14:paraId="77175EFC" w14:textId="77777777" w:rsidR="0048791D" w:rsidRPr="00C66BC2" w:rsidRDefault="0048791D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C66BC2">
              <w:rPr>
                <w:rFonts w:ascii="맑은 고딕" w:eastAsia="맑은 고딕" w:hAnsi="맑은 고딕" w:hint="eastAsia"/>
                <w:b w:val="0"/>
                <w:sz w:val="18"/>
              </w:rPr>
              <w:t>일정 캔버스 삭제</w:t>
            </w:r>
          </w:p>
          <w:p w14:paraId="56A3D49E" w14:textId="77777777" w:rsidR="0048791D" w:rsidRPr="00195E82" w:rsidRDefault="0048791D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생성된 스케</w:t>
            </w:r>
            <w:r w:rsidR="004248DE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줄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을 </w:t>
            </w:r>
            <w:r w:rsidR="00B70242"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B70242"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 해당 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마커</w:t>
            </w:r>
            <w:r w:rsidR="00AF2A5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</w:p>
          <w:p w14:paraId="6620A0F7" w14:textId="77777777" w:rsidR="00B70242" w:rsidRPr="00195E82" w:rsidRDefault="00B70242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생성된 캘린더의 전체 </w:t>
            </w:r>
            <w:r w:rsidR="004248DE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스케줄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또는 단일 </w:t>
            </w:r>
            <w:r w:rsidR="004248DE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스케줄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가능</w:t>
            </w:r>
          </w:p>
          <w:p w14:paraId="0CCC0F55" w14:textId="77777777" w:rsidR="000C69DA" w:rsidRPr="00C66BC2" w:rsidRDefault="00B70242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C66BC2">
              <w:rPr>
                <w:rFonts w:ascii="맑은 고딕" w:eastAsia="맑은 고딕" w:hAnsi="맑은 고딕" w:hint="eastAsia"/>
                <w:b w:val="0"/>
                <w:sz w:val="18"/>
              </w:rPr>
              <w:t>자유 캔버스 삭제</w:t>
            </w:r>
          </w:p>
          <w:p w14:paraId="0B74DD10" w14:textId="77777777" w:rsidR="00195E82" w:rsidRDefault="00AF2A53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 캔버스 단일 삭제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1D517699" w14:textId="77777777" w:rsidR="00B70242" w:rsidRPr="00195E82" w:rsidRDefault="00B70242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</w:t>
            </w:r>
            <w:r w:rsidR="00AF2A5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와 텍스트</w:t>
            </w:r>
            <w:r w:rsidRPr="00195E8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 삭제 또는 단일 </w:t>
            </w:r>
            <w:r w:rsidR="007C2737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가능</w:t>
            </w:r>
          </w:p>
        </w:tc>
      </w:tr>
      <w:tr w:rsidR="00BC4E7C" w:rsidRPr="00BE250A" w14:paraId="0271FF1C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40B7358" w14:textId="77777777" w:rsidR="00BC4E7C" w:rsidRPr="00BE250A" w:rsidRDefault="00BC4E7C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7654DDFE" w14:textId="77777777" w:rsidR="00E24D6B" w:rsidRPr="00B84C63" w:rsidRDefault="005674CA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스케치북이 생성되어야만 캔버스를 생성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30D55030" w14:textId="77777777" w:rsidR="00F8219B" w:rsidRPr="00F8219B" w:rsidRDefault="0018628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 캔버스에서 지도가 </w:t>
            </w:r>
            <w:r w:rsidR="00DA3A1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보이</w:t>
            </w: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는 영역은 제주도로 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한정</w:t>
            </w:r>
          </w:p>
        </w:tc>
      </w:tr>
      <w:tr w:rsidR="00675A6D" w:rsidRPr="00BE250A" w14:paraId="644A2CC6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A547517" w14:textId="77777777" w:rsidR="005F1782" w:rsidRPr="005F1782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451CDBBC" w14:textId="77777777" w:rsidR="005B380C" w:rsidRDefault="000C69DA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로그인한 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만 일정 작성을 할 수 있도록 구현</w:t>
            </w:r>
          </w:p>
          <w:p w14:paraId="7F2686BF" w14:textId="77777777" w:rsidR="00F8219B" w:rsidRPr="00F8219B" w:rsidRDefault="00F8219B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F82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작성자만 일정 수정 및 삭제를 할 수 있도록 구현</w:t>
            </w:r>
          </w:p>
          <w:p w14:paraId="040C4A39" w14:textId="77777777" w:rsidR="00675A6D" w:rsidRPr="00B84C63" w:rsidRDefault="00575C56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이</w:t>
            </w:r>
            <w:r w:rsidR="000C69DA"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직관적으로 일정을 작성할 수 있도록 구현</w:t>
            </w:r>
          </w:p>
          <w:p w14:paraId="6688117F" w14:textId="77777777" w:rsidR="005F1782" w:rsidRPr="00B84C63" w:rsidRDefault="005F1782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캔버스에 업로드할 이미지를 썸네일API를 이용해 용량을 줄일 수 있도록 구현</w:t>
            </w:r>
          </w:p>
          <w:p w14:paraId="0D141619" w14:textId="77777777" w:rsidR="00C472B4" w:rsidRPr="00B84C63" w:rsidRDefault="005F1782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56A07235" w14:textId="77777777" w:rsidR="005B380C" w:rsidRPr="005B380C" w:rsidRDefault="005B380C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</w:pPr>
            <w:r w:rsidRPr="00CB77B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아파치 POI API를 활용하여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엑셀 다운로드 기능 구현</w:t>
            </w:r>
          </w:p>
        </w:tc>
      </w:tr>
    </w:tbl>
    <w:p w14:paraId="0CA499C0" w14:textId="77777777" w:rsidR="00B67447" w:rsidRDefault="00B67447" w:rsidP="000C69DA">
      <w:pPr>
        <w:widowControl/>
        <w:wordWrap/>
        <w:jc w:val="left"/>
        <w:rPr>
          <w:rFonts w:ascii="맑은 고딕" w:eastAsia="맑은 고딕" w:hAnsi="맑은 고딕"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0C69DA" w:rsidRPr="00BE250A" w14:paraId="58DC0EB8" w14:textId="77777777" w:rsidTr="0071706A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1AB0ADB" w14:textId="77777777" w:rsidR="000C69DA" w:rsidRPr="00BE250A" w:rsidRDefault="000C69DA" w:rsidP="00205BE5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39CC3E90" w14:textId="77777777" w:rsidR="000C69DA" w:rsidRPr="00BE250A" w:rsidRDefault="00E349E2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6B88ED55" w14:textId="77777777" w:rsidR="000C69DA" w:rsidRPr="00BE250A" w:rsidRDefault="000C69DA" w:rsidP="0071706A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F05B99B" w14:textId="77777777" w:rsidR="000C69DA" w:rsidRPr="00BE250A" w:rsidRDefault="000C69DA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19AE6686" w14:textId="77777777" w:rsidR="000C69DA" w:rsidRPr="00BE250A" w:rsidRDefault="000C69DA" w:rsidP="00205BE5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29FD5DB" w14:textId="77777777" w:rsidR="000C69DA" w:rsidRPr="00BE250A" w:rsidRDefault="0071706A" w:rsidP="0071706A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0C69DA" w:rsidRPr="00BE250A" w14:paraId="51E47189" w14:textId="77777777" w:rsidTr="0071706A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D2D92B9" w14:textId="77777777" w:rsidR="000C69DA" w:rsidRPr="00B14669" w:rsidRDefault="000C69DA" w:rsidP="00205BE5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8626992" w14:textId="77777777" w:rsidR="000C69DA" w:rsidRPr="00B14669" w:rsidRDefault="000C69DA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B14669">
              <w:rPr>
                <w:rFonts w:ascii="맑은 고딕" w:eastAsia="맑은 고딕" w:hAnsi="맑은 고딕" w:hint="eastAsia"/>
              </w:rPr>
              <w:t>채팅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6278DFE0" w14:textId="77777777" w:rsidR="000C69DA" w:rsidRPr="00BE250A" w:rsidRDefault="000C69DA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2318C69" w14:textId="77777777" w:rsidR="000C69DA" w:rsidRPr="00BE250A" w:rsidRDefault="000C69DA" w:rsidP="00205BE5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0C69DA" w:rsidRPr="00BE250A" w14:paraId="179A744F" w14:textId="77777777" w:rsidTr="0071706A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3E462FF" w14:textId="77777777" w:rsidR="000C69DA" w:rsidRPr="00BE250A" w:rsidRDefault="000C69DA" w:rsidP="00205BE5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B69C64" w14:textId="77777777" w:rsidR="000C69DA" w:rsidRPr="00E2200A" w:rsidRDefault="00371EA1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생성, 채팅 메시지 및 파일 전송,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알림,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조회, </w:t>
            </w:r>
            <w:proofErr w:type="spellStart"/>
            <w:r w:rsidRPr="003244EE">
              <w:rPr>
                <w:rFonts w:ascii="맑은 고딕" w:eastAsia="맑은 고딕" w:hAnsi="맑은 고딕" w:hint="eastAsia"/>
              </w:rPr>
              <w:t>채팅방</w:t>
            </w:r>
            <w:proofErr w:type="spellEnd"/>
            <w:r w:rsidRPr="003244EE">
              <w:rPr>
                <w:rFonts w:ascii="맑은 고딕" w:eastAsia="맑은 고딕" w:hAnsi="맑은 고딕" w:hint="eastAsia"/>
              </w:rPr>
              <w:t xml:space="preserve"> 삭제</w:t>
            </w:r>
          </w:p>
        </w:tc>
      </w:tr>
      <w:tr w:rsidR="000C69DA" w:rsidRPr="00BE250A" w14:paraId="6D2E68ED" w14:textId="77777777" w:rsidTr="0071706A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1B6CB539" w14:textId="77777777" w:rsidR="000C69DA" w:rsidRPr="00BE250A" w:rsidRDefault="000C69DA" w:rsidP="00205BE5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470F9DD" w14:textId="77777777" w:rsidR="000C69DA" w:rsidRPr="00BE250A" w:rsidRDefault="00B14669" w:rsidP="000233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A19672F" wp14:editId="2B9845A6">
                  <wp:extent cx="4323809" cy="2409524"/>
                  <wp:effectExtent l="0" t="0" r="63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9DA" w:rsidRPr="00F02DEF" w14:paraId="12A038D3" w14:textId="77777777" w:rsidTr="0071706A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87C3D8A" w14:textId="77777777" w:rsidR="000C69DA" w:rsidRPr="00BE250A" w:rsidRDefault="000C69DA" w:rsidP="00205BE5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4151B146" w14:textId="77777777" w:rsidR="000C69DA" w:rsidRPr="00BE250A" w:rsidRDefault="000C69DA" w:rsidP="00205BE5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60A919C" w14:textId="77777777" w:rsidR="004B405C" w:rsidRDefault="008B264F" w:rsidP="00F331C4">
            <w:pPr>
              <w:pStyle w:val="1"/>
              <w:numPr>
                <w:ilvl w:val="0"/>
                <w:numId w:val="2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A32BD7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A32BD7">
              <w:rPr>
                <w:rFonts w:ascii="맑은 고딕" w:eastAsia="맑은 고딕" w:hAnsi="맑은 고딕" w:hint="eastAsia"/>
                <w:sz w:val="20"/>
              </w:rPr>
              <w:t xml:space="preserve"> 생성</w:t>
            </w:r>
          </w:p>
          <w:p w14:paraId="0E80FCF2" w14:textId="77777777" w:rsidR="009252A8" w:rsidRDefault="00B14669" w:rsidP="00B1466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세션의 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A314AB"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 w:rsidR="004415DC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0574795A" w14:textId="77777777" w:rsidR="00460959" w:rsidRPr="00CC22E3" w:rsidRDefault="0046095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</w:t>
            </w:r>
            <w:r w:rsidR="000431DE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에 </w:t>
            </w:r>
            <w:r w:rsidR="00B146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60603654" w14:textId="77777777" w:rsidR="003274CB" w:rsidRPr="00CC22E3" w:rsidRDefault="009252A8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 w:rsidR="006308AD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66111D0A" w14:textId="77777777" w:rsidR="004415DC" w:rsidRPr="00CC22E3" w:rsidRDefault="004415DC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로그아웃을 하거나 세션이 종료된 사용자는 채팅 </w:t>
            </w:r>
            <w:r w:rsidR="000431DE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삭제한다.</w:t>
            </w:r>
          </w:p>
          <w:p w14:paraId="3993F162" w14:textId="77777777" w:rsidR="009252A8" w:rsidRDefault="004415DC" w:rsidP="00B1466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 및 </w:t>
            </w:r>
            <w:r w:rsidR="00B146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대화내역 </w:t>
            </w:r>
            <w:r w:rsidR="00DA3A1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불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러오기</w:t>
            </w:r>
          </w:p>
          <w:p w14:paraId="7BA013E4" w14:textId="77777777" w:rsidR="004415DC" w:rsidRPr="00CC22E3" w:rsidRDefault="004415DC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4728031F" w14:textId="77777777" w:rsidR="009252A8" w:rsidRPr="00CC22E3" w:rsidRDefault="009252A8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650C8850" w14:textId="77777777" w:rsidR="000233F1" w:rsidRPr="00CC22E3" w:rsidRDefault="009252A8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대화 상대방과 채팅방이 생성되면 채팅 메시지를 저장할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 저장소가 생긴다.</w:t>
            </w:r>
          </w:p>
          <w:p w14:paraId="2CD64CEA" w14:textId="77777777" w:rsidR="00AC1566" w:rsidRPr="00CC22E3" w:rsidRDefault="00AC156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 w:rsidR="006308AD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34517D68" w14:textId="77777777" w:rsidR="008E5189" w:rsidRDefault="00AB652C" w:rsidP="00F331C4">
            <w:pPr>
              <w:pStyle w:val="1"/>
              <w:numPr>
                <w:ilvl w:val="0"/>
                <w:numId w:val="2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</w:t>
            </w:r>
            <w:r w:rsidR="008E5189" w:rsidRPr="00AB652C">
              <w:rPr>
                <w:rFonts w:ascii="맑은 고딕" w:eastAsia="맑은 고딕" w:hAnsi="맑은 고딕" w:hint="eastAsia"/>
                <w:sz w:val="20"/>
              </w:rPr>
              <w:t xml:space="preserve">메시지 및 </w:t>
            </w:r>
            <w:r w:rsidR="00497F15"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="008E5189"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3544D4CD" w14:textId="77777777" w:rsidR="00B53BAE" w:rsidRPr="001F50F5" w:rsidRDefault="00433B62" w:rsidP="00706226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 w:rsidR="00B53BAE"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같은 </w:t>
            </w:r>
            <w:r w:rsidR="0070622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2CA48408" w14:textId="77777777" w:rsidR="00433B62" w:rsidRPr="00CC22E3" w:rsidRDefault="00B53BAE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담긴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아이디를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핸들러에서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소켓 세션으로 받아</w:t>
            </w:r>
            <w:r w:rsidR="001F50F5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와서 </w:t>
            </w:r>
            <w:proofErr w:type="spellStart"/>
            <w:r w:rsidR="001F50F5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핸들링된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</w:t>
            </w:r>
            <w:r w:rsidR="001F50F5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 이미지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를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전송받을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상대를 선택한다.</w:t>
            </w:r>
          </w:p>
          <w:p w14:paraId="3E69EC4A" w14:textId="77777777" w:rsidR="00A32BD7" w:rsidRDefault="00A32BD7" w:rsidP="00706226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 메시지 </w:t>
            </w:r>
            <w:r w:rsidR="000233F1">
              <w:rPr>
                <w:rFonts w:ascii="맑은 고딕" w:eastAsia="맑은 고딕" w:hAnsi="맑은 고딕" w:hint="eastAsia"/>
                <w:b w:val="0"/>
                <w:sz w:val="18"/>
              </w:rPr>
              <w:t>전송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0233F1">
              <w:rPr>
                <w:rFonts w:ascii="맑은 고딕" w:eastAsia="맑은 고딕" w:hAnsi="맑은 고딕" w:hint="eastAsia"/>
                <w:b w:val="0"/>
                <w:sz w:val="18"/>
              </w:rPr>
              <w:t>버튼</w:t>
            </w:r>
            <w:r w:rsidR="009252A8">
              <w:rPr>
                <w:rFonts w:ascii="맑은 고딕" w:eastAsia="맑은 고딕" w:hAnsi="맑은 고딕" w:hint="eastAsia"/>
                <w:b w:val="0"/>
                <w:sz w:val="18"/>
              </w:rPr>
              <w:t xml:space="preserve">과 </w:t>
            </w:r>
            <w:proofErr w:type="spellStart"/>
            <w:r w:rsidR="009252A8">
              <w:rPr>
                <w:rFonts w:ascii="맑은 고딕" w:eastAsia="맑은 고딕" w:hAnsi="맑은 고딕" w:hint="eastAsia"/>
                <w:b w:val="0"/>
                <w:sz w:val="18"/>
              </w:rPr>
              <w:t>엔터</w:t>
            </w:r>
            <w:r w:rsidR="00460959">
              <w:rPr>
                <w:rFonts w:ascii="맑은 고딕" w:eastAsia="맑은 고딕" w:hAnsi="맑은 고딕" w:hint="eastAsia"/>
                <w:b w:val="0"/>
                <w:sz w:val="18"/>
              </w:rPr>
              <w:t>로</w:t>
            </w:r>
            <w:proofErr w:type="spellEnd"/>
            <w:r w:rsidR="00CC22E3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3B5F1D">
              <w:rPr>
                <w:rFonts w:ascii="맑은 고딕" w:eastAsia="맑은 고딕" w:hAnsi="맑은 고딕" w:hint="eastAsia"/>
                <w:b w:val="0"/>
                <w:sz w:val="18"/>
              </w:rPr>
              <w:t>메시지,</w:t>
            </w:r>
            <w:r w:rsidR="00DA3A1D"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 w:rsidR="003B5F1D">
              <w:rPr>
                <w:rFonts w:ascii="맑은 고딕" w:eastAsia="맑은 고딕" w:hAnsi="맑은 고딕" w:hint="eastAsia"/>
                <w:b w:val="0"/>
                <w:sz w:val="18"/>
              </w:rPr>
              <w:t>이미지</w:t>
            </w:r>
            <w:r w:rsidR="00DA3A1D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AC1566">
              <w:rPr>
                <w:rFonts w:ascii="맑은 고딕" w:eastAsia="맑은 고딕" w:hAnsi="맑은 고딕" w:hint="eastAsia"/>
                <w:b w:val="0"/>
                <w:sz w:val="18"/>
              </w:rPr>
              <w:t>전송</w:t>
            </w:r>
          </w:p>
          <w:p w14:paraId="009AB45E" w14:textId="77777777" w:rsidR="00AC1566" w:rsidRPr="00CC22E3" w:rsidRDefault="00AC156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 공백문자나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개행문자는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전송되지 않도록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예외처리한다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4A0639B0" w14:textId="77777777" w:rsidR="00AC1566" w:rsidRPr="00CC22E3" w:rsidRDefault="00460959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업로드 버튼을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누르면 원하는 이미지를 선택할 수 있으며 </w:t>
            </w:r>
            <w:r w:rsidR="00AC156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  <w:r w:rsidR="00AC1566"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</w:t>
            </w:r>
            <w:proofErr w:type="spellStart"/>
            <w:r w:rsidR="00AC1566"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png</w:t>
            </w:r>
            <w:proofErr w:type="spellEnd"/>
            <w:r w:rsidR="00AC1566"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, .</w:t>
            </w:r>
            <w:r w:rsidR="00AC156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 w:rsidR="006308AD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156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확장자의 </w:t>
            </w:r>
            <w:r w:rsidR="00AC156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파일만 전송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="00AC156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예외처리한다.</w:t>
            </w:r>
          </w:p>
          <w:p w14:paraId="6BDFEFF9" w14:textId="77777777" w:rsidR="00AC1566" w:rsidRPr="00CC22E3" w:rsidRDefault="00AC156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이미지 </w:t>
            </w:r>
            <w:r w:rsidR="004B6CDA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전송 </w:t>
            </w:r>
            <w:r w:rsidR="00CA414C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크기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를</w:t>
            </w:r>
            <w:r w:rsidR="00CA414C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제한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한다</w:t>
            </w:r>
            <w:r w:rsidR="00C973B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  <w:p w14:paraId="0906235D" w14:textId="77777777" w:rsidR="00AC1566" w:rsidRPr="00CC22E3" w:rsidRDefault="00AC156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전송된 이미지는 서버에 저장되며 작은 채팅방에 뿌려주는 이미지는 변환된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섬네일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이미지로 한다.</w:t>
            </w:r>
          </w:p>
          <w:p w14:paraId="4B875CA9" w14:textId="77777777" w:rsidR="000824D8" w:rsidRDefault="008B264F" w:rsidP="00F331C4">
            <w:pPr>
              <w:pStyle w:val="1"/>
              <w:numPr>
                <w:ilvl w:val="0"/>
                <w:numId w:val="2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0824D8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0824D8">
              <w:rPr>
                <w:rFonts w:ascii="맑은 고딕" w:eastAsia="맑은 고딕" w:hAnsi="맑은 고딕" w:hint="eastAsia"/>
                <w:sz w:val="20"/>
              </w:rPr>
              <w:t xml:space="preserve"> 조회</w:t>
            </w:r>
          </w:p>
          <w:p w14:paraId="22FA89E0" w14:textId="77777777" w:rsidR="00971BBE" w:rsidRDefault="00DB2D6B" w:rsidP="006308AD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="00706226"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00881EFC" w14:textId="77777777" w:rsidR="000233F1" w:rsidRPr="00CC22E3" w:rsidRDefault="000233F1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님과의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01195D67" w14:textId="77777777" w:rsidR="00C973B6" w:rsidRPr="00CC22E3" w:rsidRDefault="00C973B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무한 스크롤로 </w:t>
            </w:r>
            <w:r w:rsidR="004415DC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전체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채팅방을 조회할 수 있다.</w:t>
            </w:r>
          </w:p>
          <w:p w14:paraId="4520E035" w14:textId="77777777" w:rsidR="003B5F1D" w:rsidRPr="003E17AE" w:rsidRDefault="00DB2D6B" w:rsidP="006308AD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 xml:space="preserve"> 상세</w:t>
            </w:r>
            <w:r w:rsidR="00706226"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1946218A" w14:textId="77777777" w:rsidR="00C973B6" w:rsidRPr="00CC22E3" w:rsidRDefault="00C973B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328172EA" w14:textId="77777777" w:rsidR="00C973B6" w:rsidRPr="00CC22E3" w:rsidRDefault="00C973B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2B22554C" w14:textId="77777777" w:rsidR="00AC1566" w:rsidRPr="00CC22E3" w:rsidRDefault="00AC156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리스트를 </w:t>
            </w:r>
            <w:r w:rsidR="00C973B6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보여준다.</w:t>
            </w:r>
          </w:p>
          <w:p w14:paraId="5F2F19BA" w14:textId="77777777" w:rsidR="003B5F1D" w:rsidRDefault="008B264F" w:rsidP="00F331C4">
            <w:pPr>
              <w:pStyle w:val="1"/>
              <w:numPr>
                <w:ilvl w:val="0"/>
                <w:numId w:val="2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8B264F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8B264F">
              <w:rPr>
                <w:rFonts w:ascii="맑은 고딕" w:eastAsia="맑은 고딕" w:hAnsi="맑은 고딕" w:hint="eastAsia"/>
                <w:sz w:val="20"/>
              </w:rPr>
              <w:t xml:space="preserve"> 삭제</w:t>
            </w:r>
          </w:p>
          <w:p w14:paraId="2CFADB99" w14:textId="77777777" w:rsidR="003B5F1D" w:rsidRDefault="003B5F1D" w:rsidP="00706226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퇴장</w:t>
            </w:r>
          </w:p>
          <w:p w14:paraId="2EC74D0E" w14:textId="77777777" w:rsidR="003E17AE" w:rsidRPr="00CC22E3" w:rsidRDefault="003E17AE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</w:t>
            </w:r>
            <w:r w:rsidR="0012091D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 조회 페이지와</w:t>
            </w:r>
            <w:r w:rsidR="00CC22E3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  <w:r w:rsidR="00CC22E3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</w:t>
            </w:r>
            <w:r w:rsidR="00CC22E3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="0012091D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="00A82895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정보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를 볼 수 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2EE3EF13" w14:textId="77777777" w:rsidR="003B5F1D" w:rsidRPr="003E17AE" w:rsidRDefault="00706226" w:rsidP="00706226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</w:t>
            </w:r>
            <w:r w:rsidR="003E17AE">
              <w:rPr>
                <w:rFonts w:ascii="맑은 고딕" w:eastAsia="맑은 고딕" w:hAnsi="맑은 고딕" w:hint="eastAsia"/>
                <w:b w:val="0"/>
                <w:sz w:val="18"/>
              </w:rPr>
              <w:t xml:space="preserve"> 회원과 채팅 불가</w:t>
            </w:r>
          </w:p>
          <w:p w14:paraId="79576F56" w14:textId="77777777" w:rsidR="003B5F1D" w:rsidRPr="00CC22E3" w:rsidRDefault="003B5F1D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 w:rsidR="006308A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2A57225E" w14:textId="77777777" w:rsidR="00D0583C" w:rsidRPr="00CC22E3" w:rsidRDefault="00C973B6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삭제 확인 경고창을 출력한다</w:t>
            </w:r>
            <w:r w:rsidR="00460959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. </w:t>
            </w:r>
            <w:r w:rsidR="00D0583C"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나와 상대방이 모두 채팅방을 삭제하면 채팅방을 진짜 삭제한다.</w:t>
            </w:r>
          </w:p>
          <w:p w14:paraId="6BCE27D1" w14:textId="77777777" w:rsidR="00512D1B" w:rsidRPr="00A32BD7" w:rsidRDefault="00512D1B" w:rsidP="00F331C4">
            <w:pPr>
              <w:pStyle w:val="1"/>
              <w:numPr>
                <w:ilvl w:val="0"/>
                <w:numId w:val="2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A32BD7">
              <w:rPr>
                <w:rFonts w:ascii="맑은 고딕" w:eastAsia="맑은 고딕" w:hAnsi="맑은 고딕" w:hint="eastAsia"/>
                <w:sz w:val="20"/>
              </w:rPr>
              <w:t>채팅방</w:t>
            </w:r>
            <w:proofErr w:type="spellEnd"/>
            <w:r w:rsidRPr="00A32BD7">
              <w:rPr>
                <w:rFonts w:ascii="맑은 고딕" w:eastAsia="맑은 고딕" w:hAnsi="맑은 고딕" w:hint="eastAsia"/>
                <w:sz w:val="20"/>
              </w:rPr>
              <w:t xml:space="preserve"> 알림</w:t>
            </w:r>
          </w:p>
          <w:p w14:paraId="5EDA7B8E" w14:textId="77777777" w:rsidR="00512D1B" w:rsidRDefault="00512D1B" w:rsidP="00BE4F1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7EC2CF86" w14:textId="77777777" w:rsidR="00512D1B" w:rsidRPr="00512D1B" w:rsidRDefault="00512D1B" w:rsidP="00F331C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BC4E7C" w:rsidRPr="00F02DEF" w14:paraId="085F0E0B" w14:textId="77777777" w:rsidTr="0071706A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7B0B4EB" w14:textId="77777777" w:rsidR="00BC4E7C" w:rsidRPr="00BE250A" w:rsidRDefault="00BC4E7C" w:rsidP="00BC4E7C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119730A" w14:textId="77777777" w:rsidR="008B264F" w:rsidRPr="00C56142" w:rsidRDefault="003274CB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생성은 접속한 </w:t>
            </w:r>
            <w:r w:rsidR="00575C5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="00CE39EB"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 w:rsid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CE39EB"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BC4E7C" w:rsidRPr="00F02DEF" w14:paraId="61330EBF" w14:textId="77777777" w:rsidTr="0071706A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1AA7371" w14:textId="77777777" w:rsidR="00BC4E7C" w:rsidRPr="00BE250A" w:rsidRDefault="00BC4E7C" w:rsidP="00BC4E7C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31B9FC6" w14:textId="77777777" w:rsidR="00CF12C8" w:rsidRPr="00AB0D74" w:rsidRDefault="00CF12C8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생성하여 </w:t>
            </w:r>
            <w:proofErr w:type="spellStart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뷰포트를</w:t>
            </w:r>
            <w:proofErr w:type="spellEnd"/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이용해 모바일에서도 채팅이 가능하도록 구현</w:t>
            </w:r>
          </w:p>
          <w:p w14:paraId="15CD5416" w14:textId="77777777" w:rsidR="00BC4E7C" w:rsidRDefault="00CF12C8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011F8BB7" w14:textId="77777777" w:rsidR="00DA3A1D" w:rsidRDefault="00DA3A1D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proofErr w:type="spellEnd"/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323F960A" w14:textId="77777777" w:rsidR="00DA3A1D" w:rsidRPr="00DA3A1D" w:rsidRDefault="00DA3A1D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4C6BDE11" w14:textId="77777777" w:rsidR="004415DC" w:rsidRPr="004415DC" w:rsidRDefault="009E7336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 w:rsid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="004415DC"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7EC9B25D" w14:textId="77777777" w:rsidR="00235340" w:rsidRDefault="00235340" w:rsidP="00DD2CAD">
      <w:pPr>
        <w:widowControl/>
        <w:wordWrap/>
        <w:jc w:val="left"/>
        <w:rPr>
          <w:rFonts w:ascii="맑은 고딕" w:eastAsia="맑은 고딕" w:hAnsi="맑은 고딕"/>
        </w:rPr>
        <w:sectPr w:rsidR="00235340" w:rsidSect="000B70DD">
          <w:headerReference w:type="even" r:id="rId19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1ACC9917" w14:textId="77777777" w:rsidR="00BD3440" w:rsidRPr="00E46AE6" w:rsidRDefault="00BD3440" w:rsidP="00DD2CAD">
      <w:pPr>
        <w:widowControl/>
        <w:wordWrap/>
        <w:jc w:val="left"/>
        <w:rPr>
          <w:rFonts w:ascii="맑은 고딕" w:eastAsia="맑은 고딕" w:hAnsi="맑은 고딕"/>
        </w:rPr>
      </w:pPr>
    </w:p>
    <w:sectPr w:rsidR="00BD3440" w:rsidRPr="00E46AE6" w:rsidSect="00CE35EC"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D35A" w14:textId="77777777" w:rsidR="00A1669D" w:rsidRDefault="00A1669D">
      <w:r>
        <w:separator/>
      </w:r>
    </w:p>
  </w:endnote>
  <w:endnote w:type="continuationSeparator" w:id="0">
    <w:p w14:paraId="230DF29C" w14:textId="77777777" w:rsidR="00A1669D" w:rsidRDefault="00A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4981" w14:textId="77777777" w:rsidR="00D258B6" w:rsidRDefault="00D258B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14:paraId="4CD2877F" w14:textId="77777777" w:rsidR="00D258B6" w:rsidRDefault="00D258B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D258B6" w14:paraId="662A867B" w14:textId="77777777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26F37DB6" w14:textId="77777777" w:rsidR="00D258B6" w:rsidRPr="00173FC7" w:rsidRDefault="00D258B6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87614F2" w14:textId="77777777" w:rsidR="00D258B6" w:rsidRPr="00B25254" w:rsidRDefault="00D258B6" w:rsidP="00B25254">
    <w:pPr>
      <w:rPr>
        <w:sz w:val="2"/>
        <w:szCs w:val="2"/>
      </w:rPr>
    </w:pPr>
  </w:p>
  <w:p w14:paraId="350E4FD9" w14:textId="77777777" w:rsidR="00D258B6" w:rsidRPr="000B70DD" w:rsidRDefault="00D258B6">
    <w:pPr>
      <w:pStyle w:val="a7"/>
      <w:rPr>
        <w:sz w:val="2"/>
        <w:szCs w:val="2"/>
      </w:rPr>
    </w:pPr>
    <w:r>
      <w:rPr>
        <w:noProof/>
      </w:rPr>
      <w:pict w14:anchorId="6F43037A">
        <v:line id="직선 연결선 11" o:spid="_x0000_s2054" style="position:absolute;left:0;text-align:left;z-index:25169100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<v:stroke linestyle="thickThin" joinstyle="miter"/>
        </v:line>
      </w:pict>
    </w:r>
    <w:r>
      <w:rPr>
        <w:noProof/>
      </w:rPr>
      <w:pict w14:anchorId="78E94D03">
        <v:line id="직선 연결선 10" o:spid="_x0000_s2053" style="position:absolute;left:0;text-align:left;z-index:251679744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<v:stroke linestyle="thickThin" joinstyle="miter"/>
        </v:line>
      </w:pict>
    </w:r>
    <w:r>
      <w:rPr>
        <w:noProof/>
      </w:rPr>
      <w:pict w14:anchorId="293C694C">
        <v:line id="직선 연결선 9" o:spid="_x0000_s2052" style="position:absolute;left:0;text-align:left;z-index:251668480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DA0502B">
        <v:line id="직선 연결선 8" o:spid="_x0000_s2051" style="position:absolute;left:0;text-align:left;z-index:251657216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5A304701">
        <v:line id="직선 연결선 7" o:spid="_x0000_s2050" style="position:absolute;left:0;text-align:left;z-index:251645952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920D2D9">
        <v:line id="직선 연결선 6" o:spid="_x0000_s2049" style="position:absolute;left:0;text-align:left;z-index:25163468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<v:stroke linestyle="thickThin" joinstyle="miter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FA1E" w14:textId="77777777" w:rsidR="00D258B6" w:rsidRPr="00B25254" w:rsidRDefault="00D258B6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D258B6" w14:paraId="740BC8C9" w14:textId="77777777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15262951" w14:textId="77777777" w:rsidR="00D258B6" w:rsidRPr="00173FC7" w:rsidRDefault="00D258B6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322C85A" w14:textId="77777777" w:rsidR="00D258B6" w:rsidRPr="00B25254" w:rsidRDefault="00D258B6" w:rsidP="00B25254">
    <w:pPr>
      <w:pStyle w:val="a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5CB5" w14:textId="77777777" w:rsidR="00A1669D" w:rsidRDefault="00A1669D">
      <w:r>
        <w:separator/>
      </w:r>
    </w:p>
  </w:footnote>
  <w:footnote w:type="continuationSeparator" w:id="0">
    <w:p w14:paraId="7F9279A6" w14:textId="77777777" w:rsidR="00A1669D" w:rsidRDefault="00A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CCE" w14:textId="77777777" w:rsidR="00D258B6" w:rsidRPr="00AF366D" w:rsidRDefault="00D258B6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D258B6" w14:paraId="2F923994" w14:textId="77777777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14:paraId="106C8E0D" w14:textId="77777777" w:rsidR="00D258B6" w:rsidRPr="00173FC7" w:rsidRDefault="00D258B6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17B7A6BA" w14:textId="77777777" w:rsidR="00D258B6" w:rsidRDefault="00D258B6">
    <w:pPr>
      <w:pStyle w:val="a6"/>
      <w:tabs>
        <w:tab w:val="clear" w:pos="4252"/>
        <w:tab w:val="clear" w:pos="8504"/>
        <w:tab w:val="right" w:pos="9365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D258B6" w14:paraId="25A80BE9" w14:textId="77777777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14:paraId="5C8CEE8A" w14:textId="77777777" w:rsidR="00D258B6" w:rsidRDefault="00D258B6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D258B6" w14:paraId="67E38641" w14:textId="77777777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3ADDBE8A" w14:textId="77777777" w:rsidR="00D258B6" w:rsidRPr="00AF366D" w:rsidRDefault="00D258B6" w:rsidP="00B25254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D258B6" w14:paraId="3E62552A" w14:textId="77777777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14:paraId="1EA24874" w14:textId="77777777" w:rsidR="00D258B6" w:rsidRPr="00691F52" w:rsidRDefault="00D258B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</w:rPr>
            <w:t>:</w:t>
          </w:r>
          <w:r w:rsidRPr="00691F52">
            <w:rPr>
              <w:rFonts w:ascii="맑은 고딕" w:eastAsia="맑은 고딕" w:hAnsi="맑은 고딕" w:hint="eastAsia"/>
              <w:sz w:val="16"/>
            </w:rPr>
            <w:t>육지사람</w:t>
          </w:r>
        </w:p>
      </w:tc>
      <w:tc>
        <w:tcPr>
          <w:tcW w:w="1250" w:type="pct"/>
          <w:shd w:val="clear" w:color="auto" w:fill="auto"/>
        </w:tcPr>
        <w:p w14:paraId="52C23FA3" w14:textId="77777777" w:rsidR="00D258B6" w:rsidRPr="00691F52" w:rsidRDefault="00D258B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01104495" w14:textId="77777777" w:rsidR="00D258B6" w:rsidRPr="00691F52" w:rsidRDefault="00D258B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6823BEF9" w14:textId="77777777" w:rsidR="00D258B6" w:rsidRPr="00691F52" w:rsidRDefault="00D258B6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D69F11E" w14:textId="77777777" w:rsidR="00D258B6" w:rsidRDefault="00D258B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Look w:val="04A0" w:firstRow="1" w:lastRow="0" w:firstColumn="1" w:lastColumn="0" w:noHBand="0" w:noVBand="1"/>
    </w:tblPr>
    <w:tblGrid>
      <w:gridCol w:w="10682"/>
    </w:tblGrid>
    <w:tr w:rsidR="00D258B6" w14:paraId="7F804589" w14:textId="77777777" w:rsidTr="000B70DD"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14:paraId="2FE501BC" w14:textId="77777777" w:rsidR="00D258B6" w:rsidRDefault="00D258B6" w:rsidP="000B70DD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D258B6" w14:paraId="3A4AD79E" w14:textId="77777777" w:rsidTr="00CB77B9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76F89A78" w14:textId="77777777" w:rsidR="00D258B6" w:rsidRPr="00AF366D" w:rsidRDefault="00D258B6" w:rsidP="000B70DD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D258B6" w14:paraId="186765EE" w14:textId="77777777" w:rsidTr="00CB77B9">
      <w:trPr>
        <w:trHeight w:val="123"/>
        <w:jc w:val="center"/>
      </w:trPr>
      <w:tc>
        <w:tcPr>
          <w:tcW w:w="1250" w:type="pct"/>
          <w:shd w:val="clear" w:color="auto" w:fill="auto"/>
        </w:tcPr>
        <w:p w14:paraId="643EA322" w14:textId="70FC3B0B" w:rsidR="00D258B6" w:rsidRPr="00691F52" w:rsidRDefault="00D258B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>
            <w:rPr>
              <w:rFonts w:ascii="맑은 고딕" w:eastAsia="맑은 고딕" w:hAnsi="맑은 고딕"/>
              <w:sz w:val="16"/>
            </w:rPr>
            <w:t xml:space="preserve">: </w:t>
          </w:r>
          <w:r>
            <w:rPr>
              <w:rFonts w:ascii="맑은 고딕" w:eastAsia="맑은 고딕" w:hAnsi="맑은 고딕" w:hint="eastAsia"/>
              <w:sz w:val="16"/>
            </w:rPr>
            <w:t>김준</w:t>
          </w:r>
        </w:p>
      </w:tc>
      <w:tc>
        <w:tcPr>
          <w:tcW w:w="1250" w:type="pct"/>
          <w:shd w:val="clear" w:color="auto" w:fill="auto"/>
        </w:tcPr>
        <w:p w14:paraId="52054E48" w14:textId="77777777" w:rsidR="00D258B6" w:rsidRPr="00691F52" w:rsidRDefault="00D258B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3098EE75" w14:textId="77777777" w:rsidR="00D258B6" w:rsidRPr="00691F52" w:rsidRDefault="00D258B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7600D139" w14:textId="77777777" w:rsidR="00D258B6" w:rsidRPr="00691F52" w:rsidRDefault="00D258B6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1BE166E" w14:textId="77777777" w:rsidR="00D258B6" w:rsidRDefault="00D258B6" w:rsidP="000B7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D461" w14:textId="77777777" w:rsidR="00D258B6" w:rsidRDefault="00D258B6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53189" w14:textId="77777777" w:rsidR="00D258B6" w:rsidRDefault="00D258B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95EF07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3260" w:firstLine="0"/>
      </w:pPr>
      <w:rPr>
        <w:rFonts w:hint="default"/>
        <w:b w:val="0"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76265F0"/>
    <w:multiLevelType w:val="hybridMultilevel"/>
    <w:tmpl w:val="11CC113A"/>
    <w:lvl w:ilvl="0" w:tplc="E87C847C">
      <w:start w:val="1"/>
      <w:numFmt w:val="bullet"/>
      <w:lvlText w:val=""/>
      <w:lvlJc w:val="left"/>
      <w:pPr>
        <w:ind w:left="295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7" w:hanging="400"/>
      </w:pPr>
      <w:rPr>
        <w:rFonts w:ascii="Wingdings" w:hAnsi="Wingdings" w:hint="default"/>
      </w:rPr>
    </w:lvl>
  </w:abstractNum>
  <w:abstractNum w:abstractNumId="2" w15:restartNumberingAfterBreak="0">
    <w:nsid w:val="60782497"/>
    <w:multiLevelType w:val="multilevel"/>
    <w:tmpl w:val="AE06C73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bullet"/>
      <w:lvlText w:val=""/>
      <w:lvlJc w:val="left"/>
      <w:pPr>
        <w:ind w:left="3260" w:firstLine="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F"/>
    <w:rsid w:val="00003957"/>
    <w:rsid w:val="00013B52"/>
    <w:rsid w:val="000148A1"/>
    <w:rsid w:val="00016167"/>
    <w:rsid w:val="00020AA6"/>
    <w:rsid w:val="00022FA9"/>
    <w:rsid w:val="000233F1"/>
    <w:rsid w:val="000248E6"/>
    <w:rsid w:val="0003045F"/>
    <w:rsid w:val="00030FB3"/>
    <w:rsid w:val="000349FA"/>
    <w:rsid w:val="00040240"/>
    <w:rsid w:val="00042AC6"/>
    <w:rsid w:val="000431B5"/>
    <w:rsid w:val="000431DE"/>
    <w:rsid w:val="00043316"/>
    <w:rsid w:val="0004541E"/>
    <w:rsid w:val="000539A1"/>
    <w:rsid w:val="00056803"/>
    <w:rsid w:val="000610DA"/>
    <w:rsid w:val="000706B3"/>
    <w:rsid w:val="00080111"/>
    <w:rsid w:val="000824D8"/>
    <w:rsid w:val="00084ADA"/>
    <w:rsid w:val="00085363"/>
    <w:rsid w:val="00085454"/>
    <w:rsid w:val="0009066F"/>
    <w:rsid w:val="00090AB6"/>
    <w:rsid w:val="00092DEB"/>
    <w:rsid w:val="00094D88"/>
    <w:rsid w:val="000A0140"/>
    <w:rsid w:val="000A1C08"/>
    <w:rsid w:val="000A3047"/>
    <w:rsid w:val="000A49BC"/>
    <w:rsid w:val="000A6841"/>
    <w:rsid w:val="000A6B3E"/>
    <w:rsid w:val="000A6BA1"/>
    <w:rsid w:val="000A7088"/>
    <w:rsid w:val="000B0C22"/>
    <w:rsid w:val="000B32AB"/>
    <w:rsid w:val="000B3D10"/>
    <w:rsid w:val="000B4E52"/>
    <w:rsid w:val="000B523B"/>
    <w:rsid w:val="000B70DD"/>
    <w:rsid w:val="000C1C8C"/>
    <w:rsid w:val="000C67E1"/>
    <w:rsid w:val="000C69DA"/>
    <w:rsid w:val="000D07B1"/>
    <w:rsid w:val="000D0C80"/>
    <w:rsid w:val="000D26AD"/>
    <w:rsid w:val="000D3723"/>
    <w:rsid w:val="000D67A7"/>
    <w:rsid w:val="000E0F45"/>
    <w:rsid w:val="000E4036"/>
    <w:rsid w:val="000F3ED4"/>
    <w:rsid w:val="000F6045"/>
    <w:rsid w:val="00101FCC"/>
    <w:rsid w:val="00102F00"/>
    <w:rsid w:val="001103C2"/>
    <w:rsid w:val="001165CE"/>
    <w:rsid w:val="00120591"/>
    <w:rsid w:val="0012091D"/>
    <w:rsid w:val="001244C0"/>
    <w:rsid w:val="001246AA"/>
    <w:rsid w:val="00126971"/>
    <w:rsid w:val="00127BD5"/>
    <w:rsid w:val="001305A0"/>
    <w:rsid w:val="00134822"/>
    <w:rsid w:val="00135217"/>
    <w:rsid w:val="001363C5"/>
    <w:rsid w:val="001367F6"/>
    <w:rsid w:val="001400E5"/>
    <w:rsid w:val="00140342"/>
    <w:rsid w:val="00141E9C"/>
    <w:rsid w:val="001466A7"/>
    <w:rsid w:val="001470F7"/>
    <w:rsid w:val="00150A6D"/>
    <w:rsid w:val="00150D9C"/>
    <w:rsid w:val="001525B5"/>
    <w:rsid w:val="00154755"/>
    <w:rsid w:val="001574E3"/>
    <w:rsid w:val="001623DE"/>
    <w:rsid w:val="00163FED"/>
    <w:rsid w:val="00165A30"/>
    <w:rsid w:val="00165F71"/>
    <w:rsid w:val="00173FC7"/>
    <w:rsid w:val="001744A5"/>
    <w:rsid w:val="001744C9"/>
    <w:rsid w:val="00174698"/>
    <w:rsid w:val="00181495"/>
    <w:rsid w:val="00186285"/>
    <w:rsid w:val="0019143E"/>
    <w:rsid w:val="00195E82"/>
    <w:rsid w:val="001962CA"/>
    <w:rsid w:val="001A0B1A"/>
    <w:rsid w:val="001A2C36"/>
    <w:rsid w:val="001A51A3"/>
    <w:rsid w:val="001A612C"/>
    <w:rsid w:val="001A6DCC"/>
    <w:rsid w:val="001A7D87"/>
    <w:rsid w:val="001B30FE"/>
    <w:rsid w:val="001B3DF5"/>
    <w:rsid w:val="001B552B"/>
    <w:rsid w:val="001B55E3"/>
    <w:rsid w:val="001B6880"/>
    <w:rsid w:val="001C1B59"/>
    <w:rsid w:val="001C2E75"/>
    <w:rsid w:val="001C561D"/>
    <w:rsid w:val="001C61DB"/>
    <w:rsid w:val="001C78CB"/>
    <w:rsid w:val="001D3FDD"/>
    <w:rsid w:val="001D4BC2"/>
    <w:rsid w:val="001E0BE7"/>
    <w:rsid w:val="001E0C00"/>
    <w:rsid w:val="001E3271"/>
    <w:rsid w:val="001E5346"/>
    <w:rsid w:val="001E72EE"/>
    <w:rsid w:val="001E76E7"/>
    <w:rsid w:val="001F3095"/>
    <w:rsid w:val="001F3E46"/>
    <w:rsid w:val="001F50F5"/>
    <w:rsid w:val="00205BE5"/>
    <w:rsid w:val="002125F4"/>
    <w:rsid w:val="00213D81"/>
    <w:rsid w:val="002164B5"/>
    <w:rsid w:val="00222539"/>
    <w:rsid w:val="00222E29"/>
    <w:rsid w:val="00223B59"/>
    <w:rsid w:val="00224EA8"/>
    <w:rsid w:val="00224F85"/>
    <w:rsid w:val="0023161C"/>
    <w:rsid w:val="002326EE"/>
    <w:rsid w:val="002331C2"/>
    <w:rsid w:val="00235340"/>
    <w:rsid w:val="0024135B"/>
    <w:rsid w:val="00242622"/>
    <w:rsid w:val="0024298F"/>
    <w:rsid w:val="00250F2C"/>
    <w:rsid w:val="0025351D"/>
    <w:rsid w:val="0025419F"/>
    <w:rsid w:val="00254D81"/>
    <w:rsid w:val="00255428"/>
    <w:rsid w:val="00255432"/>
    <w:rsid w:val="002648D4"/>
    <w:rsid w:val="00276FDA"/>
    <w:rsid w:val="002816C5"/>
    <w:rsid w:val="002876F9"/>
    <w:rsid w:val="0029363B"/>
    <w:rsid w:val="00294A8E"/>
    <w:rsid w:val="002A1B53"/>
    <w:rsid w:val="002A711B"/>
    <w:rsid w:val="002B2035"/>
    <w:rsid w:val="002B515B"/>
    <w:rsid w:val="002B5EF3"/>
    <w:rsid w:val="002B6E19"/>
    <w:rsid w:val="002B7693"/>
    <w:rsid w:val="002D13F0"/>
    <w:rsid w:val="002D29F6"/>
    <w:rsid w:val="002E5078"/>
    <w:rsid w:val="002E5CD7"/>
    <w:rsid w:val="002E7063"/>
    <w:rsid w:val="002F5BC5"/>
    <w:rsid w:val="002F684F"/>
    <w:rsid w:val="002F7FB1"/>
    <w:rsid w:val="003025DC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3829"/>
    <w:rsid w:val="003506CB"/>
    <w:rsid w:val="00353C46"/>
    <w:rsid w:val="00361F0D"/>
    <w:rsid w:val="003629DD"/>
    <w:rsid w:val="00365BBE"/>
    <w:rsid w:val="00367E9E"/>
    <w:rsid w:val="00370903"/>
    <w:rsid w:val="00371EA1"/>
    <w:rsid w:val="0037444B"/>
    <w:rsid w:val="003764ED"/>
    <w:rsid w:val="00377D23"/>
    <w:rsid w:val="003803D5"/>
    <w:rsid w:val="00385C0E"/>
    <w:rsid w:val="00396177"/>
    <w:rsid w:val="003B1374"/>
    <w:rsid w:val="003B1D12"/>
    <w:rsid w:val="003B3023"/>
    <w:rsid w:val="003B5F1D"/>
    <w:rsid w:val="003B780F"/>
    <w:rsid w:val="003C14B3"/>
    <w:rsid w:val="003C55AC"/>
    <w:rsid w:val="003D2686"/>
    <w:rsid w:val="003D58A0"/>
    <w:rsid w:val="003D6300"/>
    <w:rsid w:val="003E0D05"/>
    <w:rsid w:val="003E17AE"/>
    <w:rsid w:val="003E237F"/>
    <w:rsid w:val="003E56C4"/>
    <w:rsid w:val="003E645B"/>
    <w:rsid w:val="003E70F8"/>
    <w:rsid w:val="003F5283"/>
    <w:rsid w:val="003F54B0"/>
    <w:rsid w:val="00401A77"/>
    <w:rsid w:val="004028AB"/>
    <w:rsid w:val="0040530D"/>
    <w:rsid w:val="00410D3A"/>
    <w:rsid w:val="00413B76"/>
    <w:rsid w:val="0041443E"/>
    <w:rsid w:val="00416D0E"/>
    <w:rsid w:val="0042455B"/>
    <w:rsid w:val="004248DE"/>
    <w:rsid w:val="00433B62"/>
    <w:rsid w:val="00435AC5"/>
    <w:rsid w:val="004415DC"/>
    <w:rsid w:val="004469A1"/>
    <w:rsid w:val="004470F6"/>
    <w:rsid w:val="00456055"/>
    <w:rsid w:val="00460942"/>
    <w:rsid w:val="00460959"/>
    <w:rsid w:val="00463877"/>
    <w:rsid w:val="00464A26"/>
    <w:rsid w:val="004663BA"/>
    <w:rsid w:val="00467A32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97F15"/>
    <w:rsid w:val="004A6D7A"/>
    <w:rsid w:val="004B405C"/>
    <w:rsid w:val="004B6CDA"/>
    <w:rsid w:val="004C0454"/>
    <w:rsid w:val="004C4375"/>
    <w:rsid w:val="004C530C"/>
    <w:rsid w:val="004D11F8"/>
    <w:rsid w:val="004D685D"/>
    <w:rsid w:val="004D7511"/>
    <w:rsid w:val="004D7D60"/>
    <w:rsid w:val="004E3D08"/>
    <w:rsid w:val="004F0BB0"/>
    <w:rsid w:val="004F5DCE"/>
    <w:rsid w:val="00500CCB"/>
    <w:rsid w:val="00512D1B"/>
    <w:rsid w:val="00517CAF"/>
    <w:rsid w:val="005205E9"/>
    <w:rsid w:val="005218E3"/>
    <w:rsid w:val="00524835"/>
    <w:rsid w:val="00530A76"/>
    <w:rsid w:val="005470C2"/>
    <w:rsid w:val="00551BF3"/>
    <w:rsid w:val="00551F67"/>
    <w:rsid w:val="00554FA1"/>
    <w:rsid w:val="00556ACD"/>
    <w:rsid w:val="00557F64"/>
    <w:rsid w:val="005623A9"/>
    <w:rsid w:val="005674CA"/>
    <w:rsid w:val="00567BF9"/>
    <w:rsid w:val="005720C3"/>
    <w:rsid w:val="0057407A"/>
    <w:rsid w:val="00575C56"/>
    <w:rsid w:val="00576C98"/>
    <w:rsid w:val="005818DC"/>
    <w:rsid w:val="0058503A"/>
    <w:rsid w:val="00592DDF"/>
    <w:rsid w:val="00594784"/>
    <w:rsid w:val="00595EAC"/>
    <w:rsid w:val="005A4850"/>
    <w:rsid w:val="005B141D"/>
    <w:rsid w:val="005B380C"/>
    <w:rsid w:val="005B39E6"/>
    <w:rsid w:val="005C15FA"/>
    <w:rsid w:val="005D01EE"/>
    <w:rsid w:val="005D0586"/>
    <w:rsid w:val="005D210A"/>
    <w:rsid w:val="005E25D5"/>
    <w:rsid w:val="005E4D6F"/>
    <w:rsid w:val="005F0122"/>
    <w:rsid w:val="005F1782"/>
    <w:rsid w:val="00600EDD"/>
    <w:rsid w:val="006019BE"/>
    <w:rsid w:val="00601BFA"/>
    <w:rsid w:val="00603365"/>
    <w:rsid w:val="00605632"/>
    <w:rsid w:val="00606367"/>
    <w:rsid w:val="006107AE"/>
    <w:rsid w:val="006113FA"/>
    <w:rsid w:val="00612278"/>
    <w:rsid w:val="0061483B"/>
    <w:rsid w:val="00616093"/>
    <w:rsid w:val="00616E82"/>
    <w:rsid w:val="006222D9"/>
    <w:rsid w:val="006240E6"/>
    <w:rsid w:val="006308AD"/>
    <w:rsid w:val="0063657D"/>
    <w:rsid w:val="00644B6C"/>
    <w:rsid w:val="00647062"/>
    <w:rsid w:val="0065147D"/>
    <w:rsid w:val="006546CF"/>
    <w:rsid w:val="006633BD"/>
    <w:rsid w:val="00663719"/>
    <w:rsid w:val="006667DC"/>
    <w:rsid w:val="00673E06"/>
    <w:rsid w:val="0067581E"/>
    <w:rsid w:val="00675A6D"/>
    <w:rsid w:val="00676AFB"/>
    <w:rsid w:val="00677D41"/>
    <w:rsid w:val="006842AE"/>
    <w:rsid w:val="00685989"/>
    <w:rsid w:val="00691F52"/>
    <w:rsid w:val="00692017"/>
    <w:rsid w:val="00692076"/>
    <w:rsid w:val="00693CCC"/>
    <w:rsid w:val="00695755"/>
    <w:rsid w:val="006960C4"/>
    <w:rsid w:val="0069702C"/>
    <w:rsid w:val="006A2448"/>
    <w:rsid w:val="006A2EF4"/>
    <w:rsid w:val="006A3545"/>
    <w:rsid w:val="006A4389"/>
    <w:rsid w:val="006A5E8D"/>
    <w:rsid w:val="006A7065"/>
    <w:rsid w:val="006B2C1E"/>
    <w:rsid w:val="006B5490"/>
    <w:rsid w:val="006B7A3A"/>
    <w:rsid w:val="006C326C"/>
    <w:rsid w:val="006C3CFF"/>
    <w:rsid w:val="006D1DE3"/>
    <w:rsid w:val="006D3D75"/>
    <w:rsid w:val="006D5FA9"/>
    <w:rsid w:val="006E3789"/>
    <w:rsid w:val="006E4EF8"/>
    <w:rsid w:val="006F4716"/>
    <w:rsid w:val="006F772E"/>
    <w:rsid w:val="007007CF"/>
    <w:rsid w:val="00705330"/>
    <w:rsid w:val="00706226"/>
    <w:rsid w:val="0070688F"/>
    <w:rsid w:val="00707059"/>
    <w:rsid w:val="0071706A"/>
    <w:rsid w:val="007217D3"/>
    <w:rsid w:val="00721DBD"/>
    <w:rsid w:val="007240F5"/>
    <w:rsid w:val="00726AEA"/>
    <w:rsid w:val="007275A4"/>
    <w:rsid w:val="00727965"/>
    <w:rsid w:val="00732E5B"/>
    <w:rsid w:val="00733C3C"/>
    <w:rsid w:val="00742681"/>
    <w:rsid w:val="00744F2E"/>
    <w:rsid w:val="00750767"/>
    <w:rsid w:val="00756E23"/>
    <w:rsid w:val="00757C54"/>
    <w:rsid w:val="00762D29"/>
    <w:rsid w:val="00767937"/>
    <w:rsid w:val="00770107"/>
    <w:rsid w:val="007721A4"/>
    <w:rsid w:val="00774135"/>
    <w:rsid w:val="00776ED0"/>
    <w:rsid w:val="00780952"/>
    <w:rsid w:val="0078105E"/>
    <w:rsid w:val="00791145"/>
    <w:rsid w:val="007918EB"/>
    <w:rsid w:val="007932F8"/>
    <w:rsid w:val="007940E1"/>
    <w:rsid w:val="007952C7"/>
    <w:rsid w:val="00796A5E"/>
    <w:rsid w:val="007A5EA0"/>
    <w:rsid w:val="007C0D7D"/>
    <w:rsid w:val="007C2737"/>
    <w:rsid w:val="007C78A0"/>
    <w:rsid w:val="007D07F1"/>
    <w:rsid w:val="007D352F"/>
    <w:rsid w:val="007D4388"/>
    <w:rsid w:val="007D6A8D"/>
    <w:rsid w:val="007E2466"/>
    <w:rsid w:val="007E72E7"/>
    <w:rsid w:val="007F2B6F"/>
    <w:rsid w:val="008041AA"/>
    <w:rsid w:val="00804949"/>
    <w:rsid w:val="00804A42"/>
    <w:rsid w:val="008148C8"/>
    <w:rsid w:val="00824214"/>
    <w:rsid w:val="00832791"/>
    <w:rsid w:val="00833B69"/>
    <w:rsid w:val="00834269"/>
    <w:rsid w:val="00837660"/>
    <w:rsid w:val="00850761"/>
    <w:rsid w:val="00852F9E"/>
    <w:rsid w:val="00855219"/>
    <w:rsid w:val="008607FB"/>
    <w:rsid w:val="00861F46"/>
    <w:rsid w:val="0086280D"/>
    <w:rsid w:val="00865685"/>
    <w:rsid w:val="00865AB8"/>
    <w:rsid w:val="00870FC7"/>
    <w:rsid w:val="00876C2F"/>
    <w:rsid w:val="0088172C"/>
    <w:rsid w:val="00882FA9"/>
    <w:rsid w:val="00887221"/>
    <w:rsid w:val="00897A32"/>
    <w:rsid w:val="008A3E18"/>
    <w:rsid w:val="008A5361"/>
    <w:rsid w:val="008A6965"/>
    <w:rsid w:val="008B264F"/>
    <w:rsid w:val="008B2A9B"/>
    <w:rsid w:val="008B5F01"/>
    <w:rsid w:val="008C2C03"/>
    <w:rsid w:val="008C6EAB"/>
    <w:rsid w:val="008C726B"/>
    <w:rsid w:val="008E056D"/>
    <w:rsid w:val="008E0E15"/>
    <w:rsid w:val="008E5189"/>
    <w:rsid w:val="008E59B1"/>
    <w:rsid w:val="008E6E3F"/>
    <w:rsid w:val="008F03CF"/>
    <w:rsid w:val="008F0DA0"/>
    <w:rsid w:val="008F420A"/>
    <w:rsid w:val="008F5674"/>
    <w:rsid w:val="008F6E28"/>
    <w:rsid w:val="0090369D"/>
    <w:rsid w:val="009044BF"/>
    <w:rsid w:val="00905ADD"/>
    <w:rsid w:val="00911064"/>
    <w:rsid w:val="0091327F"/>
    <w:rsid w:val="009148CE"/>
    <w:rsid w:val="00914F50"/>
    <w:rsid w:val="00922ED7"/>
    <w:rsid w:val="0092313E"/>
    <w:rsid w:val="00924DFD"/>
    <w:rsid w:val="009252A8"/>
    <w:rsid w:val="00943794"/>
    <w:rsid w:val="009446C6"/>
    <w:rsid w:val="00951441"/>
    <w:rsid w:val="0095240B"/>
    <w:rsid w:val="009527C3"/>
    <w:rsid w:val="00956EDE"/>
    <w:rsid w:val="0096192B"/>
    <w:rsid w:val="00962CAB"/>
    <w:rsid w:val="00966796"/>
    <w:rsid w:val="00971BBE"/>
    <w:rsid w:val="00972F71"/>
    <w:rsid w:val="009739ED"/>
    <w:rsid w:val="009767E5"/>
    <w:rsid w:val="0098220E"/>
    <w:rsid w:val="00982260"/>
    <w:rsid w:val="00986FDE"/>
    <w:rsid w:val="00995B1E"/>
    <w:rsid w:val="009A0FEB"/>
    <w:rsid w:val="009A66EF"/>
    <w:rsid w:val="009B02A8"/>
    <w:rsid w:val="009B1388"/>
    <w:rsid w:val="009B38C7"/>
    <w:rsid w:val="009B4241"/>
    <w:rsid w:val="009C6B98"/>
    <w:rsid w:val="009D24DC"/>
    <w:rsid w:val="009D48E2"/>
    <w:rsid w:val="009D5ED9"/>
    <w:rsid w:val="009D7FF4"/>
    <w:rsid w:val="009E4410"/>
    <w:rsid w:val="009E5EEE"/>
    <w:rsid w:val="009E7336"/>
    <w:rsid w:val="009F4207"/>
    <w:rsid w:val="00A00244"/>
    <w:rsid w:val="00A054C8"/>
    <w:rsid w:val="00A0722C"/>
    <w:rsid w:val="00A1184C"/>
    <w:rsid w:val="00A11AB9"/>
    <w:rsid w:val="00A12139"/>
    <w:rsid w:val="00A1669D"/>
    <w:rsid w:val="00A20569"/>
    <w:rsid w:val="00A220AA"/>
    <w:rsid w:val="00A24C3E"/>
    <w:rsid w:val="00A314AB"/>
    <w:rsid w:val="00A32BD7"/>
    <w:rsid w:val="00A355C4"/>
    <w:rsid w:val="00A417F3"/>
    <w:rsid w:val="00A42EF5"/>
    <w:rsid w:val="00A52F50"/>
    <w:rsid w:val="00A568D6"/>
    <w:rsid w:val="00A574FE"/>
    <w:rsid w:val="00A628E2"/>
    <w:rsid w:val="00A63B87"/>
    <w:rsid w:val="00A63C37"/>
    <w:rsid w:val="00A657FD"/>
    <w:rsid w:val="00A80C09"/>
    <w:rsid w:val="00A82895"/>
    <w:rsid w:val="00A841B0"/>
    <w:rsid w:val="00A87FBA"/>
    <w:rsid w:val="00A90862"/>
    <w:rsid w:val="00A90BDD"/>
    <w:rsid w:val="00A93030"/>
    <w:rsid w:val="00AA1542"/>
    <w:rsid w:val="00AA21F7"/>
    <w:rsid w:val="00AB0D74"/>
    <w:rsid w:val="00AB32FF"/>
    <w:rsid w:val="00AB4C02"/>
    <w:rsid w:val="00AB652C"/>
    <w:rsid w:val="00AB7CF0"/>
    <w:rsid w:val="00AC03A2"/>
    <w:rsid w:val="00AC0F81"/>
    <w:rsid w:val="00AC1566"/>
    <w:rsid w:val="00AC28A4"/>
    <w:rsid w:val="00AC4599"/>
    <w:rsid w:val="00AC7E50"/>
    <w:rsid w:val="00AD0B84"/>
    <w:rsid w:val="00AD6BF2"/>
    <w:rsid w:val="00AD7B2F"/>
    <w:rsid w:val="00AD7EEB"/>
    <w:rsid w:val="00AE0A5A"/>
    <w:rsid w:val="00AF028D"/>
    <w:rsid w:val="00AF1B4C"/>
    <w:rsid w:val="00AF2A53"/>
    <w:rsid w:val="00AF366D"/>
    <w:rsid w:val="00AF78C7"/>
    <w:rsid w:val="00AF7B02"/>
    <w:rsid w:val="00B00564"/>
    <w:rsid w:val="00B01923"/>
    <w:rsid w:val="00B0213B"/>
    <w:rsid w:val="00B03AFE"/>
    <w:rsid w:val="00B050BF"/>
    <w:rsid w:val="00B06779"/>
    <w:rsid w:val="00B11D4F"/>
    <w:rsid w:val="00B14669"/>
    <w:rsid w:val="00B1509E"/>
    <w:rsid w:val="00B17B0F"/>
    <w:rsid w:val="00B2137B"/>
    <w:rsid w:val="00B21BEA"/>
    <w:rsid w:val="00B23311"/>
    <w:rsid w:val="00B25254"/>
    <w:rsid w:val="00B273CC"/>
    <w:rsid w:val="00B3259D"/>
    <w:rsid w:val="00B34FD8"/>
    <w:rsid w:val="00B35D87"/>
    <w:rsid w:val="00B40326"/>
    <w:rsid w:val="00B445C7"/>
    <w:rsid w:val="00B47715"/>
    <w:rsid w:val="00B51D9A"/>
    <w:rsid w:val="00B527CB"/>
    <w:rsid w:val="00B52C2F"/>
    <w:rsid w:val="00B53BAE"/>
    <w:rsid w:val="00B55ED8"/>
    <w:rsid w:val="00B60430"/>
    <w:rsid w:val="00B61610"/>
    <w:rsid w:val="00B62CAE"/>
    <w:rsid w:val="00B643AA"/>
    <w:rsid w:val="00B67447"/>
    <w:rsid w:val="00B70242"/>
    <w:rsid w:val="00B75402"/>
    <w:rsid w:val="00B84506"/>
    <w:rsid w:val="00B84C63"/>
    <w:rsid w:val="00B85721"/>
    <w:rsid w:val="00B9338A"/>
    <w:rsid w:val="00BA3A77"/>
    <w:rsid w:val="00BA6143"/>
    <w:rsid w:val="00BB0B85"/>
    <w:rsid w:val="00BB1695"/>
    <w:rsid w:val="00BB6EB8"/>
    <w:rsid w:val="00BC0106"/>
    <w:rsid w:val="00BC4E7C"/>
    <w:rsid w:val="00BD045D"/>
    <w:rsid w:val="00BD3440"/>
    <w:rsid w:val="00BD4AE6"/>
    <w:rsid w:val="00BD5058"/>
    <w:rsid w:val="00BE1D01"/>
    <w:rsid w:val="00BE250A"/>
    <w:rsid w:val="00BE4E39"/>
    <w:rsid w:val="00BE4F1D"/>
    <w:rsid w:val="00BE7C5B"/>
    <w:rsid w:val="00BF1142"/>
    <w:rsid w:val="00BF4407"/>
    <w:rsid w:val="00BF50B8"/>
    <w:rsid w:val="00BF51BF"/>
    <w:rsid w:val="00BF6F72"/>
    <w:rsid w:val="00BF706B"/>
    <w:rsid w:val="00BF7CF7"/>
    <w:rsid w:val="00BF7FED"/>
    <w:rsid w:val="00C03BAA"/>
    <w:rsid w:val="00C074CD"/>
    <w:rsid w:val="00C10D81"/>
    <w:rsid w:val="00C117C1"/>
    <w:rsid w:val="00C129C0"/>
    <w:rsid w:val="00C14BE5"/>
    <w:rsid w:val="00C158A8"/>
    <w:rsid w:val="00C20686"/>
    <w:rsid w:val="00C20D6D"/>
    <w:rsid w:val="00C22149"/>
    <w:rsid w:val="00C32FED"/>
    <w:rsid w:val="00C36FF0"/>
    <w:rsid w:val="00C41618"/>
    <w:rsid w:val="00C41BC6"/>
    <w:rsid w:val="00C42ECD"/>
    <w:rsid w:val="00C44097"/>
    <w:rsid w:val="00C472B4"/>
    <w:rsid w:val="00C47EA3"/>
    <w:rsid w:val="00C51728"/>
    <w:rsid w:val="00C537B7"/>
    <w:rsid w:val="00C56142"/>
    <w:rsid w:val="00C56188"/>
    <w:rsid w:val="00C66BC2"/>
    <w:rsid w:val="00C70282"/>
    <w:rsid w:val="00C727E8"/>
    <w:rsid w:val="00C734B2"/>
    <w:rsid w:val="00C74C1D"/>
    <w:rsid w:val="00C8359A"/>
    <w:rsid w:val="00C84A53"/>
    <w:rsid w:val="00C878C2"/>
    <w:rsid w:val="00C90BD4"/>
    <w:rsid w:val="00C90CC6"/>
    <w:rsid w:val="00C90FB5"/>
    <w:rsid w:val="00C973B6"/>
    <w:rsid w:val="00CA26F6"/>
    <w:rsid w:val="00CA414C"/>
    <w:rsid w:val="00CA60E2"/>
    <w:rsid w:val="00CB18A2"/>
    <w:rsid w:val="00CB2B32"/>
    <w:rsid w:val="00CB3CA7"/>
    <w:rsid w:val="00CB4BC7"/>
    <w:rsid w:val="00CB6C7D"/>
    <w:rsid w:val="00CB77B9"/>
    <w:rsid w:val="00CC22E3"/>
    <w:rsid w:val="00CC2FB1"/>
    <w:rsid w:val="00CC37FA"/>
    <w:rsid w:val="00CC387F"/>
    <w:rsid w:val="00CD5E9B"/>
    <w:rsid w:val="00CE223C"/>
    <w:rsid w:val="00CE35EC"/>
    <w:rsid w:val="00CE39EB"/>
    <w:rsid w:val="00CE3CBA"/>
    <w:rsid w:val="00CF12C8"/>
    <w:rsid w:val="00CF4F4C"/>
    <w:rsid w:val="00CF7D77"/>
    <w:rsid w:val="00D00EC1"/>
    <w:rsid w:val="00D0132A"/>
    <w:rsid w:val="00D0244C"/>
    <w:rsid w:val="00D0583C"/>
    <w:rsid w:val="00D07D5B"/>
    <w:rsid w:val="00D11CB0"/>
    <w:rsid w:val="00D1202E"/>
    <w:rsid w:val="00D14898"/>
    <w:rsid w:val="00D15490"/>
    <w:rsid w:val="00D170FD"/>
    <w:rsid w:val="00D23D7E"/>
    <w:rsid w:val="00D258B6"/>
    <w:rsid w:val="00D26D5B"/>
    <w:rsid w:val="00D30ED6"/>
    <w:rsid w:val="00D31DC1"/>
    <w:rsid w:val="00D33F39"/>
    <w:rsid w:val="00D40869"/>
    <w:rsid w:val="00D433AD"/>
    <w:rsid w:val="00D440B7"/>
    <w:rsid w:val="00D47449"/>
    <w:rsid w:val="00D53905"/>
    <w:rsid w:val="00D573AF"/>
    <w:rsid w:val="00D61FC3"/>
    <w:rsid w:val="00D62D31"/>
    <w:rsid w:val="00D67533"/>
    <w:rsid w:val="00D676E1"/>
    <w:rsid w:val="00D7237F"/>
    <w:rsid w:val="00D74341"/>
    <w:rsid w:val="00D74819"/>
    <w:rsid w:val="00D74940"/>
    <w:rsid w:val="00D75479"/>
    <w:rsid w:val="00D76D75"/>
    <w:rsid w:val="00D82F47"/>
    <w:rsid w:val="00D839EF"/>
    <w:rsid w:val="00D90B94"/>
    <w:rsid w:val="00D9390B"/>
    <w:rsid w:val="00D968D5"/>
    <w:rsid w:val="00DA0CD2"/>
    <w:rsid w:val="00DA24D6"/>
    <w:rsid w:val="00DA267F"/>
    <w:rsid w:val="00DA3A1D"/>
    <w:rsid w:val="00DA45D3"/>
    <w:rsid w:val="00DB2D6B"/>
    <w:rsid w:val="00DB5ABA"/>
    <w:rsid w:val="00DB65F2"/>
    <w:rsid w:val="00DC4D69"/>
    <w:rsid w:val="00DC5448"/>
    <w:rsid w:val="00DD2CAD"/>
    <w:rsid w:val="00DD5BD6"/>
    <w:rsid w:val="00DE007B"/>
    <w:rsid w:val="00DE30A8"/>
    <w:rsid w:val="00DE5A20"/>
    <w:rsid w:val="00DF1A05"/>
    <w:rsid w:val="00DF5616"/>
    <w:rsid w:val="00DF6932"/>
    <w:rsid w:val="00E05733"/>
    <w:rsid w:val="00E06549"/>
    <w:rsid w:val="00E11C76"/>
    <w:rsid w:val="00E20615"/>
    <w:rsid w:val="00E2138A"/>
    <w:rsid w:val="00E2200A"/>
    <w:rsid w:val="00E22F36"/>
    <w:rsid w:val="00E23859"/>
    <w:rsid w:val="00E24C00"/>
    <w:rsid w:val="00E24D6B"/>
    <w:rsid w:val="00E27631"/>
    <w:rsid w:val="00E30347"/>
    <w:rsid w:val="00E314B4"/>
    <w:rsid w:val="00E32766"/>
    <w:rsid w:val="00E334C9"/>
    <w:rsid w:val="00E349E2"/>
    <w:rsid w:val="00E35807"/>
    <w:rsid w:val="00E430D6"/>
    <w:rsid w:val="00E46AE6"/>
    <w:rsid w:val="00E533F8"/>
    <w:rsid w:val="00E5543B"/>
    <w:rsid w:val="00E57EB7"/>
    <w:rsid w:val="00E606C0"/>
    <w:rsid w:val="00E7295A"/>
    <w:rsid w:val="00E7345B"/>
    <w:rsid w:val="00E74ADB"/>
    <w:rsid w:val="00E808EF"/>
    <w:rsid w:val="00E83413"/>
    <w:rsid w:val="00E835AD"/>
    <w:rsid w:val="00E86354"/>
    <w:rsid w:val="00E87FC7"/>
    <w:rsid w:val="00E90910"/>
    <w:rsid w:val="00E91AF3"/>
    <w:rsid w:val="00E91C15"/>
    <w:rsid w:val="00E926A7"/>
    <w:rsid w:val="00E963B0"/>
    <w:rsid w:val="00E964D7"/>
    <w:rsid w:val="00EA0D34"/>
    <w:rsid w:val="00EA21F0"/>
    <w:rsid w:val="00EA294F"/>
    <w:rsid w:val="00EB0213"/>
    <w:rsid w:val="00EB2B88"/>
    <w:rsid w:val="00EB3590"/>
    <w:rsid w:val="00EC61CC"/>
    <w:rsid w:val="00ED16FE"/>
    <w:rsid w:val="00ED33C4"/>
    <w:rsid w:val="00ED5B06"/>
    <w:rsid w:val="00EE0593"/>
    <w:rsid w:val="00EE55C1"/>
    <w:rsid w:val="00EE6E20"/>
    <w:rsid w:val="00EE7208"/>
    <w:rsid w:val="00EF0104"/>
    <w:rsid w:val="00EF56CA"/>
    <w:rsid w:val="00EF5AB1"/>
    <w:rsid w:val="00EF5E9B"/>
    <w:rsid w:val="00F02DEF"/>
    <w:rsid w:val="00F043F7"/>
    <w:rsid w:val="00F047A2"/>
    <w:rsid w:val="00F06998"/>
    <w:rsid w:val="00F10118"/>
    <w:rsid w:val="00F11D04"/>
    <w:rsid w:val="00F130D4"/>
    <w:rsid w:val="00F22A3D"/>
    <w:rsid w:val="00F23A2F"/>
    <w:rsid w:val="00F27656"/>
    <w:rsid w:val="00F331C4"/>
    <w:rsid w:val="00F33BCB"/>
    <w:rsid w:val="00F37A1F"/>
    <w:rsid w:val="00F47206"/>
    <w:rsid w:val="00F52001"/>
    <w:rsid w:val="00F537D7"/>
    <w:rsid w:val="00F555D6"/>
    <w:rsid w:val="00F57715"/>
    <w:rsid w:val="00F57DC6"/>
    <w:rsid w:val="00F67C05"/>
    <w:rsid w:val="00F82055"/>
    <w:rsid w:val="00F8219B"/>
    <w:rsid w:val="00F83765"/>
    <w:rsid w:val="00F860F5"/>
    <w:rsid w:val="00F95936"/>
    <w:rsid w:val="00F963C4"/>
    <w:rsid w:val="00F96C95"/>
    <w:rsid w:val="00FA3670"/>
    <w:rsid w:val="00FB4D81"/>
    <w:rsid w:val="00FB5EDE"/>
    <w:rsid w:val="00FB6A51"/>
    <w:rsid w:val="00FC0B29"/>
    <w:rsid w:val="00FC3417"/>
    <w:rsid w:val="00FC66C4"/>
    <w:rsid w:val="00FD675E"/>
    <w:rsid w:val="00FE222B"/>
    <w:rsid w:val="00FE3191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4673AD8D"/>
  <w15:docId w15:val="{78B13038-B62D-4BB2-841B-342855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aliases w:val="heading 1"/>
    <w:basedOn w:val="a"/>
    <w:next w:val="a0"/>
    <w:qFormat/>
    <w:rsid w:val="00F23A2F"/>
    <w:pPr>
      <w:numPr>
        <w:numId w:val="1"/>
      </w:numPr>
      <w:spacing w:before="300" w:after="60"/>
      <w:jc w:val="left"/>
      <w:outlineLvl w:val="0"/>
    </w:pPr>
    <w:rPr>
      <w:b/>
      <w:sz w:val="24"/>
    </w:rPr>
  </w:style>
  <w:style w:type="paragraph" w:styleId="2">
    <w:name w:val="heading 2"/>
    <w:aliases w:val="heading 2"/>
    <w:basedOn w:val="a"/>
    <w:next w:val="a0"/>
    <w:qFormat/>
    <w:rsid w:val="00F23A2F"/>
    <w:pPr>
      <w:numPr>
        <w:ilvl w:val="1"/>
        <w:numId w:val="1"/>
      </w:numPr>
      <w:spacing w:before="240" w:after="60"/>
      <w:jc w:val="left"/>
      <w:outlineLvl w:val="1"/>
    </w:pPr>
    <w:rPr>
      <w:b/>
      <w:sz w:val="24"/>
    </w:rPr>
  </w:style>
  <w:style w:type="paragraph" w:styleId="3">
    <w:name w:val="heading 3"/>
    <w:aliases w:val="heading 3"/>
    <w:basedOn w:val="a"/>
    <w:next w:val="a0"/>
    <w:link w:val="3Char"/>
    <w:qFormat/>
    <w:rsid w:val="00F23A2F"/>
    <w:pPr>
      <w:numPr>
        <w:ilvl w:val="2"/>
        <w:numId w:val="1"/>
      </w:num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rsid w:val="00F23A2F"/>
    <w:pPr>
      <w:numPr>
        <w:ilvl w:val="3"/>
        <w:numId w:val="1"/>
      </w:num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rsid w:val="00F23A2F"/>
    <w:pPr>
      <w:numPr>
        <w:ilvl w:val="4"/>
        <w:numId w:val="1"/>
      </w:num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rsid w:val="00F23A2F"/>
    <w:pPr>
      <w:numPr>
        <w:ilvl w:val="5"/>
        <w:numId w:val="1"/>
      </w:num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rsid w:val="00F23A2F"/>
    <w:pPr>
      <w:keepNext/>
      <w:widowControl/>
      <w:numPr>
        <w:ilvl w:val="6"/>
        <w:numId w:val="1"/>
      </w:numPr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rsid w:val="00F23A2F"/>
    <w:pPr>
      <w:numPr>
        <w:ilvl w:val="7"/>
        <w:numId w:val="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rsid w:val="00F23A2F"/>
    <w:pPr>
      <w:numPr>
        <w:ilvl w:val="8"/>
        <w:numId w:val="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rsid w:val="00F23A2F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customStyle="1" w:styleId="Char2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rsid w:val="00F23A2F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D24F-62FC-453B-BCEA-42850211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95</TotalTime>
  <Pages>13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HITOE.JEONG</dc:creator>
  <cp:lastModifiedBy>김준</cp:lastModifiedBy>
  <cp:revision>4</cp:revision>
  <dcterms:created xsi:type="dcterms:W3CDTF">2019-11-14T06:13:00Z</dcterms:created>
  <dcterms:modified xsi:type="dcterms:W3CDTF">2019-11-14T07:48:00Z</dcterms:modified>
</cp:coreProperties>
</file>